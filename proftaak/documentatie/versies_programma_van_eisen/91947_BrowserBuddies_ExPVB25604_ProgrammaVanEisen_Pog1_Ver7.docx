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7FFF661F" w:rsidR="00D95726" w:rsidRPr="00BE6996" w:rsidRDefault="00000000" w:rsidP="004E636C">
            <w:pPr>
              <w:pStyle w:val="NoSpacing"/>
              <w:rPr>
                <w:lang w:val="en-US"/>
              </w:rPr>
            </w:pPr>
            <w:sdt>
              <w:sdtPr>
                <w:alias w:val="Versienummer"/>
                <w:tag w:val="Version"/>
                <w:id w:val="-193926220"/>
                <w:placeholder>
                  <w:docPart w:val="03F049DFDB4247E094335B201CA07ED9"/>
                </w:placeholder>
                <w:text/>
              </w:sdtPr>
              <w:sdtContent>
                <w:r w:rsidR="00177EB8">
                  <w:t>5</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000000" w:rsidP="004E636C">
            <w:pPr>
              <w:pStyle w:val="NoSpacing"/>
              <w:rPr>
                <w:lang w:val="en-US"/>
              </w:rPr>
            </w:pPr>
            <w:sdt>
              <w:sdtPr>
                <w:rPr>
                  <w:lang w:val="en-GB"/>
                </w:rPr>
                <w:alias w:val="Naam van de auteur"/>
                <w:tag w:val="Authors"/>
                <w:id w:val="1931920483"/>
                <w:placeholder>
                  <w:docPart w:val="940A435A36E9464FAC471935C1707B27"/>
                </w:placeholder>
                <w:text/>
              </w:sdt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000000" w:rsidP="004E636C">
            <w:pPr>
              <w:pStyle w:val="NoSpacing"/>
              <w:rPr>
                <w:lang w:val="en-US"/>
              </w:rPr>
            </w:pPr>
            <w:sdt>
              <w:sdtPr>
                <w:alias w:val="Datum"/>
                <w:tag w:val="Date"/>
                <w:id w:val="-1127611690"/>
                <w:placeholder>
                  <w:docPart w:val="6C918CC4571B47A7BD5837CF945833FC"/>
                </w:placeholder>
                <w:text/>
              </w:sdt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 xml:space="preserve">Van begin t/m eisen/wensen van het </w:t>
            </w:r>
            <w:proofErr w:type="gramStart"/>
            <w:r>
              <w:t>Web onderdeel</w:t>
            </w:r>
            <w:proofErr w:type="gramEnd"/>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 xml:space="preserve">De eisen van c# en hardware zijn </w:t>
            </w:r>
            <w:proofErr w:type="gramStart"/>
            <w:r>
              <w:t>er bij</w:t>
            </w:r>
            <w:proofErr w:type="gramEnd"/>
            <w:r>
              <w:t xml:space="preserve">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 xml:space="preserve">Ian </w:t>
            </w:r>
            <w:proofErr w:type="spellStart"/>
            <w:r>
              <w:t>waals</w:t>
            </w:r>
            <w:proofErr w:type="spellEnd"/>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2D90828" w:rsidR="008A2B7E" w:rsidRPr="00145DB2" w:rsidRDefault="008F6083" w:rsidP="00AF55D5">
            <w:pPr>
              <w:pStyle w:val="NoSpacing"/>
              <w:jc w:val="center"/>
              <w:rPr>
                <w:b w:val="0"/>
              </w:rPr>
            </w:pPr>
            <w:r>
              <w:rPr>
                <w:b w:val="0"/>
              </w:rPr>
              <w:t>22/05/24 11:44</w:t>
            </w:r>
          </w:p>
        </w:tc>
        <w:tc>
          <w:tcPr>
            <w:tcW w:w="1134" w:type="dxa"/>
          </w:tcPr>
          <w:p w14:paraId="048B86B9" w14:textId="0B1AD1C2" w:rsidR="008A2B7E" w:rsidRPr="00145DB2" w:rsidRDefault="008F6083" w:rsidP="00AF55D5">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1560" w:type="dxa"/>
          </w:tcPr>
          <w:p w14:paraId="77BC2339" w14:textId="0569F4B0" w:rsidR="008A2B7E" w:rsidRPr="00145DB2" w:rsidRDefault="008F6083"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7A02E82" w14:textId="1EBCA7F8" w:rsidR="008A2B7E" w:rsidRPr="00145DB2" w:rsidRDefault="008F6083" w:rsidP="008F6083">
            <w:pPr>
              <w:cnfStyle w:val="000000000000" w:firstRow="0" w:lastRow="0" w:firstColumn="0" w:lastColumn="0" w:oddVBand="0" w:evenVBand="0" w:oddHBand="0" w:evenHBand="0" w:firstRowFirstColumn="0" w:firstRowLastColumn="0" w:lastRowFirstColumn="0" w:lastRowLastColumn="0"/>
            </w:pPr>
            <w:r>
              <w:t>Aanpassingen gemaakt bij “</w:t>
            </w:r>
            <w:r w:rsidRPr="00145DB2">
              <w:t>Over het project en de opdrachtgever</w:t>
            </w:r>
            <w:r>
              <w:t>”</w:t>
            </w:r>
          </w:p>
        </w:tc>
      </w:tr>
      <w:tr w:rsidR="003D0C88" w:rsidRPr="00145DB2" w14:paraId="4BD960F7"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949F37" w14:textId="02ECC218" w:rsidR="003D0C88" w:rsidRPr="003D0C88" w:rsidRDefault="003D0C88" w:rsidP="00AF55D5">
            <w:pPr>
              <w:pStyle w:val="NoSpacing"/>
              <w:jc w:val="center"/>
              <w:rPr>
                <w:b w:val="0"/>
                <w:bCs w:val="0"/>
              </w:rPr>
            </w:pPr>
            <w:r>
              <w:rPr>
                <w:b w:val="0"/>
                <w:bCs w:val="0"/>
              </w:rPr>
              <w:t>22/0</w:t>
            </w:r>
            <w:r w:rsidR="00D847BA">
              <w:rPr>
                <w:b w:val="0"/>
                <w:bCs w:val="0"/>
              </w:rPr>
              <w:t>5</w:t>
            </w:r>
            <w:r>
              <w:rPr>
                <w:b w:val="0"/>
                <w:bCs w:val="0"/>
              </w:rPr>
              <w:t>/24</w:t>
            </w:r>
            <w:r w:rsidR="007C1405">
              <w:rPr>
                <w:b w:val="0"/>
                <w:bCs w:val="0"/>
              </w:rPr>
              <w:t xml:space="preserve"> 13:36</w:t>
            </w:r>
          </w:p>
        </w:tc>
        <w:tc>
          <w:tcPr>
            <w:tcW w:w="1134" w:type="dxa"/>
          </w:tcPr>
          <w:p w14:paraId="46ACB129" w14:textId="77E2ADF9" w:rsidR="003D0C88" w:rsidRDefault="007C1405" w:rsidP="00AF55D5">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560" w:type="dxa"/>
          </w:tcPr>
          <w:p w14:paraId="6A1543DD" w14:textId="256E1BF6" w:rsidR="003D0C88" w:rsidRDefault="007C1405"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4CD96A8C" w14:textId="401861BE" w:rsidR="003D0C88" w:rsidRDefault="007C1405" w:rsidP="008F6083">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stories</w:t>
            </w:r>
            <w:proofErr w:type="spellEnd"/>
            <w:r>
              <w:t xml:space="preserve"> voor mijn functies gemaakt</w:t>
            </w:r>
          </w:p>
        </w:tc>
      </w:tr>
      <w:tr w:rsidR="00D847BA" w:rsidRPr="00145DB2" w14:paraId="51C30752"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454032E9" w14:textId="3D1E0B05" w:rsidR="00D847BA" w:rsidRPr="00D847BA" w:rsidRDefault="00D847BA" w:rsidP="00AF55D5">
            <w:pPr>
              <w:pStyle w:val="NoSpacing"/>
              <w:jc w:val="center"/>
              <w:rPr>
                <w:b w:val="0"/>
                <w:bCs w:val="0"/>
              </w:rPr>
            </w:pPr>
            <w:r>
              <w:rPr>
                <w:b w:val="0"/>
                <w:bCs w:val="0"/>
              </w:rPr>
              <w:t>2</w:t>
            </w:r>
            <w:r w:rsidR="00E15CAE">
              <w:rPr>
                <w:b w:val="0"/>
                <w:bCs w:val="0"/>
              </w:rPr>
              <w:t>3</w:t>
            </w:r>
            <w:r>
              <w:rPr>
                <w:b w:val="0"/>
                <w:bCs w:val="0"/>
              </w:rPr>
              <w:t>/05/24</w:t>
            </w:r>
            <w:r w:rsidR="00686F00">
              <w:rPr>
                <w:b w:val="0"/>
                <w:bCs w:val="0"/>
              </w:rPr>
              <w:t xml:space="preserve"> </w:t>
            </w:r>
            <w:r w:rsidR="00E15CAE">
              <w:rPr>
                <w:b w:val="0"/>
                <w:bCs w:val="0"/>
              </w:rPr>
              <w:t>09:52</w:t>
            </w:r>
          </w:p>
        </w:tc>
        <w:tc>
          <w:tcPr>
            <w:tcW w:w="1134" w:type="dxa"/>
          </w:tcPr>
          <w:p w14:paraId="4AEE0171" w14:textId="4FDED747" w:rsidR="00D847BA" w:rsidRDefault="00D847BA" w:rsidP="00AF55D5">
            <w:pPr>
              <w:pStyle w:val="NoSpacing"/>
              <w:jc w:val="center"/>
              <w:cnfStyle w:val="000000000000" w:firstRow="0" w:lastRow="0" w:firstColumn="0" w:lastColumn="0" w:oddVBand="0" w:evenVBand="0" w:oddHBand="0" w:evenHBand="0" w:firstRowFirstColumn="0" w:firstRowLastColumn="0" w:lastRowFirstColumn="0" w:lastRowLastColumn="0"/>
            </w:pPr>
            <w:r>
              <w:t>6</w:t>
            </w:r>
          </w:p>
        </w:tc>
        <w:tc>
          <w:tcPr>
            <w:tcW w:w="1560" w:type="dxa"/>
          </w:tcPr>
          <w:p w14:paraId="27BA1C00" w14:textId="75FA5EF9" w:rsidR="00D847BA" w:rsidRDefault="00D847BA" w:rsidP="008A2B7E">
            <w:pPr>
              <w:pStyle w:val="NoSpacing"/>
              <w:cnfStyle w:val="000000000000" w:firstRow="0" w:lastRow="0" w:firstColumn="0" w:lastColumn="0" w:oddVBand="0" w:evenVBand="0" w:oddHBand="0" w:evenHBand="0" w:firstRowFirstColumn="0" w:firstRowLastColumn="0" w:lastRowFirstColumn="0" w:lastRowLastColumn="0"/>
            </w:pPr>
            <w:r>
              <w:t>Rico Oliveira Mendes</w:t>
            </w:r>
          </w:p>
        </w:tc>
        <w:tc>
          <w:tcPr>
            <w:tcW w:w="5055" w:type="dxa"/>
          </w:tcPr>
          <w:p w14:paraId="29D0FE93" w14:textId="0929EBF6" w:rsidR="00D847BA" w:rsidRDefault="00D847BA" w:rsidP="008F6083">
            <w:pPr>
              <w:cnfStyle w:val="000000000000" w:firstRow="0" w:lastRow="0" w:firstColumn="0" w:lastColumn="0" w:oddVBand="0" w:evenVBand="0" w:oddHBand="0" w:evenHBand="0" w:firstRowFirstColumn="0" w:firstRowLastColumn="0" w:lastRowFirstColumn="0" w:lastRowLastColumn="0"/>
            </w:pPr>
            <w:r>
              <w:t xml:space="preserve">User </w:t>
            </w:r>
            <w:proofErr w:type="spellStart"/>
            <w:r>
              <w:t>stories</w:t>
            </w:r>
            <w:proofErr w:type="spellEnd"/>
            <w:r>
              <w:t xml:space="preserve"> voor de functies van het Slot machine en Loot box systeem</w:t>
            </w: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9FEEA6F"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w:t>
      </w:r>
      <w:r w:rsidR="00EA6993">
        <w:rPr>
          <w:i w:val="0"/>
          <w:iCs w:val="0"/>
        </w:rPr>
        <w:t xml:space="preserve">Van ons wordt verwacht dat we ons eigen project bedenken en maken, </w:t>
      </w:r>
      <w:r w:rsidR="00AF4086">
        <w:rPr>
          <w:i w:val="0"/>
          <w:iCs w:val="0"/>
        </w:rPr>
        <w:t>en alle nodige documentatie ook invullen in voorbereiding voor onze proeve van bekwamen in ons examen jaar</w:t>
      </w:r>
      <w:r>
        <w:rPr>
          <w:i w:val="0"/>
          <w:iCs w:val="0"/>
        </w:rPr>
        <w:t xml:space="preserve">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t>
      </w:r>
      <w:proofErr w:type="gramStart"/>
      <w:r>
        <w:rPr>
          <w:i w:val="0"/>
          <w:iCs w:val="0"/>
        </w:rPr>
        <w:t>web onderdeel</w:t>
      </w:r>
      <w:proofErr w:type="gramEnd"/>
      <w:r>
        <w:rPr>
          <w:i w:val="0"/>
          <w:iCs w:val="0"/>
        </w:rPr>
        <w:t>, Rico is verantwoordelijk voor het c# onderdeel van ons project.</w:t>
      </w:r>
      <w:r w:rsidR="00A1706E">
        <w:rPr>
          <w:i w:val="0"/>
          <w:iCs w:val="0"/>
        </w:rPr>
        <w:t xml:space="preserve"> Maurits ontwerpt en maakt de hardware voor het project en maakt een klein onderdeel van de website, verder werkt Maurits aan de </w:t>
      </w:r>
      <w:proofErr w:type="spellStart"/>
      <w:r w:rsidR="00A1706E">
        <w:rPr>
          <w:i w:val="0"/>
          <w:iCs w:val="0"/>
        </w:rPr>
        <w:t>arduino</w:t>
      </w:r>
      <w:proofErr w:type="spellEnd"/>
      <w:r w:rsidR="00A1706E">
        <w:rPr>
          <w:i w:val="0"/>
          <w:iCs w:val="0"/>
        </w:rPr>
        <w:t xml:space="preserve"> code die </w:t>
      </w:r>
      <w:proofErr w:type="gramStart"/>
      <w:r w:rsidR="00A1706E">
        <w:rPr>
          <w:i w:val="0"/>
          <w:iCs w:val="0"/>
        </w:rPr>
        <w:t>samen gaat</w:t>
      </w:r>
      <w:proofErr w:type="gramEnd"/>
      <w:r w:rsidR="00A1706E">
        <w:rPr>
          <w:i w:val="0"/>
          <w:iCs w:val="0"/>
        </w:rPr>
        <w:t xml:space="preserve"> met de hardware.</w:t>
      </w:r>
    </w:p>
    <w:bookmarkEnd w:id="6"/>
    <w:p w14:paraId="37718ED1" w14:textId="344CD8E6" w:rsidR="00350A26" w:rsidRDefault="00A1706E" w:rsidP="006F2CA0">
      <w:pPr>
        <w:pStyle w:val="SPLinfo"/>
        <w:numPr>
          <w:ilvl w:val="0"/>
          <w:numId w:val="3"/>
        </w:numPr>
        <w:ind w:left="714" w:hanging="357"/>
        <w:contextualSpacing/>
      </w:pPr>
      <w:r>
        <w:rPr>
          <w:i w:val="0"/>
          <w:iCs w:val="0"/>
        </w:rPr>
        <w:t xml:space="preserve">De reden dat we aan dit project willen gaan werken is omdat wij vinden dat er individuen zijn met </w:t>
      </w:r>
      <w:proofErr w:type="gramStart"/>
      <w:r>
        <w:rPr>
          <w:i w:val="0"/>
          <w:iCs w:val="0"/>
        </w:rPr>
        <w:t>teveel</w:t>
      </w:r>
      <w:proofErr w:type="gramEnd"/>
      <w:r>
        <w:rPr>
          <w:i w:val="0"/>
          <w:iCs w:val="0"/>
        </w:rPr>
        <w:t xml:space="preserve">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000000"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000000"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 xml:space="preserve">Hardware/software </w:t>
            </w:r>
            <w:proofErr w:type="spellStart"/>
            <w:r>
              <w:t>communication</w:t>
            </w:r>
            <w:proofErr w:type="spellEnd"/>
          </w:p>
        </w:tc>
        <w:tc>
          <w:tcPr>
            <w:tcW w:w="4531" w:type="dxa"/>
          </w:tcPr>
          <w:p w14:paraId="689605DB" w14:textId="6FDC0B61" w:rsidR="002E2B54" w:rsidRDefault="00000000" w:rsidP="002E2B54">
            <w:hyperlink r:id="rId13" w:tgtFrame="_blank" w:tooltip="https://www.youtube.com/watch?v=u_UG_edvMOc" w:history="1">
              <w:r w:rsidR="00614521">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w:t>
      </w:r>
      <w:proofErr w:type="spellStart"/>
      <w:r w:rsidR="00525704" w:rsidRPr="0086415D">
        <w:rPr>
          <w:rStyle w:val="Heading1Char"/>
        </w:rPr>
        <w:t>done</w:t>
      </w:r>
      <w:proofErr w:type="spellEnd"/>
      <w:r w:rsidR="00525704" w:rsidRPr="0086415D">
        <w:rPr>
          <w:rStyle w:val="Heading1Char"/>
        </w:rPr>
        <w:t>)</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camelCasing</w:t>
      </w:r>
      <w:proofErr w:type="spellEnd"/>
      <w:r w:rsidRPr="002E2B54">
        <w:rPr>
          <w:rStyle w:val="SPLinfoChar"/>
          <w:i w:val="0"/>
          <w:iCs w:val="0"/>
          <w:lang w:val="en-GB"/>
        </w:rPr>
        <w:t xml:space="preserve"> for variables (and i</w:t>
      </w:r>
      <w:r>
        <w:rPr>
          <w:rStyle w:val="SPLinfoChar"/>
          <w:i w:val="0"/>
          <w:iCs w:val="0"/>
          <w:lang w:val="en-GB"/>
        </w:rPr>
        <w:t xml:space="preserve">tem names in </w:t>
      </w:r>
      <w:proofErr w:type="spellStart"/>
      <w:r>
        <w:rPr>
          <w:rStyle w:val="SPLinfoChar"/>
          <w:i w:val="0"/>
          <w:iCs w:val="0"/>
          <w:lang w:val="en-GB"/>
        </w:rPr>
        <w:t>c#</w:t>
      </w:r>
      <w:proofErr w:type="spellEnd"/>
      <w:r>
        <w:rPr>
          <w:rStyle w:val="SPLinfoChar"/>
          <w:i w:val="0"/>
          <w:iCs w:val="0"/>
          <w:lang w:val="en-GB"/>
        </w:rPr>
        <w:t>) (</w:t>
      </w:r>
      <w:proofErr w:type="spellStart"/>
      <w:r>
        <w:rPr>
          <w:rStyle w:val="SPLinfoChar"/>
          <w:i w:val="0"/>
          <w:iCs w:val="0"/>
          <w:lang w:val="en-GB"/>
        </w:rPr>
        <w:t>playerPoints</w:t>
      </w:r>
      <w:proofErr w:type="spellEnd"/>
      <w:r>
        <w:rPr>
          <w:rStyle w:val="SPLinfoChar"/>
          <w:i w:val="0"/>
          <w:iCs w:val="0"/>
          <w:lang w:val="en-GB"/>
        </w:rPr>
        <w:t xml:space="preserve"> etc.)</w:t>
      </w:r>
    </w:p>
    <w:p w14:paraId="7F77ACEA" w14:textId="4AB457CB" w:rsid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PascalCasing</w:t>
      </w:r>
      <w:proofErr w:type="spellEnd"/>
      <w:r w:rsidRPr="002E2B54">
        <w:rPr>
          <w:rStyle w:val="SPLinfoChar"/>
          <w:i w:val="0"/>
          <w:iCs w:val="0"/>
          <w:lang w:val="en-GB"/>
        </w:rPr>
        <w:t xml:space="preserve"> for functions (</w:t>
      </w:r>
      <w:proofErr w:type="spellStart"/>
      <w:proofErr w:type="gramStart"/>
      <w:r w:rsidRPr="002E2B54">
        <w:rPr>
          <w:rStyle w:val="SPLinfoChar"/>
          <w:i w:val="0"/>
          <w:iCs w:val="0"/>
          <w:lang w:val="en-GB"/>
        </w:rPr>
        <w:t>HtmlHeader</w:t>
      </w:r>
      <w:proofErr w:type="spellEnd"/>
      <w:r w:rsidRPr="002E2B54">
        <w:rPr>
          <w:rStyle w:val="SPLinfoChar"/>
          <w:i w:val="0"/>
          <w:iCs w:val="0"/>
          <w:lang w:val="en-GB"/>
        </w:rPr>
        <w:t>(</w:t>
      </w:r>
      <w:proofErr w:type="gramEnd"/>
      <w:r w:rsidRPr="002E2B54">
        <w:rPr>
          <w:rStyle w:val="SPLinfoChar"/>
          <w:i w:val="0"/>
          <w:iCs w:val="0"/>
          <w:lang w:val="en-GB"/>
        </w:rPr>
        <w:t>)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 xml:space="preserve">Personal abbreviation after </w:t>
      </w:r>
      <w:proofErr w:type="spellStart"/>
      <w:r>
        <w:rPr>
          <w:rStyle w:val="SPLinfoChar"/>
          <w:i w:val="0"/>
          <w:iCs w:val="0"/>
          <w:lang w:val="en-GB"/>
        </w:rPr>
        <w:t>c#</w:t>
      </w:r>
      <w:proofErr w:type="spellEnd"/>
      <w:r>
        <w:rPr>
          <w:rStyle w:val="SPLinfoChar"/>
          <w:i w:val="0"/>
          <w:iCs w:val="0"/>
          <w:lang w:val="en-GB"/>
        </w:rPr>
        <w:t xml:space="preserve"> items (</w:t>
      </w:r>
      <w:proofErr w:type="spellStart"/>
      <w:r>
        <w:rPr>
          <w:rStyle w:val="SPLinfoChar"/>
          <w:i w:val="0"/>
          <w:iCs w:val="0"/>
          <w:lang w:val="en-GB"/>
        </w:rPr>
        <w:t>btnStartIwaa</w:t>
      </w:r>
      <w:proofErr w:type="spellEnd"/>
      <w:r>
        <w:rPr>
          <w:rStyle w:val="SPLinfoChar"/>
          <w:i w:val="0"/>
          <w:iCs w:val="0"/>
          <w:lang w:val="en-GB"/>
        </w:rPr>
        <w:t xml:space="preserve">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Pr="00956DA4" w:rsidRDefault="00BA142A" w:rsidP="005476B8">
      <w:pPr>
        <w:pStyle w:val="ListParagraph"/>
        <w:numPr>
          <w:ilvl w:val="0"/>
          <w:numId w:val="8"/>
        </w:numPr>
        <w:rPr>
          <w:u w:val="single"/>
        </w:rPr>
      </w:pPr>
      <w:r w:rsidRPr="00956DA4">
        <w:rPr>
          <w:u w:val="single"/>
        </w:rPr>
        <w:t>Iedere pagina zal een banner hebben met de correcte foto</w:t>
      </w:r>
    </w:p>
    <w:p w14:paraId="3A8D006A" w14:textId="108E768F" w:rsidR="00BA142A" w:rsidRPr="00956DA4" w:rsidRDefault="00BA142A" w:rsidP="005476B8">
      <w:pPr>
        <w:pStyle w:val="ListParagraph"/>
        <w:numPr>
          <w:ilvl w:val="0"/>
          <w:numId w:val="8"/>
        </w:numPr>
        <w:rPr>
          <w:u w:val="single"/>
        </w:rPr>
      </w:pPr>
      <w:r w:rsidRPr="00956DA4">
        <w:rPr>
          <w:u w:val="single"/>
        </w:rPr>
        <w:t xml:space="preserve">Iedere pagina zal een </w:t>
      </w:r>
      <w:proofErr w:type="spellStart"/>
      <w:r w:rsidRPr="00956DA4">
        <w:rPr>
          <w:u w:val="single"/>
        </w:rPr>
        <w:t>nav</w:t>
      </w:r>
      <w:proofErr w:type="spellEnd"/>
      <w:r w:rsidRPr="00956DA4">
        <w:rPr>
          <w:u w:val="single"/>
        </w:rPr>
        <w:t xml:space="preserve"> bar hebben met de cor</w:t>
      </w:r>
      <w:r w:rsidR="00C81AD0" w:rsidRPr="00956DA4">
        <w:rPr>
          <w:u w:val="single"/>
        </w:rPr>
        <w:t>recte items</w:t>
      </w:r>
    </w:p>
    <w:p w14:paraId="4288B0B3" w14:textId="20051AAE" w:rsidR="00C81AD0" w:rsidRPr="004A3B9D" w:rsidRDefault="00C81AD0" w:rsidP="005476B8">
      <w:pPr>
        <w:pStyle w:val="ListParagraph"/>
        <w:numPr>
          <w:ilvl w:val="0"/>
          <w:numId w:val="8"/>
        </w:numPr>
        <w:rPr>
          <w:u w:val="single"/>
        </w:rPr>
      </w:pPr>
      <w:r w:rsidRPr="004A3B9D">
        <w:rPr>
          <w:u w:val="single"/>
        </w:rPr>
        <w:t xml:space="preserve">Alle side pages hebben de </w:t>
      </w:r>
      <w:proofErr w:type="spellStart"/>
      <w:r w:rsidRPr="004A3B9D">
        <w:rPr>
          <w:u w:val="single"/>
        </w:rPr>
        <w:t>nav</w:t>
      </w:r>
      <w:proofErr w:type="spellEnd"/>
      <w:r w:rsidRPr="004A3B9D">
        <w:rPr>
          <w:u w:val="single"/>
        </w:rPr>
        <w:t xml:space="preserve"> bar van de homepage helemaal boven</w:t>
      </w:r>
    </w:p>
    <w:p w14:paraId="0B8BE53D" w14:textId="0F3AE97B" w:rsidR="00590E74" w:rsidRPr="00AC4862" w:rsidRDefault="00590E74" w:rsidP="00590E74">
      <w:pPr>
        <w:pStyle w:val="ListParagraph"/>
        <w:numPr>
          <w:ilvl w:val="0"/>
          <w:numId w:val="8"/>
        </w:numPr>
        <w:rPr>
          <w:u w:val="single"/>
        </w:rPr>
      </w:pPr>
      <w:r w:rsidRPr="00AC4862">
        <w:rPr>
          <w:u w:val="single"/>
        </w:rPr>
        <w:lastRenderedPageBreak/>
        <w:t xml:space="preserve">De </w:t>
      </w:r>
      <w:proofErr w:type="spellStart"/>
      <w:r w:rsidRPr="00AC4862">
        <w:rPr>
          <w:u w:val="single"/>
        </w:rPr>
        <w:t>c</w:t>
      </w:r>
      <w:r w:rsidR="006F2CA0" w:rsidRPr="00AC4862">
        <w:rPr>
          <w:u w:val="single"/>
        </w:rPr>
        <w:t>redits</w:t>
      </w:r>
      <w:proofErr w:type="spellEnd"/>
      <w:r w:rsidRPr="00AC4862">
        <w:rPr>
          <w:u w:val="single"/>
        </w:rPr>
        <w:t xml:space="preserve"> zijn ter allen tijden zichtbaar in de </w:t>
      </w:r>
      <w:proofErr w:type="spellStart"/>
      <w:r w:rsidRPr="00AC4862">
        <w:rPr>
          <w:u w:val="single"/>
        </w:rPr>
        <w:t>main</w:t>
      </w:r>
      <w:proofErr w:type="spellEnd"/>
      <w:r w:rsidRPr="00AC4862">
        <w:rPr>
          <w:u w:val="single"/>
        </w:rPr>
        <w:t xml:space="preserve"> </w:t>
      </w:r>
      <w:proofErr w:type="spellStart"/>
      <w:r w:rsidRPr="00AC4862">
        <w:rPr>
          <w:u w:val="single"/>
        </w:rPr>
        <w:t>nav</w:t>
      </w:r>
      <w:proofErr w:type="spellEnd"/>
      <w:r w:rsidRPr="00AC4862">
        <w:rPr>
          <w:u w:val="single"/>
        </w:rPr>
        <w:t xml:space="preserve"> bar</w:t>
      </w:r>
    </w:p>
    <w:p w14:paraId="3A6F2D17" w14:textId="4EB0F07C" w:rsidR="006336EC" w:rsidRPr="00AC4862" w:rsidRDefault="006336EC" w:rsidP="005476B8">
      <w:pPr>
        <w:pStyle w:val="ListParagraph"/>
        <w:numPr>
          <w:ilvl w:val="0"/>
          <w:numId w:val="8"/>
        </w:numPr>
        <w:rPr>
          <w:u w:val="single"/>
        </w:rPr>
      </w:pPr>
      <w:r w:rsidRPr="00AC4862">
        <w:rPr>
          <w:u w:val="single"/>
        </w:rPr>
        <w:t xml:space="preserve">Er is 1 knop om je </w:t>
      </w:r>
      <w:proofErr w:type="spellStart"/>
      <w:r w:rsidR="006F2CA0" w:rsidRPr="00AC4862">
        <w:rPr>
          <w:u w:val="single"/>
        </w:rPr>
        <w:t>credits</w:t>
      </w:r>
      <w:proofErr w:type="spellEnd"/>
      <w:r w:rsidRPr="00AC4862">
        <w:rPr>
          <w:u w:val="single"/>
        </w:rPr>
        <w:t xml:space="preserve"> om te zetten naar c# en die te gaan spelen</w:t>
      </w:r>
    </w:p>
    <w:p w14:paraId="0A5B4C84" w14:textId="416103CF" w:rsidR="00C81AD0" w:rsidRPr="000E5E24" w:rsidRDefault="00C4213D" w:rsidP="005476B8">
      <w:pPr>
        <w:pStyle w:val="ListParagraph"/>
        <w:numPr>
          <w:ilvl w:val="0"/>
          <w:numId w:val="8"/>
        </w:numPr>
        <w:rPr>
          <w:u w:val="single"/>
        </w:rPr>
      </w:pPr>
      <w:r w:rsidRPr="000E5E24">
        <w:rPr>
          <w:u w:val="single"/>
        </w:rPr>
        <w:t xml:space="preserve">1 knop voor naar de casino game te gaan en 1 knop voor sport </w:t>
      </w:r>
      <w:proofErr w:type="spellStart"/>
      <w:r w:rsidRPr="000E5E24">
        <w:rPr>
          <w:u w:val="single"/>
        </w:rPr>
        <w:t>betting</w:t>
      </w:r>
      <w:proofErr w:type="spellEnd"/>
      <w:r w:rsidRPr="000E5E24">
        <w:rPr>
          <w:u w:val="single"/>
        </w:rPr>
        <w:t xml:space="preserve"> op de homepage</w:t>
      </w:r>
    </w:p>
    <w:p w14:paraId="597F3573" w14:textId="295F1D01" w:rsidR="00746FC4" w:rsidRPr="000E5E24" w:rsidRDefault="00746FC4" w:rsidP="005476B8">
      <w:pPr>
        <w:pStyle w:val="ListParagraph"/>
        <w:numPr>
          <w:ilvl w:val="0"/>
          <w:numId w:val="8"/>
        </w:numPr>
        <w:rPr>
          <w:u w:val="single"/>
        </w:rPr>
      </w:pPr>
      <w:r w:rsidRPr="000E5E24">
        <w:rPr>
          <w:u w:val="single"/>
        </w:rPr>
        <w:t>Je kan kiezen voor welke sport je wilt ‘spelen’</w:t>
      </w:r>
    </w:p>
    <w:p w14:paraId="2FC850E6" w14:textId="03E44AFF" w:rsidR="00746FC4" w:rsidRPr="000E5E24" w:rsidRDefault="00746FC4" w:rsidP="005476B8">
      <w:pPr>
        <w:pStyle w:val="ListParagraph"/>
        <w:numPr>
          <w:ilvl w:val="0"/>
          <w:numId w:val="8"/>
        </w:numPr>
        <w:rPr>
          <w:u w:val="single"/>
        </w:rPr>
      </w:pPr>
      <w:r w:rsidRPr="000E5E24">
        <w:rPr>
          <w:u w:val="single"/>
        </w:rPr>
        <w:t xml:space="preserve">Je kan een team kiezen om te </w:t>
      </w:r>
      <w:proofErr w:type="spellStart"/>
      <w:r w:rsidRPr="000E5E24">
        <w:rPr>
          <w:u w:val="single"/>
        </w:rPr>
        <w:t>supporten</w:t>
      </w:r>
      <w:proofErr w:type="spellEnd"/>
    </w:p>
    <w:p w14:paraId="57E4D774" w14:textId="6D71DC62" w:rsidR="00746FC4" w:rsidRPr="00544AD1" w:rsidRDefault="00535945" w:rsidP="005476B8">
      <w:pPr>
        <w:pStyle w:val="ListParagraph"/>
        <w:numPr>
          <w:ilvl w:val="0"/>
          <w:numId w:val="8"/>
        </w:numPr>
        <w:rPr>
          <w:u w:val="single"/>
        </w:rPr>
      </w:pPr>
      <w:r w:rsidRPr="00544AD1">
        <w:rPr>
          <w:u w:val="single"/>
        </w:rPr>
        <w:t xml:space="preserve">Je kan de team </w:t>
      </w:r>
      <w:proofErr w:type="spellStart"/>
      <w:r w:rsidRPr="00544AD1">
        <w:rPr>
          <w:u w:val="single"/>
        </w:rPr>
        <w:t>lineup</w:t>
      </w:r>
      <w:proofErr w:type="spellEnd"/>
      <w:r w:rsidRPr="00544AD1">
        <w:rPr>
          <w:u w:val="single"/>
        </w:rPr>
        <w:t xml:space="preserve"> zien incl. speler statistieken.</w:t>
      </w:r>
    </w:p>
    <w:p w14:paraId="2E6B492C" w14:textId="30887436" w:rsidR="00535945" w:rsidRPr="00544AD1" w:rsidRDefault="00D82466" w:rsidP="005476B8">
      <w:pPr>
        <w:pStyle w:val="ListParagraph"/>
        <w:numPr>
          <w:ilvl w:val="0"/>
          <w:numId w:val="8"/>
        </w:numPr>
        <w:rPr>
          <w:u w:val="single"/>
        </w:rPr>
      </w:pPr>
      <w:r w:rsidRPr="00544AD1">
        <w:rPr>
          <w:u w:val="single"/>
        </w:rPr>
        <w:t>Je kan (nep)geld wedden op welke ‘</w:t>
      </w:r>
      <w:proofErr w:type="spellStart"/>
      <w:r w:rsidRPr="00544AD1">
        <w:rPr>
          <w:u w:val="single"/>
        </w:rPr>
        <w:t>seed</w:t>
      </w:r>
      <w:proofErr w:type="spellEnd"/>
      <w:r w:rsidRPr="00544AD1">
        <w:rPr>
          <w:u w:val="single"/>
        </w:rPr>
        <w:t>’ het team zal behalen.</w:t>
      </w:r>
    </w:p>
    <w:p w14:paraId="70419274" w14:textId="30C2D1CC" w:rsidR="00D82466" w:rsidRPr="00544AD1" w:rsidRDefault="00D82466" w:rsidP="005476B8">
      <w:pPr>
        <w:pStyle w:val="ListParagraph"/>
        <w:numPr>
          <w:ilvl w:val="0"/>
          <w:numId w:val="8"/>
        </w:numPr>
        <w:rPr>
          <w:u w:val="single"/>
        </w:rPr>
      </w:pPr>
      <w:r w:rsidRPr="00544AD1">
        <w:rPr>
          <w:u w:val="single"/>
        </w:rPr>
        <w:t xml:space="preserve">Als je team in de </w:t>
      </w:r>
      <w:proofErr w:type="spellStart"/>
      <w:r w:rsidRPr="00544AD1">
        <w:rPr>
          <w:u w:val="single"/>
        </w:rPr>
        <w:t>playoffs</w:t>
      </w:r>
      <w:proofErr w:type="spellEnd"/>
      <w:r w:rsidRPr="00544AD1">
        <w:rPr>
          <w:u w:val="single"/>
        </w:rPr>
        <w:t xml:space="preserve"> komt kan je geld zetten op hoe ver ze komen</w:t>
      </w:r>
    </w:p>
    <w:p w14:paraId="120E3BCC" w14:textId="1851ED5C" w:rsidR="008C686E" w:rsidRPr="006D2466" w:rsidRDefault="008C686E" w:rsidP="005476B8">
      <w:pPr>
        <w:pStyle w:val="ListParagraph"/>
        <w:numPr>
          <w:ilvl w:val="0"/>
          <w:numId w:val="8"/>
        </w:numPr>
        <w:rPr>
          <w:u w:val="single"/>
        </w:rPr>
      </w:pPr>
      <w:r w:rsidRPr="006D2466">
        <w:rPr>
          <w:u w:val="single"/>
        </w:rPr>
        <w:t xml:space="preserve">Je kan ter allen tijden je game </w:t>
      </w:r>
      <w:proofErr w:type="spellStart"/>
      <w:r w:rsidRPr="006D2466">
        <w:rPr>
          <w:u w:val="single"/>
        </w:rPr>
        <w:t>schedule</w:t>
      </w:r>
      <w:proofErr w:type="spellEnd"/>
      <w:r w:rsidRPr="006D2466">
        <w:rPr>
          <w:u w:val="single"/>
        </w:rPr>
        <w:t xml:space="preserve"> bekijken</w:t>
      </w:r>
    </w:p>
    <w:p w14:paraId="49574C2B" w14:textId="37795D7D" w:rsidR="008C686E" w:rsidRPr="00064BB9" w:rsidRDefault="008C686E" w:rsidP="005476B8">
      <w:pPr>
        <w:pStyle w:val="ListParagraph"/>
        <w:numPr>
          <w:ilvl w:val="0"/>
          <w:numId w:val="8"/>
        </w:numPr>
        <w:rPr>
          <w:u w:val="single"/>
        </w:rPr>
      </w:pPr>
      <w:r w:rsidRPr="00064BB9">
        <w:rPr>
          <w:u w:val="single"/>
        </w:rPr>
        <w:t xml:space="preserve">Er zijn 3 </w:t>
      </w:r>
      <w:proofErr w:type="spellStart"/>
      <w:r w:rsidRPr="00064BB9">
        <w:rPr>
          <w:u w:val="single"/>
        </w:rPr>
        <w:t>betting</w:t>
      </w:r>
      <w:proofErr w:type="spellEnd"/>
      <w:r w:rsidRPr="00064BB9">
        <w:rPr>
          <w:u w:val="single"/>
        </w:rPr>
        <w:t xml:space="preserve"> options per game.</w:t>
      </w:r>
    </w:p>
    <w:p w14:paraId="4A5FBED5" w14:textId="36919CE4" w:rsidR="00D51539" w:rsidRPr="003D0C88" w:rsidRDefault="007F43D9" w:rsidP="005476B8">
      <w:pPr>
        <w:pStyle w:val="ListParagraph"/>
        <w:numPr>
          <w:ilvl w:val="0"/>
          <w:numId w:val="8"/>
        </w:numPr>
        <w:rPr>
          <w:u w:val="single"/>
          <w:lang w:val="en-GB"/>
        </w:rPr>
      </w:pPr>
      <w:r w:rsidRPr="003D0C88">
        <w:rPr>
          <w:u w:val="single"/>
          <w:lang w:val="en-GB"/>
        </w:rPr>
        <w:t xml:space="preserve">Show de game result </w:t>
      </w:r>
      <w:proofErr w:type="spellStart"/>
      <w:r w:rsidRPr="003D0C88">
        <w:rPr>
          <w:u w:val="single"/>
          <w:lang w:val="en-GB"/>
        </w:rPr>
        <w:t>en</w:t>
      </w:r>
      <w:proofErr w:type="spellEnd"/>
      <w:r w:rsidRPr="003D0C88">
        <w:rPr>
          <w:u w:val="single"/>
          <w:lang w:val="en-GB"/>
        </w:rPr>
        <w:t xml:space="preserve"> profits/</w:t>
      </w:r>
      <w:proofErr w:type="gramStart"/>
      <w:r w:rsidRPr="003D0C88">
        <w:rPr>
          <w:u w:val="single"/>
          <w:lang w:val="en-GB"/>
        </w:rPr>
        <w:t>losses</w:t>
      </w:r>
      <w:proofErr w:type="gramEnd"/>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12046500" w:rsidR="00071FD6" w:rsidRDefault="00D56077" w:rsidP="005476B8">
      <w:pPr>
        <w:pStyle w:val="ListParagraph"/>
        <w:numPr>
          <w:ilvl w:val="0"/>
          <w:numId w:val="8"/>
        </w:numPr>
      </w:pPr>
      <w:r>
        <w:t xml:space="preserve">De </w:t>
      </w:r>
      <w:proofErr w:type="spellStart"/>
      <w:r>
        <w:t>payout</w:t>
      </w:r>
      <w:proofErr w:type="spellEnd"/>
      <w:r>
        <w:t xml:space="preserve"> zal </w:t>
      </w:r>
      <w:r w:rsidR="005418CA">
        <w:t>werken als volgt:</w:t>
      </w:r>
      <w:r w:rsidR="004D40E5">
        <w:t xml:space="preserve"> </w:t>
      </w:r>
      <w:r w:rsidR="005669BA">
        <w:t>per goed vakje geklikt krijg je 10% van je inzet terug (voor €10 inzet krijg je per goed vakje €1 terug)</w:t>
      </w:r>
      <w:r>
        <w:t>.</w:t>
      </w:r>
    </w:p>
    <w:p w14:paraId="191BEC15" w14:textId="4A4FB694" w:rsidR="00590E74" w:rsidRDefault="00590E74" w:rsidP="00590E74">
      <w:pPr>
        <w:pStyle w:val="Heading2"/>
      </w:pPr>
      <w:r>
        <w:t>C#</w:t>
      </w:r>
    </w:p>
    <w:p w14:paraId="26EC90B2" w14:textId="0014BB8A" w:rsidR="00590E74" w:rsidRDefault="00D31DB9" w:rsidP="00590E74">
      <w:pPr>
        <w:pStyle w:val="ListParagraph"/>
        <w:numPr>
          <w:ilvl w:val="0"/>
          <w:numId w:val="9"/>
        </w:numPr>
      </w:pPr>
      <w:r>
        <w:t>Er</w:t>
      </w:r>
      <w:r w:rsidR="00FD42EC">
        <w:t xml:space="preserve"> is een homepage met een knop naar de </w:t>
      </w:r>
      <w:proofErr w:type="spellStart"/>
      <w:r w:rsidR="00FD42EC">
        <w:t>cust</w:t>
      </w:r>
      <w:r w:rsidR="00E52347">
        <w:t>o</w:t>
      </w:r>
      <w:r w:rsidR="00FD42EC">
        <w:t>mization</w:t>
      </w:r>
      <w:proofErr w:type="spellEnd"/>
      <w:r w:rsidR="00FD42EC">
        <w:t xml:space="preserve"> shop en een naar de slot machine</w:t>
      </w:r>
      <w:r w:rsidR="005E4813">
        <w:t xml:space="preserve"> en een om je </w:t>
      </w:r>
      <w:proofErr w:type="spellStart"/>
      <w:r w:rsidR="006F2CA0">
        <w:t>credits</w:t>
      </w:r>
      <w:proofErr w:type="spellEnd"/>
      <w:r w:rsidR="005E4813">
        <w:t xml:space="preserve"> uit te cashen</w:t>
      </w:r>
    </w:p>
    <w:p w14:paraId="1071B2F8" w14:textId="05085A1D" w:rsidR="00E9351D" w:rsidRDefault="00E9351D" w:rsidP="00590E74">
      <w:pPr>
        <w:pStyle w:val="ListParagraph"/>
        <w:numPr>
          <w:ilvl w:val="0"/>
          <w:numId w:val="9"/>
        </w:numPr>
      </w:pPr>
      <w:r w:rsidRPr="00B85EB5">
        <w:t xml:space="preserve">In de </w:t>
      </w:r>
      <w:proofErr w:type="spellStart"/>
      <w:r w:rsidRPr="00B85EB5">
        <w:t>cust</w:t>
      </w:r>
      <w:r w:rsidR="00E52347">
        <w:t>o</w:t>
      </w:r>
      <w:r w:rsidRPr="00B85EB5">
        <w:t>m</w:t>
      </w:r>
      <w:r w:rsidR="00E52347">
        <w:t>i</w:t>
      </w:r>
      <w:r w:rsidRPr="00B85EB5">
        <w:t>zation</w:t>
      </w:r>
      <w:proofErr w:type="spellEnd"/>
      <w:r w:rsidRPr="00B85EB5">
        <w:t xml:space="preserve"> shop kun</w:t>
      </w:r>
      <w:r w:rsidR="00B85EB5" w:rsidRPr="00B85EB5">
        <w:t xml:space="preserve"> je</w:t>
      </w:r>
      <w:r w:rsidR="00B85EB5">
        <w:t xml:space="preserve"> verschillende opties kopen voor de achtergrondkleur</w:t>
      </w:r>
      <w:r w:rsidR="000513AF">
        <w:t xml:space="preserve"> en </w:t>
      </w:r>
      <w:r w:rsidR="005E4813">
        <w:t xml:space="preserve">de </w:t>
      </w:r>
      <w:r w:rsidR="00E52347">
        <w:t>foto’s</w:t>
      </w:r>
      <w:r w:rsidR="005E4813">
        <w:t xml:space="preserve"> op de slot machine</w:t>
      </w:r>
    </w:p>
    <w:p w14:paraId="10651F8E" w14:textId="3D465C68" w:rsidR="005E4813" w:rsidRDefault="005E4813" w:rsidP="005E4813">
      <w:pPr>
        <w:pStyle w:val="ListParagraph"/>
        <w:numPr>
          <w:ilvl w:val="0"/>
          <w:numId w:val="9"/>
        </w:numPr>
      </w:pPr>
      <w:r>
        <w:t xml:space="preserve">Je kan deze </w:t>
      </w:r>
      <w:proofErr w:type="spellStart"/>
      <w:r>
        <w:t>customi</w:t>
      </w:r>
      <w:r w:rsidR="00E52347">
        <w:t>z</w:t>
      </w:r>
      <w:r>
        <w:t>ations</w:t>
      </w:r>
      <w:proofErr w:type="spellEnd"/>
      <w:r>
        <w:t xml:space="preserve"> kopen met de verdiende </w:t>
      </w:r>
      <w:proofErr w:type="spellStart"/>
      <w:r w:rsidR="006F2CA0">
        <w:t>credits</w:t>
      </w:r>
      <w:proofErr w:type="spellEnd"/>
    </w:p>
    <w:p w14:paraId="29079A73" w14:textId="0080CC1C" w:rsidR="005E4813" w:rsidRDefault="00B1438F" w:rsidP="005E4813">
      <w:pPr>
        <w:pStyle w:val="ListParagraph"/>
        <w:numPr>
          <w:ilvl w:val="0"/>
          <w:numId w:val="9"/>
        </w:numPr>
      </w:pPr>
      <w:r>
        <w:t>De slot machi</w:t>
      </w:r>
      <w:r w:rsidR="003C0F20">
        <w:t>ne is bruikbaar en er wordt [</w:t>
      </w:r>
      <w:proofErr w:type="spellStart"/>
      <w:r w:rsidR="003C0F20">
        <w:t>amount</w:t>
      </w:r>
      <w:proofErr w:type="spellEnd"/>
      <w:r w:rsidR="003C0F20">
        <w:t xml:space="preserve"> of </w:t>
      </w:r>
      <w:proofErr w:type="spellStart"/>
      <w:r w:rsidR="006F2CA0">
        <w:t>credits</w:t>
      </w:r>
      <w:proofErr w:type="spellEnd"/>
      <w:r w:rsidR="003C0F20">
        <w:t>]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70DE53E5" w:rsidR="001A08BD" w:rsidRDefault="001A08BD" w:rsidP="001A08BD">
      <w:pPr>
        <w:pStyle w:val="ListParagraph"/>
        <w:numPr>
          <w:ilvl w:val="0"/>
          <w:numId w:val="10"/>
        </w:numPr>
      </w:pPr>
      <w:r>
        <w:t xml:space="preserve">De hardware zal bestaan uit onderdelen van </w:t>
      </w:r>
      <w:proofErr w:type="spellStart"/>
      <w:r w:rsidR="006E320F">
        <w:t>A</w:t>
      </w:r>
      <w:r>
        <w:t>rduino</w:t>
      </w:r>
      <w:proofErr w:type="spellEnd"/>
      <w:r>
        <w:t xml:space="preserve"> en 3d-print</w:t>
      </w:r>
    </w:p>
    <w:p w14:paraId="2328695D" w14:textId="365D6655" w:rsidR="001A08BD" w:rsidRDefault="00500762" w:rsidP="001A08BD">
      <w:pPr>
        <w:pStyle w:val="ListParagraph"/>
        <w:numPr>
          <w:ilvl w:val="0"/>
          <w:numId w:val="10"/>
        </w:numPr>
      </w:pPr>
      <w:r w:rsidRPr="00500762">
        <w:t xml:space="preserve">Als de cash-out knop </w:t>
      </w:r>
      <w:r w:rsidR="006E320F" w:rsidRPr="00500762">
        <w:t>wordt</w:t>
      </w:r>
      <w:r w:rsidRPr="00500762">
        <w:t xml:space="preserve"> ingedruk</w:t>
      </w:r>
      <w:r>
        <w:t xml:space="preserve">t </w:t>
      </w:r>
      <w:r w:rsidR="006E320F">
        <w:t>wordt</w:t>
      </w:r>
      <w:r>
        <w:t xml:space="preserve">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 xml:space="preserve">User </w:t>
      </w:r>
      <w:proofErr w:type="spellStart"/>
      <w:r>
        <w:t>Stories</w:t>
      </w:r>
      <w:proofErr w:type="spellEnd"/>
    </w:p>
    <w:p w14:paraId="436E54D7" w14:textId="5ABDA832" w:rsidR="004679D2" w:rsidRPr="00FB0942" w:rsidRDefault="00FB0942" w:rsidP="00817339">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 xml:space="preserve">user </w:t>
      </w:r>
      <w:proofErr w:type="spellStart"/>
      <w:r w:rsidRPr="00FB0942">
        <w:rPr>
          <w:rStyle w:val="SPLinfoChar"/>
        </w:rPr>
        <w:t>stories</w:t>
      </w:r>
      <w:proofErr w:type="spellEnd"/>
      <w:r w:rsidRPr="00FB0942">
        <w:rPr>
          <w:rStyle w:val="SPLinfoChar"/>
        </w:rPr>
        <w:t xml:space="preserve"> op. Zet deze user </w:t>
      </w:r>
      <w:proofErr w:type="spellStart"/>
      <w:r w:rsidRPr="00FB0942">
        <w:rPr>
          <w:rStyle w:val="SPLinfoChar"/>
        </w:rPr>
        <w:t>stories</w:t>
      </w:r>
      <w:proofErr w:type="spellEnd"/>
      <w:r w:rsidRPr="00FB0942">
        <w:rPr>
          <w:rStyle w:val="SPLinfoChar"/>
        </w:rPr>
        <w:t xml:space="preserve"> op de Product </w:t>
      </w:r>
      <w:proofErr w:type="spellStart"/>
      <w:r w:rsidRPr="00FB0942">
        <w:rPr>
          <w:rStyle w:val="SPLinfoChar"/>
        </w:rPr>
        <w:t>backlog</w:t>
      </w:r>
      <w:proofErr w:type="spellEnd"/>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w:t>
      </w:r>
      <w:proofErr w:type="spellStart"/>
      <w:r w:rsidR="004679D2" w:rsidRPr="004679D2">
        <w:rPr>
          <w:rStyle w:val="SPLinfoChar"/>
        </w:rPr>
        <w:t>stories</w:t>
      </w:r>
      <w:proofErr w:type="spellEnd"/>
      <w:r w:rsidR="004679D2" w:rsidRPr="004679D2">
        <w:rPr>
          <w:rStyle w:val="SPLinfoChar"/>
        </w:rPr>
        <w:t xml:space="preserve">', kan </w:t>
      </w:r>
      <w:r w:rsidR="004679D2">
        <w:rPr>
          <w:rStyle w:val="SPLinfoChar"/>
        </w:rPr>
        <w:t xml:space="preserve">er </w:t>
      </w:r>
      <w:r w:rsidR="004679D2" w:rsidRPr="004679D2">
        <w:rPr>
          <w:rStyle w:val="SPLinfoChar"/>
        </w:rPr>
        <w:t>ook '(deel)functionaliteit' worden gelezen als er niet met SCRUM wordt gewerkt.</w:t>
      </w: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3F042AE2" w:rsidR="00442C11" w:rsidRPr="00817339" w:rsidRDefault="00817339" w:rsidP="00354773">
            <w:pPr>
              <w:rPr>
                <w:b w:val="0"/>
                <w:color w:val="auto"/>
              </w:rPr>
            </w:pPr>
            <w:r>
              <w:rPr>
                <w:b w:val="0"/>
                <w:color w:val="auto"/>
              </w:rPr>
              <w:t>Banner met correcte foto</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4F3217F" w:rsidR="00442C11" w:rsidRPr="00ED7A8E" w:rsidRDefault="00ED7A8E" w:rsidP="00354773">
            <w:pPr>
              <w:rPr>
                <w:b w:val="0"/>
                <w:color w:val="auto"/>
              </w:rPr>
            </w:pPr>
            <w:r>
              <w:rPr>
                <w:b w:val="0"/>
                <w:color w:val="auto"/>
              </w:rPr>
              <w:t>M</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47E3738A" w:rsidR="00442C11" w:rsidRPr="00ED7A8E" w:rsidRDefault="00ED7A8E" w:rsidP="00354773">
            <w:pPr>
              <w:rPr>
                <w:b w:val="0"/>
                <w:color w:val="auto"/>
              </w:rPr>
            </w:pPr>
            <w:r>
              <w:rPr>
                <w:b w:val="0"/>
                <w:color w:val="auto"/>
              </w:rPr>
              <w:t>15m</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4962ECD6" w:rsidR="00442C11" w:rsidRPr="001A22FA" w:rsidRDefault="00442C11" w:rsidP="00442C11">
            <w:pPr>
              <w:spacing w:after="160" w:line="259" w:lineRule="auto"/>
            </w:pPr>
            <w:r w:rsidRPr="001A22FA">
              <w:t xml:space="preserve">Als </w:t>
            </w:r>
            <w:r w:rsidR="00ED7A8E">
              <w:t>opdrachtgever</w:t>
            </w:r>
          </w:p>
          <w:p w14:paraId="5E35FFD3" w14:textId="6ADD810C" w:rsidR="00442C11" w:rsidRPr="001A22FA" w:rsidRDefault="00442C11" w:rsidP="00442C11">
            <w:pPr>
              <w:spacing w:after="160" w:line="259" w:lineRule="auto"/>
            </w:pPr>
            <w:r w:rsidRPr="001A22FA">
              <w:t xml:space="preserve">Wil ik </w:t>
            </w:r>
            <w:r w:rsidR="00ED7A8E">
              <w:t>dat er een passende banner op iedere pagina komt te staan</w:t>
            </w:r>
          </w:p>
          <w:p w14:paraId="2B342EB2" w14:textId="7E6CDCC1" w:rsidR="00442C11" w:rsidRDefault="00442C11" w:rsidP="00442C11">
            <w:r w:rsidRPr="001A22FA">
              <w:t xml:space="preserve">Zodat </w:t>
            </w:r>
            <w:r w:rsidR="00ED7A8E">
              <w:t>de gebruiker een visueel</w:t>
            </w:r>
            <w:r w:rsidR="00956DA4">
              <w:t xml:space="preserve"> aantrekkelijke website kan bezoeken</w:t>
            </w:r>
          </w:p>
        </w:tc>
      </w:tr>
    </w:tbl>
    <w:p w14:paraId="1DBA8E66" w14:textId="417EE95F" w:rsidR="00354773" w:rsidRDefault="0035477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956DA4" w14:paraId="1BF82874"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CD6F4C6" w14:textId="77777777" w:rsidR="00956DA4" w:rsidRPr="00CC547B" w:rsidRDefault="00956DA4" w:rsidP="005D7998">
            <w:pPr>
              <w:rPr>
                <w:b w:val="0"/>
                <w:i/>
                <w:iCs/>
                <w:color w:val="auto"/>
              </w:rPr>
            </w:pPr>
            <w:r w:rsidRPr="00CC547B">
              <w:rPr>
                <w:b w:val="0"/>
                <w:i/>
                <w:iCs/>
                <w:color w:val="auto"/>
              </w:rPr>
              <w:t>Titel:</w:t>
            </w:r>
          </w:p>
          <w:p w14:paraId="0D793A55" w14:textId="77777777" w:rsidR="00956DA4" w:rsidRPr="00CC547B" w:rsidRDefault="00956DA4" w:rsidP="005D7998">
            <w:pPr>
              <w:rPr>
                <w:b w:val="0"/>
                <w:i/>
                <w:iCs/>
                <w:color w:val="auto"/>
              </w:rPr>
            </w:pPr>
          </w:p>
          <w:p w14:paraId="7EBF7FA7" w14:textId="01FE0591" w:rsidR="00956DA4" w:rsidRPr="00817339" w:rsidRDefault="00956DA4" w:rsidP="005D7998">
            <w:pPr>
              <w:rPr>
                <w:b w:val="0"/>
                <w:color w:val="auto"/>
              </w:rPr>
            </w:pPr>
            <w:proofErr w:type="spellStart"/>
            <w:r>
              <w:rPr>
                <w:b w:val="0"/>
                <w:color w:val="auto"/>
              </w:rPr>
              <w:t>Nav</w:t>
            </w:r>
            <w:proofErr w:type="spellEnd"/>
            <w:r>
              <w:rPr>
                <w:b w:val="0"/>
                <w:color w:val="auto"/>
              </w:rPr>
              <w:t xml:space="preserve"> bar met correcte items</w:t>
            </w:r>
          </w:p>
        </w:tc>
        <w:tc>
          <w:tcPr>
            <w:tcW w:w="3021" w:type="dxa"/>
            <w:shd w:val="clear" w:color="auto" w:fill="D9E2F3" w:themeFill="accent1" w:themeFillTint="33"/>
          </w:tcPr>
          <w:p w14:paraId="13913364" w14:textId="77777777" w:rsidR="00956DA4" w:rsidRPr="00CC547B" w:rsidRDefault="00956DA4" w:rsidP="005D7998">
            <w:pPr>
              <w:rPr>
                <w:b w:val="0"/>
                <w:i/>
                <w:iCs/>
                <w:color w:val="auto"/>
              </w:rPr>
            </w:pPr>
            <w:r w:rsidRPr="00CC547B">
              <w:rPr>
                <w:b w:val="0"/>
                <w:i/>
                <w:iCs/>
                <w:color w:val="auto"/>
              </w:rPr>
              <w:t>Prioriteit:</w:t>
            </w:r>
          </w:p>
          <w:p w14:paraId="446D3169" w14:textId="77777777" w:rsidR="00956DA4" w:rsidRPr="00CC547B" w:rsidRDefault="00956DA4" w:rsidP="005D7998">
            <w:pPr>
              <w:rPr>
                <w:b w:val="0"/>
                <w:i/>
                <w:iCs/>
                <w:color w:val="auto"/>
              </w:rPr>
            </w:pPr>
          </w:p>
          <w:p w14:paraId="2C0D57D2" w14:textId="77777777" w:rsidR="00956DA4" w:rsidRPr="00ED7A8E" w:rsidRDefault="00956DA4" w:rsidP="005D7998">
            <w:pPr>
              <w:rPr>
                <w:b w:val="0"/>
                <w:color w:val="auto"/>
              </w:rPr>
            </w:pPr>
            <w:r>
              <w:rPr>
                <w:b w:val="0"/>
                <w:color w:val="auto"/>
              </w:rPr>
              <w:t>M</w:t>
            </w:r>
          </w:p>
        </w:tc>
        <w:tc>
          <w:tcPr>
            <w:tcW w:w="3021" w:type="dxa"/>
            <w:shd w:val="clear" w:color="auto" w:fill="D9E2F3" w:themeFill="accent1" w:themeFillTint="33"/>
          </w:tcPr>
          <w:p w14:paraId="16EEE27E" w14:textId="77777777" w:rsidR="00956DA4" w:rsidRPr="00CC547B" w:rsidRDefault="00956DA4" w:rsidP="005D7998">
            <w:pPr>
              <w:rPr>
                <w:b w:val="0"/>
                <w:i/>
                <w:iCs/>
                <w:color w:val="auto"/>
              </w:rPr>
            </w:pPr>
            <w:r w:rsidRPr="00CC547B">
              <w:rPr>
                <w:b w:val="0"/>
                <w:i/>
                <w:iCs/>
                <w:color w:val="auto"/>
              </w:rPr>
              <w:t>Inschatting tijd:</w:t>
            </w:r>
          </w:p>
          <w:p w14:paraId="6573AF06" w14:textId="77777777" w:rsidR="00956DA4" w:rsidRPr="00CC547B" w:rsidRDefault="00956DA4" w:rsidP="005D7998">
            <w:pPr>
              <w:rPr>
                <w:b w:val="0"/>
                <w:i/>
                <w:iCs/>
                <w:color w:val="auto"/>
              </w:rPr>
            </w:pPr>
          </w:p>
          <w:p w14:paraId="220E5C50" w14:textId="77777777" w:rsidR="00956DA4" w:rsidRPr="00ED7A8E" w:rsidRDefault="00956DA4" w:rsidP="005D7998">
            <w:pPr>
              <w:rPr>
                <w:b w:val="0"/>
                <w:color w:val="auto"/>
              </w:rPr>
            </w:pPr>
            <w:r>
              <w:rPr>
                <w:b w:val="0"/>
                <w:color w:val="auto"/>
              </w:rPr>
              <w:t>15m</w:t>
            </w:r>
          </w:p>
        </w:tc>
      </w:tr>
      <w:tr w:rsidR="00956DA4" w14:paraId="2D84E51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A34B73F" w14:textId="77777777" w:rsidR="00956DA4" w:rsidRPr="001A22FA" w:rsidRDefault="00956DA4" w:rsidP="005D7998">
            <w:pPr>
              <w:spacing w:after="160" w:line="259" w:lineRule="auto"/>
            </w:pPr>
            <w:r w:rsidRPr="001A22FA">
              <w:t xml:space="preserve">Als </w:t>
            </w:r>
            <w:r>
              <w:t>opdrachtgever</w:t>
            </w:r>
          </w:p>
          <w:p w14:paraId="73669BD7" w14:textId="29525383" w:rsidR="00956DA4" w:rsidRPr="001A22FA" w:rsidRDefault="00956DA4" w:rsidP="005D7998">
            <w:pPr>
              <w:spacing w:after="160" w:line="259" w:lineRule="auto"/>
            </w:pPr>
            <w:r w:rsidRPr="001A22FA">
              <w:t xml:space="preserve">Wil ik </w:t>
            </w:r>
            <w:r>
              <w:t xml:space="preserve">dat er een </w:t>
            </w:r>
            <w:proofErr w:type="spellStart"/>
            <w:r>
              <w:t>navigation</w:t>
            </w:r>
            <w:proofErr w:type="spellEnd"/>
            <w:r>
              <w:t xml:space="preserve"> bar op iedere pagina te staan komt</w:t>
            </w:r>
          </w:p>
          <w:p w14:paraId="42756A89" w14:textId="1DE7AA8E" w:rsidR="00956DA4" w:rsidRDefault="00956DA4" w:rsidP="005D7998">
            <w:r w:rsidRPr="001A22FA">
              <w:t xml:space="preserve">Zodat </w:t>
            </w:r>
            <w:r>
              <w:t>de gebruiker makkelijk op iedere pagina van de website terecht kan komen</w:t>
            </w:r>
          </w:p>
        </w:tc>
      </w:tr>
    </w:tbl>
    <w:p w14:paraId="3CCBADCA" w14:textId="4DB57C64" w:rsidR="00956DA4" w:rsidRDefault="00956DA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0887" w14:paraId="1049A1AC"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88E6DD9" w14:textId="77777777" w:rsidR="00060887" w:rsidRPr="00CC547B" w:rsidRDefault="00060887" w:rsidP="005D7998">
            <w:pPr>
              <w:rPr>
                <w:b w:val="0"/>
                <w:i/>
                <w:iCs/>
                <w:color w:val="auto"/>
              </w:rPr>
            </w:pPr>
            <w:r w:rsidRPr="00CC547B">
              <w:rPr>
                <w:b w:val="0"/>
                <w:i/>
                <w:iCs/>
                <w:color w:val="auto"/>
              </w:rPr>
              <w:t>Titel:</w:t>
            </w:r>
          </w:p>
          <w:p w14:paraId="2B18EDA2" w14:textId="77777777" w:rsidR="00060887" w:rsidRPr="00CC547B" w:rsidRDefault="00060887" w:rsidP="005D7998">
            <w:pPr>
              <w:rPr>
                <w:b w:val="0"/>
                <w:i/>
                <w:iCs/>
                <w:color w:val="auto"/>
              </w:rPr>
            </w:pPr>
          </w:p>
          <w:p w14:paraId="7661247C" w14:textId="574745E7" w:rsidR="00060887" w:rsidRPr="004A3B9D" w:rsidRDefault="004A3B9D" w:rsidP="005D7998">
            <w:pPr>
              <w:rPr>
                <w:b w:val="0"/>
                <w:color w:val="auto"/>
                <w:lang w:val="en-GB"/>
              </w:rPr>
            </w:pPr>
            <w:r w:rsidRPr="004A3B9D">
              <w:rPr>
                <w:b w:val="0"/>
                <w:color w:val="auto"/>
                <w:lang w:val="en-GB"/>
              </w:rPr>
              <w:t>Side pages met main nav</w:t>
            </w:r>
          </w:p>
        </w:tc>
        <w:tc>
          <w:tcPr>
            <w:tcW w:w="3021" w:type="dxa"/>
            <w:shd w:val="clear" w:color="auto" w:fill="D9E2F3" w:themeFill="accent1" w:themeFillTint="33"/>
          </w:tcPr>
          <w:p w14:paraId="07C19193" w14:textId="77777777" w:rsidR="00060887" w:rsidRPr="00CC547B" w:rsidRDefault="00060887" w:rsidP="005D7998">
            <w:pPr>
              <w:rPr>
                <w:b w:val="0"/>
                <w:i/>
                <w:iCs/>
                <w:color w:val="auto"/>
              </w:rPr>
            </w:pPr>
            <w:r w:rsidRPr="00CC547B">
              <w:rPr>
                <w:b w:val="0"/>
                <w:i/>
                <w:iCs/>
                <w:color w:val="auto"/>
              </w:rPr>
              <w:t>Prioriteit:</w:t>
            </w:r>
          </w:p>
          <w:p w14:paraId="27FA76DE" w14:textId="77777777" w:rsidR="00060887" w:rsidRPr="00CC547B" w:rsidRDefault="00060887" w:rsidP="005D7998">
            <w:pPr>
              <w:rPr>
                <w:b w:val="0"/>
                <w:i/>
                <w:iCs/>
                <w:color w:val="auto"/>
              </w:rPr>
            </w:pPr>
          </w:p>
          <w:p w14:paraId="4EAEDA8B" w14:textId="77777777" w:rsidR="00060887" w:rsidRPr="00ED7A8E" w:rsidRDefault="00060887" w:rsidP="005D7998">
            <w:pPr>
              <w:rPr>
                <w:b w:val="0"/>
                <w:color w:val="auto"/>
              </w:rPr>
            </w:pPr>
            <w:r>
              <w:rPr>
                <w:b w:val="0"/>
                <w:color w:val="auto"/>
              </w:rPr>
              <w:t>M</w:t>
            </w:r>
          </w:p>
        </w:tc>
        <w:tc>
          <w:tcPr>
            <w:tcW w:w="3021" w:type="dxa"/>
            <w:shd w:val="clear" w:color="auto" w:fill="D9E2F3" w:themeFill="accent1" w:themeFillTint="33"/>
          </w:tcPr>
          <w:p w14:paraId="2502F3AB" w14:textId="77777777" w:rsidR="00060887" w:rsidRPr="00CC547B" w:rsidRDefault="00060887" w:rsidP="005D7998">
            <w:pPr>
              <w:rPr>
                <w:b w:val="0"/>
                <w:i/>
                <w:iCs/>
                <w:color w:val="auto"/>
              </w:rPr>
            </w:pPr>
            <w:r w:rsidRPr="00CC547B">
              <w:rPr>
                <w:b w:val="0"/>
                <w:i/>
                <w:iCs/>
                <w:color w:val="auto"/>
              </w:rPr>
              <w:t>Inschatting tijd:</w:t>
            </w:r>
          </w:p>
          <w:p w14:paraId="7D4AB38B" w14:textId="77777777" w:rsidR="00060887" w:rsidRPr="00CC547B" w:rsidRDefault="00060887" w:rsidP="005D7998">
            <w:pPr>
              <w:rPr>
                <w:b w:val="0"/>
                <w:i/>
                <w:iCs/>
                <w:color w:val="auto"/>
              </w:rPr>
            </w:pPr>
          </w:p>
          <w:p w14:paraId="35D6E630" w14:textId="49F965CA" w:rsidR="00060887" w:rsidRPr="00ED7A8E" w:rsidRDefault="004A3B9D" w:rsidP="005D7998">
            <w:pPr>
              <w:rPr>
                <w:b w:val="0"/>
                <w:color w:val="auto"/>
              </w:rPr>
            </w:pPr>
            <w:r>
              <w:rPr>
                <w:b w:val="0"/>
                <w:color w:val="auto"/>
              </w:rPr>
              <w:t>10m</w:t>
            </w:r>
          </w:p>
        </w:tc>
      </w:tr>
      <w:tr w:rsidR="00060887" w14:paraId="63D71BE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CBFBFA" w14:textId="77777777" w:rsidR="00060887" w:rsidRPr="001A22FA" w:rsidRDefault="00060887" w:rsidP="005D7998">
            <w:pPr>
              <w:spacing w:after="160" w:line="259" w:lineRule="auto"/>
            </w:pPr>
            <w:r w:rsidRPr="001A22FA">
              <w:t xml:space="preserve">Als </w:t>
            </w:r>
            <w:r>
              <w:t>opdrachtgever</w:t>
            </w:r>
          </w:p>
          <w:p w14:paraId="738EA45F" w14:textId="177680A2" w:rsidR="00060887" w:rsidRPr="001A22FA" w:rsidRDefault="00060887" w:rsidP="005D7998">
            <w:pPr>
              <w:spacing w:after="160" w:line="259" w:lineRule="auto"/>
            </w:pPr>
            <w:r w:rsidRPr="001A22FA">
              <w:t xml:space="preserve">Wil ik </w:t>
            </w:r>
            <w:r>
              <w:t xml:space="preserve">dat </w:t>
            </w:r>
            <w:r w:rsidR="004A3B9D">
              <w:t xml:space="preserve">de </w:t>
            </w:r>
            <w:proofErr w:type="spellStart"/>
            <w:r w:rsidR="004A3B9D">
              <w:t>navigation</w:t>
            </w:r>
            <w:proofErr w:type="spellEnd"/>
            <w:r w:rsidR="004A3B9D">
              <w:t xml:space="preserve"> bar van de homepage ook op de side pages komt te staan</w:t>
            </w:r>
          </w:p>
          <w:p w14:paraId="4244C8C6" w14:textId="40611657" w:rsidR="00060887" w:rsidRDefault="00060887" w:rsidP="005D7998">
            <w:r w:rsidRPr="001A22FA">
              <w:t xml:space="preserve">Zodat </w:t>
            </w:r>
            <w:r>
              <w:t xml:space="preserve">de </w:t>
            </w:r>
            <w:r w:rsidR="004A3B9D">
              <w:t>gebruiker makkelijk naar de chip shop en de homepage kan retourneren</w:t>
            </w:r>
          </w:p>
        </w:tc>
      </w:tr>
    </w:tbl>
    <w:p w14:paraId="4671D894" w14:textId="67A2EBC8" w:rsidR="00060887" w:rsidRDefault="00060887"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A3B9D" w14:paraId="00213D6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2BCE4B" w14:textId="77777777" w:rsidR="004A3B9D" w:rsidRPr="00D847BA" w:rsidRDefault="004A3B9D" w:rsidP="005D7998">
            <w:pPr>
              <w:rPr>
                <w:b w:val="0"/>
                <w:i/>
                <w:iCs/>
                <w:color w:val="auto"/>
                <w:lang w:val="en-GB"/>
              </w:rPr>
            </w:pPr>
            <w:r w:rsidRPr="00D847BA">
              <w:rPr>
                <w:b w:val="0"/>
                <w:i/>
                <w:iCs/>
                <w:color w:val="auto"/>
                <w:lang w:val="en-GB"/>
              </w:rPr>
              <w:t>Titel:</w:t>
            </w:r>
          </w:p>
          <w:p w14:paraId="0C95EEE3" w14:textId="77777777" w:rsidR="004A3B9D" w:rsidRPr="00D847BA" w:rsidRDefault="004A3B9D" w:rsidP="005D7998">
            <w:pPr>
              <w:rPr>
                <w:b w:val="0"/>
                <w:i/>
                <w:iCs/>
                <w:color w:val="auto"/>
                <w:lang w:val="en-GB"/>
              </w:rPr>
            </w:pPr>
          </w:p>
          <w:p w14:paraId="6EFA338F" w14:textId="6BA14B07" w:rsidR="004A3B9D" w:rsidRPr="00D847BA" w:rsidRDefault="00EE1088" w:rsidP="005D7998">
            <w:pPr>
              <w:rPr>
                <w:b w:val="0"/>
                <w:color w:val="auto"/>
                <w:lang w:val="en-GB"/>
              </w:rPr>
            </w:pPr>
            <w:r w:rsidRPr="00D847BA">
              <w:rPr>
                <w:b w:val="0"/>
                <w:color w:val="auto"/>
                <w:lang w:val="en-GB"/>
              </w:rPr>
              <w:t>Credits in nav bar</w:t>
            </w:r>
          </w:p>
        </w:tc>
        <w:tc>
          <w:tcPr>
            <w:tcW w:w="3021" w:type="dxa"/>
            <w:shd w:val="clear" w:color="auto" w:fill="D9E2F3" w:themeFill="accent1" w:themeFillTint="33"/>
          </w:tcPr>
          <w:p w14:paraId="0F98DE87" w14:textId="77777777" w:rsidR="004A3B9D" w:rsidRPr="00CC547B" w:rsidRDefault="004A3B9D" w:rsidP="005D7998">
            <w:pPr>
              <w:rPr>
                <w:b w:val="0"/>
                <w:i/>
                <w:iCs/>
                <w:color w:val="auto"/>
              </w:rPr>
            </w:pPr>
            <w:r w:rsidRPr="00CC547B">
              <w:rPr>
                <w:b w:val="0"/>
                <w:i/>
                <w:iCs/>
                <w:color w:val="auto"/>
              </w:rPr>
              <w:t>Prioriteit:</w:t>
            </w:r>
          </w:p>
          <w:p w14:paraId="769D91F8" w14:textId="77777777" w:rsidR="004A3B9D" w:rsidRPr="00CC547B" w:rsidRDefault="004A3B9D" w:rsidP="005D7998">
            <w:pPr>
              <w:rPr>
                <w:b w:val="0"/>
                <w:i/>
                <w:iCs/>
                <w:color w:val="auto"/>
              </w:rPr>
            </w:pPr>
          </w:p>
          <w:p w14:paraId="15F5C863" w14:textId="10288EE6" w:rsidR="004A3B9D" w:rsidRPr="00ED7A8E" w:rsidRDefault="00EE1088" w:rsidP="005D7998">
            <w:pPr>
              <w:rPr>
                <w:b w:val="0"/>
                <w:color w:val="auto"/>
              </w:rPr>
            </w:pPr>
            <w:r>
              <w:rPr>
                <w:b w:val="0"/>
                <w:color w:val="auto"/>
              </w:rPr>
              <w:t>S</w:t>
            </w:r>
          </w:p>
        </w:tc>
        <w:tc>
          <w:tcPr>
            <w:tcW w:w="3021" w:type="dxa"/>
            <w:shd w:val="clear" w:color="auto" w:fill="D9E2F3" w:themeFill="accent1" w:themeFillTint="33"/>
          </w:tcPr>
          <w:p w14:paraId="11154A05" w14:textId="77777777" w:rsidR="004A3B9D" w:rsidRPr="00CC547B" w:rsidRDefault="004A3B9D" w:rsidP="005D7998">
            <w:pPr>
              <w:rPr>
                <w:b w:val="0"/>
                <w:i/>
                <w:iCs/>
                <w:color w:val="auto"/>
              </w:rPr>
            </w:pPr>
            <w:r w:rsidRPr="00CC547B">
              <w:rPr>
                <w:b w:val="0"/>
                <w:i/>
                <w:iCs/>
                <w:color w:val="auto"/>
              </w:rPr>
              <w:t>Inschatting tijd:</w:t>
            </w:r>
          </w:p>
          <w:p w14:paraId="78C5634D" w14:textId="77777777" w:rsidR="004A3B9D" w:rsidRPr="00CC547B" w:rsidRDefault="004A3B9D" w:rsidP="005D7998">
            <w:pPr>
              <w:rPr>
                <w:b w:val="0"/>
                <w:i/>
                <w:iCs/>
                <w:color w:val="auto"/>
              </w:rPr>
            </w:pPr>
          </w:p>
          <w:p w14:paraId="477F77BC" w14:textId="6017B9A8" w:rsidR="004A3B9D" w:rsidRPr="00ED7A8E" w:rsidRDefault="00EE1088" w:rsidP="005D7998">
            <w:pPr>
              <w:rPr>
                <w:b w:val="0"/>
                <w:color w:val="auto"/>
              </w:rPr>
            </w:pPr>
            <w:r>
              <w:rPr>
                <w:b w:val="0"/>
                <w:color w:val="auto"/>
              </w:rPr>
              <w:t>10m</w:t>
            </w:r>
          </w:p>
        </w:tc>
      </w:tr>
      <w:tr w:rsidR="004A3B9D" w14:paraId="514CB0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63CF3DB" w14:textId="77777777" w:rsidR="004A3B9D" w:rsidRPr="001A22FA" w:rsidRDefault="004A3B9D" w:rsidP="005D7998">
            <w:pPr>
              <w:spacing w:after="160" w:line="259" w:lineRule="auto"/>
            </w:pPr>
            <w:r w:rsidRPr="001A22FA">
              <w:t xml:space="preserve">Als </w:t>
            </w:r>
            <w:r>
              <w:t>opdrachtgever</w:t>
            </w:r>
          </w:p>
          <w:p w14:paraId="3B63D9D3" w14:textId="6B4DF74F" w:rsidR="004A3B9D" w:rsidRPr="001A22FA" w:rsidRDefault="004A3B9D" w:rsidP="005D7998">
            <w:pPr>
              <w:spacing w:after="160" w:line="259" w:lineRule="auto"/>
            </w:pPr>
            <w:r w:rsidRPr="001A22FA">
              <w:t xml:space="preserve">Wil ik </w:t>
            </w:r>
            <w:r w:rsidR="00EE1088">
              <w:t xml:space="preserve">dat het aantal </w:t>
            </w:r>
            <w:proofErr w:type="spellStart"/>
            <w:r w:rsidR="00EE1088">
              <w:t>credits</w:t>
            </w:r>
            <w:proofErr w:type="spellEnd"/>
            <w:r w:rsidR="00EE1088">
              <w:t xml:space="preserve"> van de gebruiker in de </w:t>
            </w:r>
            <w:proofErr w:type="spellStart"/>
            <w:r w:rsidR="00EE1088">
              <w:t>main</w:t>
            </w:r>
            <w:proofErr w:type="spellEnd"/>
            <w:r w:rsidR="00EE1088">
              <w:t xml:space="preserve"> </w:t>
            </w:r>
            <w:proofErr w:type="spellStart"/>
            <w:r w:rsidR="00EE1088">
              <w:t>navigation</w:t>
            </w:r>
            <w:proofErr w:type="spellEnd"/>
            <w:r w:rsidR="00EE1088">
              <w:t xml:space="preserve"> bar komt te staan</w:t>
            </w:r>
          </w:p>
          <w:p w14:paraId="00A83D84" w14:textId="7AECC767" w:rsidR="004A3B9D" w:rsidRDefault="004A3B9D" w:rsidP="005D7998">
            <w:r w:rsidRPr="001A22FA">
              <w:t xml:space="preserve">Zodat </w:t>
            </w:r>
            <w:r>
              <w:t xml:space="preserve">de </w:t>
            </w:r>
            <w:r w:rsidR="00EE1088">
              <w:t>ten aller tijden kan zien hoeveel chips er nog bruikbaar zijn</w:t>
            </w:r>
          </w:p>
        </w:tc>
      </w:tr>
    </w:tbl>
    <w:p w14:paraId="703C523C" w14:textId="14ED7E94" w:rsidR="004A3B9D" w:rsidRDefault="004A3B9D" w:rsidP="00354773"/>
    <w:p w14:paraId="761DA06B" w14:textId="5159BC06" w:rsidR="00AC4862" w:rsidRDefault="00AC4862">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4B0A5F4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F900DAC" w14:textId="77777777" w:rsidR="00AC4862" w:rsidRPr="00CC547B" w:rsidRDefault="00AC4862" w:rsidP="005D7998">
            <w:pPr>
              <w:rPr>
                <w:b w:val="0"/>
                <w:i/>
                <w:iCs/>
                <w:color w:val="auto"/>
              </w:rPr>
            </w:pPr>
            <w:r w:rsidRPr="00CC547B">
              <w:rPr>
                <w:b w:val="0"/>
                <w:i/>
                <w:iCs/>
                <w:color w:val="auto"/>
              </w:rPr>
              <w:lastRenderedPageBreak/>
              <w:t>Titel:</w:t>
            </w:r>
          </w:p>
          <w:p w14:paraId="34696EE7" w14:textId="77777777" w:rsidR="00AC4862" w:rsidRPr="00CC547B" w:rsidRDefault="00AC4862" w:rsidP="005D7998">
            <w:pPr>
              <w:rPr>
                <w:b w:val="0"/>
                <w:i/>
                <w:iCs/>
                <w:color w:val="auto"/>
              </w:rPr>
            </w:pPr>
          </w:p>
          <w:p w14:paraId="4BD07194" w14:textId="35EE6443" w:rsidR="00AC4862" w:rsidRPr="00817339" w:rsidRDefault="00AC4862" w:rsidP="005D7998">
            <w:pPr>
              <w:rPr>
                <w:b w:val="0"/>
                <w:color w:val="auto"/>
              </w:rPr>
            </w:pPr>
            <w:r>
              <w:rPr>
                <w:b w:val="0"/>
                <w:color w:val="auto"/>
              </w:rPr>
              <w:t>Knop voor c#</w:t>
            </w:r>
          </w:p>
        </w:tc>
        <w:tc>
          <w:tcPr>
            <w:tcW w:w="3021" w:type="dxa"/>
            <w:shd w:val="clear" w:color="auto" w:fill="D9E2F3" w:themeFill="accent1" w:themeFillTint="33"/>
          </w:tcPr>
          <w:p w14:paraId="16A2168E" w14:textId="77777777" w:rsidR="00AC4862" w:rsidRPr="00CC547B" w:rsidRDefault="00AC4862" w:rsidP="005D7998">
            <w:pPr>
              <w:rPr>
                <w:b w:val="0"/>
                <w:i/>
                <w:iCs/>
                <w:color w:val="auto"/>
              </w:rPr>
            </w:pPr>
            <w:r w:rsidRPr="00CC547B">
              <w:rPr>
                <w:b w:val="0"/>
                <w:i/>
                <w:iCs/>
                <w:color w:val="auto"/>
              </w:rPr>
              <w:t>Prioriteit:</w:t>
            </w:r>
          </w:p>
          <w:p w14:paraId="63480C9E" w14:textId="77777777" w:rsidR="00AC4862" w:rsidRPr="00CC547B" w:rsidRDefault="00AC4862" w:rsidP="005D7998">
            <w:pPr>
              <w:rPr>
                <w:b w:val="0"/>
                <w:i/>
                <w:iCs/>
                <w:color w:val="auto"/>
              </w:rPr>
            </w:pPr>
          </w:p>
          <w:p w14:paraId="5E18EABB"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7CF1DFE5" w14:textId="77777777" w:rsidR="00AC4862" w:rsidRPr="00CC547B" w:rsidRDefault="00AC4862" w:rsidP="005D7998">
            <w:pPr>
              <w:rPr>
                <w:b w:val="0"/>
                <w:i/>
                <w:iCs/>
                <w:color w:val="auto"/>
              </w:rPr>
            </w:pPr>
            <w:r w:rsidRPr="00CC547B">
              <w:rPr>
                <w:b w:val="0"/>
                <w:i/>
                <w:iCs/>
                <w:color w:val="auto"/>
              </w:rPr>
              <w:t>Inschatting tijd:</w:t>
            </w:r>
          </w:p>
          <w:p w14:paraId="66275DD5" w14:textId="77777777" w:rsidR="00AC4862" w:rsidRPr="00CC547B" w:rsidRDefault="00AC4862" w:rsidP="005D7998">
            <w:pPr>
              <w:rPr>
                <w:b w:val="0"/>
                <w:i/>
                <w:iCs/>
                <w:color w:val="auto"/>
              </w:rPr>
            </w:pPr>
          </w:p>
          <w:p w14:paraId="0F47A825" w14:textId="3E6D6EAD" w:rsidR="00AC4862" w:rsidRPr="00ED7A8E" w:rsidRDefault="00AC4862" w:rsidP="005D7998">
            <w:pPr>
              <w:rPr>
                <w:b w:val="0"/>
                <w:color w:val="auto"/>
              </w:rPr>
            </w:pPr>
            <w:r>
              <w:rPr>
                <w:b w:val="0"/>
                <w:color w:val="auto"/>
              </w:rPr>
              <w:t>20m</w:t>
            </w:r>
          </w:p>
        </w:tc>
      </w:tr>
      <w:tr w:rsidR="00AC4862" w14:paraId="4B522C7A"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7F5AD03" w14:textId="77777777" w:rsidR="00AC4862" w:rsidRPr="001A22FA" w:rsidRDefault="00AC4862" w:rsidP="005D7998">
            <w:pPr>
              <w:spacing w:after="160" w:line="259" w:lineRule="auto"/>
            </w:pPr>
            <w:r w:rsidRPr="001A22FA">
              <w:t xml:space="preserve">Als </w:t>
            </w:r>
            <w:r>
              <w:t>opdrachtgever</w:t>
            </w:r>
          </w:p>
          <w:p w14:paraId="56FB28DA" w14:textId="19725485" w:rsidR="00AC4862" w:rsidRPr="001A22FA" w:rsidRDefault="00AC4862" w:rsidP="005D7998">
            <w:pPr>
              <w:spacing w:after="160" w:line="259" w:lineRule="auto"/>
            </w:pPr>
            <w:r w:rsidRPr="001A22FA">
              <w:t xml:space="preserve">Wil ik </w:t>
            </w:r>
            <w:r>
              <w:t xml:space="preserve">dat er een knop in de </w:t>
            </w:r>
            <w:proofErr w:type="spellStart"/>
            <w:r>
              <w:t>main</w:t>
            </w:r>
            <w:proofErr w:type="spellEnd"/>
            <w:r>
              <w:t xml:space="preserve"> </w:t>
            </w:r>
            <w:proofErr w:type="spellStart"/>
            <w:r>
              <w:t>nav</w:t>
            </w:r>
            <w:proofErr w:type="spellEnd"/>
            <w:r>
              <w:t xml:space="preserve"> bar komt om de slot machine te openen en de </w:t>
            </w:r>
            <w:proofErr w:type="spellStart"/>
            <w:r>
              <w:t>credits</w:t>
            </w:r>
            <w:proofErr w:type="spellEnd"/>
            <w:r>
              <w:t xml:space="preserve"> om te zetten naar de c# applicatie</w:t>
            </w:r>
          </w:p>
          <w:p w14:paraId="7C5B0816" w14:textId="154FB7AF" w:rsidR="00AC4862" w:rsidRDefault="00AC4862" w:rsidP="005D7998">
            <w:r w:rsidRPr="001A22FA">
              <w:t xml:space="preserve">Zodat </w:t>
            </w:r>
            <w:r>
              <w:t>de gebruiker zijn/haar voortgang door kan zetten in de c# applicatie</w:t>
            </w:r>
          </w:p>
        </w:tc>
      </w:tr>
    </w:tbl>
    <w:p w14:paraId="7A8F1E73" w14:textId="2E4666C7"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3BC0319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5F3CFF1" w14:textId="77777777" w:rsidR="00AC4862" w:rsidRPr="00CC547B" w:rsidRDefault="00AC4862" w:rsidP="005D7998">
            <w:pPr>
              <w:rPr>
                <w:b w:val="0"/>
                <w:i/>
                <w:iCs/>
                <w:color w:val="auto"/>
              </w:rPr>
            </w:pPr>
            <w:r w:rsidRPr="00CC547B">
              <w:rPr>
                <w:b w:val="0"/>
                <w:i/>
                <w:iCs/>
                <w:color w:val="auto"/>
              </w:rPr>
              <w:t>Titel:</w:t>
            </w:r>
          </w:p>
          <w:p w14:paraId="657D1868" w14:textId="77777777" w:rsidR="00AC4862" w:rsidRPr="00CC547B" w:rsidRDefault="00AC4862" w:rsidP="005D7998">
            <w:pPr>
              <w:rPr>
                <w:b w:val="0"/>
                <w:i/>
                <w:iCs/>
                <w:color w:val="auto"/>
              </w:rPr>
            </w:pPr>
          </w:p>
          <w:p w14:paraId="0B1E2F0B" w14:textId="0ECA6CA1" w:rsidR="00AC4862" w:rsidRPr="00817339" w:rsidRDefault="005558E4" w:rsidP="005D7998">
            <w:pPr>
              <w:rPr>
                <w:b w:val="0"/>
                <w:color w:val="auto"/>
              </w:rPr>
            </w:pPr>
            <w:r>
              <w:rPr>
                <w:b w:val="0"/>
                <w:color w:val="auto"/>
              </w:rPr>
              <w:t>Knop voor te wedden</w:t>
            </w:r>
          </w:p>
        </w:tc>
        <w:tc>
          <w:tcPr>
            <w:tcW w:w="3021" w:type="dxa"/>
            <w:shd w:val="clear" w:color="auto" w:fill="D9E2F3" w:themeFill="accent1" w:themeFillTint="33"/>
          </w:tcPr>
          <w:p w14:paraId="1FFF63A2" w14:textId="77777777" w:rsidR="00AC4862" w:rsidRPr="00CC547B" w:rsidRDefault="00AC4862" w:rsidP="005D7998">
            <w:pPr>
              <w:rPr>
                <w:b w:val="0"/>
                <w:i/>
                <w:iCs/>
                <w:color w:val="auto"/>
              </w:rPr>
            </w:pPr>
            <w:r w:rsidRPr="00CC547B">
              <w:rPr>
                <w:b w:val="0"/>
                <w:i/>
                <w:iCs/>
                <w:color w:val="auto"/>
              </w:rPr>
              <w:t>Prioriteit:</w:t>
            </w:r>
          </w:p>
          <w:p w14:paraId="239DFEE4" w14:textId="77777777" w:rsidR="00AC4862" w:rsidRPr="00CC547B" w:rsidRDefault="00AC4862" w:rsidP="005D7998">
            <w:pPr>
              <w:rPr>
                <w:b w:val="0"/>
                <w:i/>
                <w:iCs/>
                <w:color w:val="auto"/>
              </w:rPr>
            </w:pPr>
          </w:p>
          <w:p w14:paraId="7F483DC7"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1176EA0A" w14:textId="77777777" w:rsidR="00AC4862" w:rsidRPr="00CC547B" w:rsidRDefault="00AC4862" w:rsidP="005D7998">
            <w:pPr>
              <w:rPr>
                <w:b w:val="0"/>
                <w:i/>
                <w:iCs/>
                <w:color w:val="auto"/>
              </w:rPr>
            </w:pPr>
            <w:r w:rsidRPr="00CC547B">
              <w:rPr>
                <w:b w:val="0"/>
                <w:i/>
                <w:iCs/>
                <w:color w:val="auto"/>
              </w:rPr>
              <w:t>Inschatting tijd:</w:t>
            </w:r>
          </w:p>
          <w:p w14:paraId="19FD4718" w14:textId="77777777" w:rsidR="00AC4862" w:rsidRPr="00CC547B" w:rsidRDefault="00AC4862" w:rsidP="005D7998">
            <w:pPr>
              <w:rPr>
                <w:b w:val="0"/>
                <w:i/>
                <w:iCs/>
                <w:color w:val="auto"/>
              </w:rPr>
            </w:pPr>
          </w:p>
          <w:p w14:paraId="249D25CF" w14:textId="46946BDD" w:rsidR="00AC4862" w:rsidRPr="00ED7A8E" w:rsidRDefault="000E5E24" w:rsidP="005D7998">
            <w:pPr>
              <w:rPr>
                <w:b w:val="0"/>
                <w:color w:val="auto"/>
              </w:rPr>
            </w:pPr>
            <w:r>
              <w:rPr>
                <w:b w:val="0"/>
                <w:color w:val="auto"/>
              </w:rPr>
              <w:t>15m</w:t>
            </w:r>
          </w:p>
        </w:tc>
      </w:tr>
      <w:tr w:rsidR="00AC4862" w14:paraId="3BB41D0D"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73C55CF" w14:textId="77777777" w:rsidR="00AC4862" w:rsidRPr="001A22FA" w:rsidRDefault="00AC4862" w:rsidP="005D7998">
            <w:pPr>
              <w:spacing w:after="160" w:line="259" w:lineRule="auto"/>
            </w:pPr>
            <w:r w:rsidRPr="001A22FA">
              <w:t xml:space="preserve">Als </w:t>
            </w:r>
            <w:r>
              <w:t>opdrachtgever</w:t>
            </w:r>
          </w:p>
          <w:p w14:paraId="40B4D71E" w14:textId="3D4C3F30" w:rsidR="00AC4862" w:rsidRPr="001A22FA" w:rsidRDefault="00AC4862" w:rsidP="005D7998">
            <w:pPr>
              <w:spacing w:after="160" w:line="259" w:lineRule="auto"/>
            </w:pPr>
            <w:r w:rsidRPr="001A22FA">
              <w:t xml:space="preserve">Wil ik </w:t>
            </w:r>
            <w:r>
              <w:t xml:space="preserve">dat er een </w:t>
            </w:r>
            <w:r w:rsidR="000E5E24">
              <w:t>knop komt voor naar de Mines pagina te gaan en naar de sportwedden pagina</w:t>
            </w:r>
          </w:p>
          <w:p w14:paraId="74AD6978" w14:textId="216CC625" w:rsidR="00AC4862" w:rsidRDefault="00AC4862" w:rsidP="005D7998">
            <w:r w:rsidRPr="001A22FA">
              <w:t xml:space="preserve">Zodat </w:t>
            </w:r>
            <w:r>
              <w:t xml:space="preserve">de gebruiker </w:t>
            </w:r>
            <w:r w:rsidR="000E5E24">
              <w:t xml:space="preserve">makkelijk beide </w:t>
            </w:r>
            <w:r w:rsidR="006E320F">
              <w:t>pagina’s</w:t>
            </w:r>
            <w:r w:rsidR="000E5E24">
              <w:t xml:space="preserve"> kan bereiken</w:t>
            </w:r>
          </w:p>
        </w:tc>
      </w:tr>
    </w:tbl>
    <w:p w14:paraId="5DE1AE97" w14:textId="51E04538"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1270F2E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04E6C83" w14:textId="77777777" w:rsidR="000E5E24" w:rsidRPr="00CC547B" w:rsidRDefault="000E5E24" w:rsidP="005D7998">
            <w:pPr>
              <w:rPr>
                <w:b w:val="0"/>
                <w:i/>
                <w:iCs/>
                <w:color w:val="auto"/>
              </w:rPr>
            </w:pPr>
            <w:r w:rsidRPr="00CC547B">
              <w:rPr>
                <w:b w:val="0"/>
                <w:i/>
                <w:iCs/>
                <w:color w:val="auto"/>
              </w:rPr>
              <w:t>Titel:</w:t>
            </w:r>
          </w:p>
          <w:p w14:paraId="0BA5C30C" w14:textId="77777777" w:rsidR="000E5E24" w:rsidRPr="00CC547B" w:rsidRDefault="000E5E24" w:rsidP="005D7998">
            <w:pPr>
              <w:rPr>
                <w:b w:val="0"/>
                <w:i/>
                <w:iCs/>
                <w:color w:val="auto"/>
              </w:rPr>
            </w:pPr>
          </w:p>
          <w:p w14:paraId="713854BC" w14:textId="36B00E9E" w:rsidR="000E5E24" w:rsidRPr="00817339" w:rsidRDefault="000E5E24" w:rsidP="005D7998">
            <w:pPr>
              <w:rPr>
                <w:b w:val="0"/>
                <w:color w:val="auto"/>
              </w:rPr>
            </w:pPr>
            <w:r>
              <w:rPr>
                <w:b w:val="0"/>
                <w:color w:val="auto"/>
              </w:rPr>
              <w:t>Sport kiezen</w:t>
            </w:r>
          </w:p>
        </w:tc>
        <w:tc>
          <w:tcPr>
            <w:tcW w:w="3021" w:type="dxa"/>
            <w:shd w:val="clear" w:color="auto" w:fill="D9E2F3" w:themeFill="accent1" w:themeFillTint="33"/>
          </w:tcPr>
          <w:p w14:paraId="1917A50A" w14:textId="77777777" w:rsidR="000E5E24" w:rsidRPr="00CC547B" w:rsidRDefault="000E5E24" w:rsidP="005D7998">
            <w:pPr>
              <w:rPr>
                <w:b w:val="0"/>
                <w:i/>
                <w:iCs/>
                <w:color w:val="auto"/>
              </w:rPr>
            </w:pPr>
            <w:r w:rsidRPr="00CC547B">
              <w:rPr>
                <w:b w:val="0"/>
                <w:i/>
                <w:iCs/>
                <w:color w:val="auto"/>
              </w:rPr>
              <w:t>Prioriteit:</w:t>
            </w:r>
          </w:p>
          <w:p w14:paraId="3B23241C" w14:textId="77777777" w:rsidR="000E5E24" w:rsidRPr="00CC547B" w:rsidRDefault="000E5E24" w:rsidP="005D7998">
            <w:pPr>
              <w:rPr>
                <w:b w:val="0"/>
                <w:i/>
                <w:iCs/>
                <w:color w:val="auto"/>
              </w:rPr>
            </w:pPr>
          </w:p>
          <w:p w14:paraId="4E2D17D8"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32F892DC" w14:textId="77777777" w:rsidR="000E5E24" w:rsidRPr="00CC547B" w:rsidRDefault="000E5E24" w:rsidP="005D7998">
            <w:pPr>
              <w:rPr>
                <w:b w:val="0"/>
                <w:i/>
                <w:iCs/>
                <w:color w:val="auto"/>
              </w:rPr>
            </w:pPr>
            <w:r w:rsidRPr="00CC547B">
              <w:rPr>
                <w:b w:val="0"/>
                <w:i/>
                <w:iCs/>
                <w:color w:val="auto"/>
              </w:rPr>
              <w:t>Inschatting tijd:</w:t>
            </w:r>
          </w:p>
          <w:p w14:paraId="0526D027" w14:textId="77777777" w:rsidR="000E5E24" w:rsidRPr="00CC547B" w:rsidRDefault="000E5E24" w:rsidP="005D7998">
            <w:pPr>
              <w:rPr>
                <w:b w:val="0"/>
                <w:i/>
                <w:iCs/>
                <w:color w:val="auto"/>
              </w:rPr>
            </w:pPr>
          </w:p>
          <w:p w14:paraId="3D0C0D8F" w14:textId="325FAA63" w:rsidR="000E5E24" w:rsidRPr="00ED7A8E" w:rsidRDefault="000E5E24" w:rsidP="005D7998">
            <w:pPr>
              <w:rPr>
                <w:b w:val="0"/>
                <w:color w:val="auto"/>
              </w:rPr>
            </w:pPr>
            <w:r>
              <w:rPr>
                <w:b w:val="0"/>
                <w:color w:val="auto"/>
              </w:rPr>
              <w:t>20m</w:t>
            </w:r>
          </w:p>
        </w:tc>
      </w:tr>
      <w:tr w:rsidR="000E5E24" w14:paraId="49EB9659"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2244EFC" w14:textId="77777777" w:rsidR="000E5E24" w:rsidRPr="001A22FA" w:rsidRDefault="000E5E24" w:rsidP="005D7998">
            <w:pPr>
              <w:spacing w:after="160" w:line="259" w:lineRule="auto"/>
            </w:pPr>
            <w:r w:rsidRPr="001A22FA">
              <w:t xml:space="preserve">Als </w:t>
            </w:r>
            <w:r>
              <w:t>opdrachtgever</w:t>
            </w:r>
          </w:p>
          <w:p w14:paraId="15F6C7B5" w14:textId="3630DD1E" w:rsidR="000E5E24" w:rsidRPr="001A22FA" w:rsidRDefault="000E5E24" w:rsidP="005D7998">
            <w:pPr>
              <w:spacing w:after="160" w:line="259" w:lineRule="auto"/>
            </w:pPr>
            <w:r w:rsidRPr="001A22FA">
              <w:t xml:space="preserve">Wil ik </w:t>
            </w:r>
            <w:r>
              <w:t xml:space="preserve">dat er een selectie komt voor op welke sport de gebruiker </w:t>
            </w:r>
            <w:r w:rsidR="006E320F">
              <w:t>wil</w:t>
            </w:r>
            <w:r>
              <w:t xml:space="preserve"> wedden</w:t>
            </w:r>
          </w:p>
          <w:p w14:paraId="37581A09" w14:textId="29938D23" w:rsidR="000E5E24" w:rsidRDefault="000E5E24" w:rsidP="005D7998">
            <w:r w:rsidRPr="001A22FA">
              <w:t xml:space="preserve">Zodat </w:t>
            </w:r>
            <w:r>
              <w:t>de gebruiker op hun favoriete sport hun geld kunnen zetten</w:t>
            </w:r>
          </w:p>
        </w:tc>
      </w:tr>
    </w:tbl>
    <w:p w14:paraId="23CC510F" w14:textId="1C9A37C8"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756991D7"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820FB" w14:textId="77777777" w:rsidR="000E5E24" w:rsidRPr="00CC547B" w:rsidRDefault="000E5E24" w:rsidP="005D7998">
            <w:pPr>
              <w:rPr>
                <w:b w:val="0"/>
                <w:i/>
                <w:iCs/>
                <w:color w:val="auto"/>
              </w:rPr>
            </w:pPr>
            <w:r w:rsidRPr="00CC547B">
              <w:rPr>
                <w:b w:val="0"/>
                <w:i/>
                <w:iCs/>
                <w:color w:val="auto"/>
              </w:rPr>
              <w:t>Titel:</w:t>
            </w:r>
          </w:p>
          <w:p w14:paraId="6665FD9F" w14:textId="77777777" w:rsidR="000E5E24" w:rsidRPr="00CC547B" w:rsidRDefault="000E5E24" w:rsidP="005D7998">
            <w:pPr>
              <w:rPr>
                <w:b w:val="0"/>
                <w:i/>
                <w:iCs/>
                <w:color w:val="auto"/>
              </w:rPr>
            </w:pPr>
          </w:p>
          <w:p w14:paraId="71BF9EB1" w14:textId="52B02F69" w:rsidR="000E5E24" w:rsidRPr="00817339" w:rsidRDefault="000E5E24" w:rsidP="005D7998">
            <w:pPr>
              <w:rPr>
                <w:b w:val="0"/>
                <w:color w:val="auto"/>
              </w:rPr>
            </w:pPr>
            <w:proofErr w:type="gramStart"/>
            <w:r>
              <w:rPr>
                <w:b w:val="0"/>
                <w:color w:val="auto"/>
              </w:rPr>
              <w:t>team</w:t>
            </w:r>
            <w:proofErr w:type="gramEnd"/>
            <w:r>
              <w:rPr>
                <w:b w:val="0"/>
                <w:color w:val="auto"/>
              </w:rPr>
              <w:t xml:space="preserve"> kiezen</w:t>
            </w:r>
          </w:p>
        </w:tc>
        <w:tc>
          <w:tcPr>
            <w:tcW w:w="3021" w:type="dxa"/>
            <w:shd w:val="clear" w:color="auto" w:fill="D9E2F3" w:themeFill="accent1" w:themeFillTint="33"/>
          </w:tcPr>
          <w:p w14:paraId="5F37D5A6" w14:textId="77777777" w:rsidR="000E5E24" w:rsidRPr="00CC547B" w:rsidRDefault="000E5E24" w:rsidP="005D7998">
            <w:pPr>
              <w:rPr>
                <w:b w:val="0"/>
                <w:i/>
                <w:iCs/>
                <w:color w:val="auto"/>
              </w:rPr>
            </w:pPr>
            <w:r w:rsidRPr="00CC547B">
              <w:rPr>
                <w:b w:val="0"/>
                <w:i/>
                <w:iCs/>
                <w:color w:val="auto"/>
              </w:rPr>
              <w:t>Prioriteit:</w:t>
            </w:r>
          </w:p>
          <w:p w14:paraId="7C0C2A20" w14:textId="77777777" w:rsidR="000E5E24" w:rsidRPr="00CC547B" w:rsidRDefault="000E5E24" w:rsidP="005D7998">
            <w:pPr>
              <w:rPr>
                <w:b w:val="0"/>
                <w:i/>
                <w:iCs/>
                <w:color w:val="auto"/>
              </w:rPr>
            </w:pPr>
          </w:p>
          <w:p w14:paraId="79B9123F"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4BFDE835" w14:textId="77777777" w:rsidR="000E5E24" w:rsidRPr="00CC547B" w:rsidRDefault="000E5E24" w:rsidP="005D7998">
            <w:pPr>
              <w:rPr>
                <w:b w:val="0"/>
                <w:i/>
                <w:iCs/>
                <w:color w:val="auto"/>
              </w:rPr>
            </w:pPr>
            <w:r w:rsidRPr="00CC547B">
              <w:rPr>
                <w:b w:val="0"/>
                <w:i/>
                <w:iCs/>
                <w:color w:val="auto"/>
              </w:rPr>
              <w:t>Inschatting tijd:</w:t>
            </w:r>
          </w:p>
          <w:p w14:paraId="66C213B1" w14:textId="77777777" w:rsidR="000E5E24" w:rsidRPr="00CC547B" w:rsidRDefault="000E5E24" w:rsidP="005D7998">
            <w:pPr>
              <w:rPr>
                <w:b w:val="0"/>
                <w:i/>
                <w:iCs/>
                <w:color w:val="auto"/>
              </w:rPr>
            </w:pPr>
          </w:p>
          <w:p w14:paraId="3E7A505B" w14:textId="0223CC42" w:rsidR="000E5E24" w:rsidRPr="00ED7A8E" w:rsidRDefault="000E5E24" w:rsidP="005D7998">
            <w:pPr>
              <w:rPr>
                <w:b w:val="0"/>
                <w:color w:val="auto"/>
              </w:rPr>
            </w:pPr>
            <w:r>
              <w:rPr>
                <w:b w:val="0"/>
                <w:color w:val="auto"/>
              </w:rPr>
              <w:t>30m</w:t>
            </w:r>
          </w:p>
        </w:tc>
      </w:tr>
      <w:tr w:rsidR="000E5E24" w14:paraId="486B46C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E0CDCB0" w14:textId="77777777" w:rsidR="000E5E24" w:rsidRPr="001A22FA" w:rsidRDefault="000E5E24" w:rsidP="005D7998">
            <w:pPr>
              <w:spacing w:after="160" w:line="259" w:lineRule="auto"/>
            </w:pPr>
            <w:r w:rsidRPr="001A22FA">
              <w:t xml:space="preserve">Als </w:t>
            </w:r>
            <w:r>
              <w:t>opdrachtgever</w:t>
            </w:r>
          </w:p>
          <w:p w14:paraId="7E7B483D" w14:textId="2EF9CE40" w:rsidR="000E5E24" w:rsidRPr="001A22FA" w:rsidRDefault="000E5E24" w:rsidP="005D7998">
            <w:pPr>
              <w:spacing w:after="160" w:line="259" w:lineRule="auto"/>
            </w:pPr>
            <w:r w:rsidRPr="001A22FA">
              <w:t xml:space="preserve">Wil ik </w:t>
            </w:r>
            <w:r>
              <w:t xml:space="preserve">dat er een selectie komt voor op welk team de gebruiker wilt </w:t>
            </w:r>
            <w:proofErr w:type="spellStart"/>
            <w:r>
              <w:t>supporten</w:t>
            </w:r>
            <w:proofErr w:type="spellEnd"/>
          </w:p>
          <w:p w14:paraId="5A8F598C" w14:textId="10B3ED73" w:rsidR="000E5E24" w:rsidRDefault="000E5E24" w:rsidP="005D7998">
            <w:r w:rsidRPr="001A22FA">
              <w:t xml:space="preserve">Zodat </w:t>
            </w:r>
            <w:r>
              <w:t>de gebruiker het seizoen van hun favoriete team kan volgen</w:t>
            </w:r>
          </w:p>
        </w:tc>
      </w:tr>
    </w:tbl>
    <w:p w14:paraId="635AB2BE" w14:textId="5686D785"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2D1610D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0B72C5" w14:textId="77777777" w:rsidR="000E5E24" w:rsidRPr="00CC547B" w:rsidRDefault="000E5E24" w:rsidP="005D7998">
            <w:pPr>
              <w:rPr>
                <w:b w:val="0"/>
                <w:i/>
                <w:iCs/>
                <w:color w:val="auto"/>
              </w:rPr>
            </w:pPr>
            <w:r w:rsidRPr="00CC547B">
              <w:rPr>
                <w:b w:val="0"/>
                <w:i/>
                <w:iCs/>
                <w:color w:val="auto"/>
              </w:rPr>
              <w:t>Titel:</w:t>
            </w:r>
          </w:p>
          <w:p w14:paraId="413ECA01" w14:textId="77777777" w:rsidR="000E5E24" w:rsidRPr="00CC547B" w:rsidRDefault="000E5E24" w:rsidP="005D7998">
            <w:pPr>
              <w:rPr>
                <w:b w:val="0"/>
                <w:i/>
                <w:iCs/>
                <w:color w:val="auto"/>
              </w:rPr>
            </w:pPr>
          </w:p>
          <w:p w14:paraId="20D86B6C" w14:textId="27D5C8EA" w:rsidR="000E5E24" w:rsidRPr="00817339" w:rsidRDefault="000E5E24" w:rsidP="005D7998">
            <w:pPr>
              <w:rPr>
                <w:b w:val="0"/>
                <w:color w:val="auto"/>
              </w:rPr>
            </w:pPr>
            <w:r>
              <w:rPr>
                <w:b w:val="0"/>
                <w:color w:val="auto"/>
              </w:rPr>
              <w:t>Team line-up</w:t>
            </w:r>
          </w:p>
        </w:tc>
        <w:tc>
          <w:tcPr>
            <w:tcW w:w="3021" w:type="dxa"/>
            <w:shd w:val="clear" w:color="auto" w:fill="D9E2F3" w:themeFill="accent1" w:themeFillTint="33"/>
          </w:tcPr>
          <w:p w14:paraId="299DC6A8" w14:textId="77777777" w:rsidR="000E5E24" w:rsidRPr="00CC547B" w:rsidRDefault="000E5E24" w:rsidP="005D7998">
            <w:pPr>
              <w:rPr>
                <w:b w:val="0"/>
                <w:i/>
                <w:iCs/>
                <w:color w:val="auto"/>
              </w:rPr>
            </w:pPr>
            <w:r w:rsidRPr="00CC547B">
              <w:rPr>
                <w:b w:val="0"/>
                <w:i/>
                <w:iCs/>
                <w:color w:val="auto"/>
              </w:rPr>
              <w:t>Prioriteit:</w:t>
            </w:r>
          </w:p>
          <w:p w14:paraId="24DAEC41" w14:textId="77777777" w:rsidR="000E5E24" w:rsidRPr="00CC547B" w:rsidRDefault="000E5E24" w:rsidP="005D7998">
            <w:pPr>
              <w:rPr>
                <w:b w:val="0"/>
                <w:i/>
                <w:iCs/>
                <w:color w:val="auto"/>
              </w:rPr>
            </w:pPr>
          </w:p>
          <w:p w14:paraId="7DA64F8D" w14:textId="30AB746C" w:rsidR="000E5E24" w:rsidRPr="00ED7A8E" w:rsidRDefault="000E5E24" w:rsidP="005D7998">
            <w:pPr>
              <w:rPr>
                <w:b w:val="0"/>
                <w:color w:val="auto"/>
              </w:rPr>
            </w:pPr>
            <w:r>
              <w:rPr>
                <w:b w:val="0"/>
                <w:color w:val="auto"/>
              </w:rPr>
              <w:t>S</w:t>
            </w:r>
          </w:p>
        </w:tc>
        <w:tc>
          <w:tcPr>
            <w:tcW w:w="3021" w:type="dxa"/>
            <w:shd w:val="clear" w:color="auto" w:fill="D9E2F3" w:themeFill="accent1" w:themeFillTint="33"/>
          </w:tcPr>
          <w:p w14:paraId="7046E189" w14:textId="77777777" w:rsidR="000E5E24" w:rsidRPr="00CC547B" w:rsidRDefault="000E5E24" w:rsidP="005D7998">
            <w:pPr>
              <w:rPr>
                <w:b w:val="0"/>
                <w:i/>
                <w:iCs/>
                <w:color w:val="auto"/>
              </w:rPr>
            </w:pPr>
            <w:r w:rsidRPr="00CC547B">
              <w:rPr>
                <w:b w:val="0"/>
                <w:i/>
                <w:iCs/>
                <w:color w:val="auto"/>
              </w:rPr>
              <w:t>Inschatting tijd:</w:t>
            </w:r>
          </w:p>
          <w:p w14:paraId="6A4734C9" w14:textId="77777777" w:rsidR="000E5E24" w:rsidRPr="00CC547B" w:rsidRDefault="000E5E24" w:rsidP="005D7998">
            <w:pPr>
              <w:rPr>
                <w:b w:val="0"/>
                <w:i/>
                <w:iCs/>
                <w:color w:val="auto"/>
              </w:rPr>
            </w:pPr>
          </w:p>
          <w:p w14:paraId="48C0F223" w14:textId="0A9F2430" w:rsidR="000E5E24" w:rsidRPr="00ED7A8E" w:rsidRDefault="000E5E24" w:rsidP="005D7998">
            <w:pPr>
              <w:rPr>
                <w:b w:val="0"/>
                <w:color w:val="auto"/>
              </w:rPr>
            </w:pPr>
            <w:r>
              <w:rPr>
                <w:b w:val="0"/>
                <w:color w:val="auto"/>
              </w:rPr>
              <w:t>1u</w:t>
            </w:r>
          </w:p>
        </w:tc>
      </w:tr>
      <w:tr w:rsidR="000E5E24" w14:paraId="2514362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4291DA8F" w14:textId="77777777" w:rsidR="000E5E24" w:rsidRPr="001A22FA" w:rsidRDefault="000E5E24" w:rsidP="005D7998">
            <w:pPr>
              <w:spacing w:after="160" w:line="259" w:lineRule="auto"/>
            </w:pPr>
            <w:r w:rsidRPr="001A22FA">
              <w:t xml:space="preserve">Als </w:t>
            </w:r>
            <w:r>
              <w:t>opdrachtgever</w:t>
            </w:r>
          </w:p>
          <w:p w14:paraId="707A657B" w14:textId="2E08BBDB" w:rsidR="000E5E24" w:rsidRPr="001A22FA" w:rsidRDefault="000E5E24" w:rsidP="005D7998">
            <w:pPr>
              <w:spacing w:after="160" w:line="259" w:lineRule="auto"/>
            </w:pPr>
            <w:r w:rsidRPr="001A22FA">
              <w:t xml:space="preserve">Wil ik </w:t>
            </w:r>
            <w:r>
              <w:t>dat de gebruiker de line-up van zijn/haar team kan zien</w:t>
            </w:r>
          </w:p>
          <w:p w14:paraId="22940F1B" w14:textId="061F2D16" w:rsidR="000E5E24" w:rsidRDefault="000E5E24" w:rsidP="005D7998">
            <w:r w:rsidRPr="001A22FA">
              <w:t xml:space="preserve">Zodat </w:t>
            </w:r>
            <w:r>
              <w:t xml:space="preserve">de gebruiker weet wie er voor </w:t>
            </w:r>
            <w:r w:rsidR="006E320F">
              <w:t>hen</w:t>
            </w:r>
            <w:r>
              <w:t xml:space="preserve"> speelt en of ze goed zijn ja/nee</w:t>
            </w:r>
          </w:p>
        </w:tc>
      </w:tr>
    </w:tbl>
    <w:p w14:paraId="0E06EEFF" w14:textId="2DBAAA29" w:rsidR="000E5E24" w:rsidRDefault="000E5E24" w:rsidP="00354773"/>
    <w:p w14:paraId="6D1EAF59" w14:textId="77777777" w:rsidR="000E5E24" w:rsidRDefault="000E5E24">
      <w:r>
        <w:br w:type="page"/>
      </w:r>
    </w:p>
    <w:p w14:paraId="6FC683C9" w14:textId="77777777"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6F6C2F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69223EA" w14:textId="77777777" w:rsidR="000E5E24" w:rsidRPr="00CC547B" w:rsidRDefault="000E5E24" w:rsidP="005D7998">
            <w:pPr>
              <w:rPr>
                <w:b w:val="0"/>
                <w:i/>
                <w:iCs/>
                <w:color w:val="auto"/>
              </w:rPr>
            </w:pPr>
            <w:r w:rsidRPr="00CC547B">
              <w:rPr>
                <w:b w:val="0"/>
                <w:i/>
                <w:iCs/>
                <w:color w:val="auto"/>
              </w:rPr>
              <w:t>Titel:</w:t>
            </w:r>
          </w:p>
          <w:p w14:paraId="7F788A3E" w14:textId="77777777" w:rsidR="000E5E24" w:rsidRPr="00CC547B" w:rsidRDefault="000E5E24" w:rsidP="005D7998">
            <w:pPr>
              <w:rPr>
                <w:b w:val="0"/>
                <w:i/>
                <w:iCs/>
                <w:color w:val="auto"/>
              </w:rPr>
            </w:pPr>
          </w:p>
          <w:p w14:paraId="4E5C5C3E" w14:textId="7B81D9E5" w:rsidR="000E5E24" w:rsidRPr="00817339" w:rsidRDefault="00544AD1" w:rsidP="005D7998">
            <w:pPr>
              <w:rPr>
                <w:b w:val="0"/>
                <w:color w:val="auto"/>
              </w:rPr>
            </w:pPr>
            <w:proofErr w:type="spellStart"/>
            <w:r>
              <w:rPr>
                <w:b w:val="0"/>
                <w:color w:val="auto"/>
              </w:rPr>
              <w:t>Seed</w:t>
            </w:r>
            <w:proofErr w:type="spellEnd"/>
            <w:r>
              <w:rPr>
                <w:b w:val="0"/>
                <w:color w:val="auto"/>
              </w:rPr>
              <w:t xml:space="preserve"> gokken</w:t>
            </w:r>
          </w:p>
        </w:tc>
        <w:tc>
          <w:tcPr>
            <w:tcW w:w="3021" w:type="dxa"/>
            <w:shd w:val="clear" w:color="auto" w:fill="D9E2F3" w:themeFill="accent1" w:themeFillTint="33"/>
          </w:tcPr>
          <w:p w14:paraId="484B89C5" w14:textId="77777777" w:rsidR="000E5E24" w:rsidRPr="00CC547B" w:rsidRDefault="000E5E24" w:rsidP="005D7998">
            <w:pPr>
              <w:rPr>
                <w:b w:val="0"/>
                <w:i/>
                <w:iCs/>
                <w:color w:val="auto"/>
              </w:rPr>
            </w:pPr>
            <w:r w:rsidRPr="00CC547B">
              <w:rPr>
                <w:b w:val="0"/>
                <w:i/>
                <w:iCs/>
                <w:color w:val="auto"/>
              </w:rPr>
              <w:t>Prioriteit:</w:t>
            </w:r>
          </w:p>
          <w:p w14:paraId="14F11CD7" w14:textId="77777777" w:rsidR="000E5E24" w:rsidRPr="00CC547B" w:rsidRDefault="000E5E24" w:rsidP="005D7998">
            <w:pPr>
              <w:rPr>
                <w:b w:val="0"/>
                <w:i/>
                <w:iCs/>
                <w:color w:val="auto"/>
              </w:rPr>
            </w:pPr>
          </w:p>
          <w:p w14:paraId="00EC2885" w14:textId="3B1C693D" w:rsidR="000E5E24" w:rsidRPr="00ED7A8E" w:rsidRDefault="00544AD1" w:rsidP="005D7998">
            <w:pPr>
              <w:rPr>
                <w:b w:val="0"/>
                <w:color w:val="auto"/>
              </w:rPr>
            </w:pPr>
            <w:r>
              <w:rPr>
                <w:b w:val="0"/>
                <w:color w:val="auto"/>
              </w:rPr>
              <w:t>M</w:t>
            </w:r>
          </w:p>
        </w:tc>
        <w:tc>
          <w:tcPr>
            <w:tcW w:w="3021" w:type="dxa"/>
            <w:shd w:val="clear" w:color="auto" w:fill="D9E2F3" w:themeFill="accent1" w:themeFillTint="33"/>
          </w:tcPr>
          <w:p w14:paraId="7EDB2392" w14:textId="77777777" w:rsidR="000E5E24" w:rsidRPr="00CC547B" w:rsidRDefault="000E5E24" w:rsidP="005D7998">
            <w:pPr>
              <w:rPr>
                <w:b w:val="0"/>
                <w:i/>
                <w:iCs/>
                <w:color w:val="auto"/>
              </w:rPr>
            </w:pPr>
            <w:r w:rsidRPr="00CC547B">
              <w:rPr>
                <w:b w:val="0"/>
                <w:i/>
                <w:iCs/>
                <w:color w:val="auto"/>
              </w:rPr>
              <w:t>Inschatting tijd:</w:t>
            </w:r>
          </w:p>
          <w:p w14:paraId="37F08D27" w14:textId="77777777" w:rsidR="000E5E24" w:rsidRPr="00CC547B" w:rsidRDefault="000E5E24" w:rsidP="005D7998">
            <w:pPr>
              <w:rPr>
                <w:b w:val="0"/>
                <w:i/>
                <w:iCs/>
                <w:color w:val="auto"/>
              </w:rPr>
            </w:pPr>
          </w:p>
          <w:p w14:paraId="2263F2F4" w14:textId="4ABFECAE" w:rsidR="000E5E24" w:rsidRPr="00ED7A8E" w:rsidRDefault="00544AD1" w:rsidP="005D7998">
            <w:pPr>
              <w:rPr>
                <w:b w:val="0"/>
                <w:color w:val="auto"/>
              </w:rPr>
            </w:pPr>
            <w:r>
              <w:rPr>
                <w:b w:val="0"/>
                <w:color w:val="auto"/>
              </w:rPr>
              <w:t>20m</w:t>
            </w:r>
          </w:p>
        </w:tc>
      </w:tr>
      <w:tr w:rsidR="000E5E24" w14:paraId="3A6C1BD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46E63DB" w14:textId="77777777" w:rsidR="000E5E24" w:rsidRPr="001A22FA" w:rsidRDefault="000E5E24" w:rsidP="005D7998">
            <w:pPr>
              <w:spacing w:after="160" w:line="259" w:lineRule="auto"/>
            </w:pPr>
            <w:r w:rsidRPr="001A22FA">
              <w:t xml:space="preserve">Als </w:t>
            </w:r>
            <w:r>
              <w:t>opdrachtgever</w:t>
            </w:r>
          </w:p>
          <w:p w14:paraId="39F99835" w14:textId="4DC99C78" w:rsidR="000E5E24" w:rsidRPr="001A22FA" w:rsidRDefault="000E5E24" w:rsidP="005D7998">
            <w:pPr>
              <w:spacing w:after="160" w:line="259" w:lineRule="auto"/>
            </w:pPr>
            <w:r w:rsidRPr="001A22FA">
              <w:t xml:space="preserve">Wil ik </w:t>
            </w:r>
            <w:r>
              <w:t xml:space="preserve">dat </w:t>
            </w:r>
            <w:r w:rsidR="00544AD1">
              <w:t xml:space="preserve">de gebruiken </w:t>
            </w:r>
            <w:proofErr w:type="spellStart"/>
            <w:r w:rsidR="00544AD1">
              <w:t>credits</w:t>
            </w:r>
            <w:proofErr w:type="spellEnd"/>
            <w:r w:rsidR="00544AD1">
              <w:t xml:space="preserve"> in kan zetten op welke positie het team zal behalen in het seizoen</w:t>
            </w:r>
          </w:p>
          <w:p w14:paraId="37510651" w14:textId="510F0857" w:rsidR="000E5E24" w:rsidRDefault="000E5E24" w:rsidP="005D7998">
            <w:r w:rsidRPr="001A22FA">
              <w:t xml:space="preserve">Zodat </w:t>
            </w:r>
            <w:r>
              <w:t xml:space="preserve">de </w:t>
            </w:r>
            <w:r w:rsidR="00544AD1">
              <w:t>gebruiken kan proberen te voorspellen ongeveer hoe het seizoen zal lopen</w:t>
            </w:r>
          </w:p>
        </w:tc>
      </w:tr>
    </w:tbl>
    <w:p w14:paraId="3F756AE2" w14:textId="48BFD4F6"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4029A7EB"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69AFB7F" w14:textId="77777777" w:rsidR="00544AD1" w:rsidRPr="00CC547B" w:rsidRDefault="00544AD1" w:rsidP="005D7998">
            <w:pPr>
              <w:rPr>
                <w:b w:val="0"/>
                <w:i/>
                <w:iCs/>
                <w:color w:val="auto"/>
              </w:rPr>
            </w:pPr>
            <w:r w:rsidRPr="00CC547B">
              <w:rPr>
                <w:b w:val="0"/>
                <w:i/>
                <w:iCs/>
                <w:color w:val="auto"/>
              </w:rPr>
              <w:t>Titel:</w:t>
            </w:r>
          </w:p>
          <w:p w14:paraId="42AF0E95" w14:textId="77777777" w:rsidR="00544AD1" w:rsidRPr="00CC547B" w:rsidRDefault="00544AD1" w:rsidP="005D7998">
            <w:pPr>
              <w:rPr>
                <w:b w:val="0"/>
                <w:i/>
                <w:iCs/>
                <w:color w:val="auto"/>
              </w:rPr>
            </w:pPr>
          </w:p>
          <w:p w14:paraId="50CF33A2" w14:textId="23EBEC76" w:rsidR="00544AD1" w:rsidRPr="00817339" w:rsidRDefault="00544AD1" w:rsidP="005D7998">
            <w:pPr>
              <w:rPr>
                <w:b w:val="0"/>
                <w:color w:val="auto"/>
              </w:rPr>
            </w:pPr>
            <w:proofErr w:type="spellStart"/>
            <w:r>
              <w:rPr>
                <w:b w:val="0"/>
                <w:color w:val="auto"/>
              </w:rPr>
              <w:t>Playoff</w:t>
            </w:r>
            <w:proofErr w:type="spellEnd"/>
            <w:r>
              <w:rPr>
                <w:b w:val="0"/>
                <w:color w:val="auto"/>
              </w:rPr>
              <w:t xml:space="preserve"> </w:t>
            </w:r>
            <w:proofErr w:type="spellStart"/>
            <w:r>
              <w:rPr>
                <w:b w:val="0"/>
                <w:color w:val="auto"/>
              </w:rPr>
              <w:t>bets</w:t>
            </w:r>
            <w:proofErr w:type="spellEnd"/>
          </w:p>
        </w:tc>
        <w:tc>
          <w:tcPr>
            <w:tcW w:w="3021" w:type="dxa"/>
            <w:shd w:val="clear" w:color="auto" w:fill="D9E2F3" w:themeFill="accent1" w:themeFillTint="33"/>
          </w:tcPr>
          <w:p w14:paraId="37FCAEF6" w14:textId="77777777" w:rsidR="00544AD1" w:rsidRPr="00CC547B" w:rsidRDefault="00544AD1" w:rsidP="005D7998">
            <w:pPr>
              <w:rPr>
                <w:b w:val="0"/>
                <w:i/>
                <w:iCs/>
                <w:color w:val="auto"/>
              </w:rPr>
            </w:pPr>
            <w:r w:rsidRPr="00CC547B">
              <w:rPr>
                <w:b w:val="0"/>
                <w:i/>
                <w:iCs/>
                <w:color w:val="auto"/>
              </w:rPr>
              <w:t>Prioriteit:</w:t>
            </w:r>
          </w:p>
          <w:p w14:paraId="73D0D66D" w14:textId="77777777" w:rsidR="00544AD1" w:rsidRPr="00CC547B" w:rsidRDefault="00544AD1" w:rsidP="005D7998">
            <w:pPr>
              <w:rPr>
                <w:b w:val="0"/>
                <w:i/>
                <w:iCs/>
                <w:color w:val="auto"/>
              </w:rPr>
            </w:pPr>
          </w:p>
          <w:p w14:paraId="2DBF033E" w14:textId="723E0D0E" w:rsidR="00544AD1" w:rsidRPr="00ED7A8E" w:rsidRDefault="00544AD1" w:rsidP="005D7998">
            <w:pPr>
              <w:rPr>
                <w:b w:val="0"/>
                <w:color w:val="auto"/>
              </w:rPr>
            </w:pPr>
            <w:r>
              <w:rPr>
                <w:b w:val="0"/>
                <w:color w:val="auto"/>
              </w:rPr>
              <w:t>S</w:t>
            </w:r>
          </w:p>
        </w:tc>
        <w:tc>
          <w:tcPr>
            <w:tcW w:w="3021" w:type="dxa"/>
            <w:shd w:val="clear" w:color="auto" w:fill="D9E2F3" w:themeFill="accent1" w:themeFillTint="33"/>
          </w:tcPr>
          <w:p w14:paraId="13EC2DE1" w14:textId="77777777" w:rsidR="00544AD1" w:rsidRPr="00CC547B" w:rsidRDefault="00544AD1" w:rsidP="005D7998">
            <w:pPr>
              <w:rPr>
                <w:b w:val="0"/>
                <w:i/>
                <w:iCs/>
                <w:color w:val="auto"/>
              </w:rPr>
            </w:pPr>
            <w:r w:rsidRPr="00CC547B">
              <w:rPr>
                <w:b w:val="0"/>
                <w:i/>
                <w:iCs/>
                <w:color w:val="auto"/>
              </w:rPr>
              <w:t>Inschatting tijd:</w:t>
            </w:r>
          </w:p>
          <w:p w14:paraId="66A8C7BC" w14:textId="77777777" w:rsidR="00544AD1" w:rsidRPr="00CC547B" w:rsidRDefault="00544AD1" w:rsidP="005D7998">
            <w:pPr>
              <w:rPr>
                <w:b w:val="0"/>
                <w:i/>
                <w:iCs/>
                <w:color w:val="auto"/>
              </w:rPr>
            </w:pPr>
          </w:p>
          <w:p w14:paraId="74035D92" w14:textId="4A457F87" w:rsidR="00544AD1" w:rsidRPr="00ED7A8E" w:rsidRDefault="00544AD1" w:rsidP="005D7998">
            <w:pPr>
              <w:rPr>
                <w:b w:val="0"/>
                <w:color w:val="auto"/>
              </w:rPr>
            </w:pPr>
            <w:r>
              <w:rPr>
                <w:b w:val="0"/>
                <w:color w:val="auto"/>
              </w:rPr>
              <w:t>30m</w:t>
            </w:r>
          </w:p>
        </w:tc>
      </w:tr>
      <w:tr w:rsidR="00544AD1" w14:paraId="2F1D28E1"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91BC235" w14:textId="77777777" w:rsidR="00544AD1" w:rsidRPr="001A22FA" w:rsidRDefault="00544AD1" w:rsidP="005D7998">
            <w:pPr>
              <w:spacing w:after="160" w:line="259" w:lineRule="auto"/>
            </w:pPr>
            <w:r w:rsidRPr="001A22FA">
              <w:t xml:space="preserve">Als </w:t>
            </w:r>
            <w:r>
              <w:t>opdrachtgever</w:t>
            </w:r>
          </w:p>
          <w:p w14:paraId="58F62AF1" w14:textId="10CCD157" w:rsidR="00544AD1" w:rsidRPr="001A22FA" w:rsidRDefault="00544AD1" w:rsidP="005D7998">
            <w:pPr>
              <w:spacing w:after="160" w:line="259" w:lineRule="auto"/>
            </w:pPr>
            <w:r w:rsidRPr="001A22FA">
              <w:t xml:space="preserve">Wil ik </w:t>
            </w:r>
            <w:r>
              <w:t xml:space="preserve">dat de gebruiker kan gokken op tot welke ronde hun team zal overleven wanneer het team in de </w:t>
            </w:r>
            <w:proofErr w:type="spellStart"/>
            <w:r>
              <w:t>playoffs</w:t>
            </w:r>
            <w:proofErr w:type="spellEnd"/>
            <w:r>
              <w:t xml:space="preserve"> aankomt</w:t>
            </w:r>
          </w:p>
          <w:p w14:paraId="76DA4886" w14:textId="41EFD978" w:rsidR="00544AD1" w:rsidRDefault="00544AD1" w:rsidP="005D7998">
            <w:r w:rsidRPr="001A22FA">
              <w:t xml:space="preserve">Zodat </w:t>
            </w:r>
            <w:r>
              <w:t>de gebruiker kan proberen te voorspellen ongeveer hoe het post-seizoen zal lopen</w:t>
            </w:r>
          </w:p>
        </w:tc>
      </w:tr>
    </w:tbl>
    <w:p w14:paraId="0259B5AA" w14:textId="2976A531"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3ED1A6AA"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C645CAE" w14:textId="77777777" w:rsidR="00544AD1" w:rsidRPr="00CC547B" w:rsidRDefault="00544AD1" w:rsidP="005D7998">
            <w:pPr>
              <w:rPr>
                <w:b w:val="0"/>
                <w:i/>
                <w:iCs/>
                <w:color w:val="auto"/>
              </w:rPr>
            </w:pPr>
            <w:r w:rsidRPr="00CC547B">
              <w:rPr>
                <w:b w:val="0"/>
                <w:i/>
                <w:iCs/>
                <w:color w:val="auto"/>
              </w:rPr>
              <w:t>Titel:</w:t>
            </w:r>
          </w:p>
          <w:p w14:paraId="21445994" w14:textId="77777777" w:rsidR="00544AD1" w:rsidRPr="00CC547B" w:rsidRDefault="00544AD1" w:rsidP="005D7998">
            <w:pPr>
              <w:rPr>
                <w:b w:val="0"/>
                <w:i/>
                <w:iCs/>
                <w:color w:val="auto"/>
              </w:rPr>
            </w:pPr>
          </w:p>
          <w:p w14:paraId="562D387D" w14:textId="1B8E39F8" w:rsidR="00544AD1" w:rsidRPr="00817339" w:rsidRDefault="00544AD1" w:rsidP="005D7998">
            <w:pPr>
              <w:rPr>
                <w:b w:val="0"/>
                <w:color w:val="auto"/>
              </w:rPr>
            </w:pPr>
            <w:r>
              <w:rPr>
                <w:b w:val="0"/>
                <w:color w:val="auto"/>
              </w:rPr>
              <w:t xml:space="preserve">Game </w:t>
            </w:r>
            <w:proofErr w:type="spellStart"/>
            <w:r>
              <w:rPr>
                <w:b w:val="0"/>
                <w:color w:val="auto"/>
              </w:rPr>
              <w:t>schedule</w:t>
            </w:r>
            <w:proofErr w:type="spellEnd"/>
          </w:p>
        </w:tc>
        <w:tc>
          <w:tcPr>
            <w:tcW w:w="3021" w:type="dxa"/>
            <w:shd w:val="clear" w:color="auto" w:fill="D9E2F3" w:themeFill="accent1" w:themeFillTint="33"/>
          </w:tcPr>
          <w:p w14:paraId="1FDCF651" w14:textId="77777777" w:rsidR="00544AD1" w:rsidRPr="00CC547B" w:rsidRDefault="00544AD1" w:rsidP="005D7998">
            <w:pPr>
              <w:rPr>
                <w:b w:val="0"/>
                <w:i/>
                <w:iCs/>
                <w:color w:val="auto"/>
              </w:rPr>
            </w:pPr>
            <w:r w:rsidRPr="00CC547B">
              <w:rPr>
                <w:b w:val="0"/>
                <w:i/>
                <w:iCs/>
                <w:color w:val="auto"/>
              </w:rPr>
              <w:t>Prioriteit:</w:t>
            </w:r>
          </w:p>
          <w:p w14:paraId="7AE25245" w14:textId="77777777" w:rsidR="00544AD1" w:rsidRPr="00CC547B" w:rsidRDefault="00544AD1" w:rsidP="005D7998">
            <w:pPr>
              <w:rPr>
                <w:b w:val="0"/>
                <w:i/>
                <w:iCs/>
                <w:color w:val="auto"/>
              </w:rPr>
            </w:pPr>
          </w:p>
          <w:p w14:paraId="577B20E5"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29A9C689" w14:textId="77777777" w:rsidR="00544AD1" w:rsidRPr="00CC547B" w:rsidRDefault="00544AD1" w:rsidP="005D7998">
            <w:pPr>
              <w:rPr>
                <w:b w:val="0"/>
                <w:i/>
                <w:iCs/>
                <w:color w:val="auto"/>
              </w:rPr>
            </w:pPr>
            <w:r w:rsidRPr="00CC547B">
              <w:rPr>
                <w:b w:val="0"/>
                <w:i/>
                <w:iCs/>
                <w:color w:val="auto"/>
              </w:rPr>
              <w:t>Inschatting tijd:</w:t>
            </w:r>
          </w:p>
          <w:p w14:paraId="71324B56" w14:textId="77777777" w:rsidR="00544AD1" w:rsidRPr="00CC547B" w:rsidRDefault="00544AD1" w:rsidP="005D7998">
            <w:pPr>
              <w:rPr>
                <w:b w:val="0"/>
                <w:i/>
                <w:iCs/>
                <w:color w:val="auto"/>
              </w:rPr>
            </w:pPr>
          </w:p>
          <w:p w14:paraId="31810CB7" w14:textId="1B78C233" w:rsidR="00544AD1" w:rsidRPr="00ED7A8E" w:rsidRDefault="005D22B9" w:rsidP="005D7998">
            <w:pPr>
              <w:rPr>
                <w:b w:val="0"/>
                <w:color w:val="auto"/>
              </w:rPr>
            </w:pPr>
            <w:r>
              <w:rPr>
                <w:b w:val="0"/>
                <w:color w:val="auto"/>
              </w:rPr>
              <w:t>2</w:t>
            </w:r>
            <w:r w:rsidR="006D2466">
              <w:rPr>
                <w:b w:val="0"/>
                <w:color w:val="auto"/>
              </w:rPr>
              <w:t>u</w:t>
            </w:r>
          </w:p>
        </w:tc>
      </w:tr>
      <w:tr w:rsidR="00544AD1" w14:paraId="65799D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BF3ADF7" w14:textId="77777777" w:rsidR="00544AD1" w:rsidRPr="001A22FA" w:rsidRDefault="00544AD1" w:rsidP="005D7998">
            <w:pPr>
              <w:spacing w:after="160" w:line="259" w:lineRule="auto"/>
            </w:pPr>
            <w:r w:rsidRPr="001A22FA">
              <w:t xml:space="preserve">Als </w:t>
            </w:r>
            <w:r>
              <w:t>opdrachtgever</w:t>
            </w:r>
          </w:p>
          <w:p w14:paraId="1E6586EB" w14:textId="627BEFB4" w:rsidR="00544AD1" w:rsidRPr="001A22FA" w:rsidRDefault="00544AD1" w:rsidP="005D7998">
            <w:pPr>
              <w:spacing w:after="160" w:line="259" w:lineRule="auto"/>
            </w:pPr>
            <w:r w:rsidRPr="001A22FA">
              <w:t xml:space="preserve">Wil ik </w:t>
            </w:r>
            <w:r>
              <w:t xml:space="preserve">dat </w:t>
            </w:r>
            <w:r w:rsidR="006D2466">
              <w:t xml:space="preserve">de gebruiker de game </w:t>
            </w:r>
            <w:proofErr w:type="spellStart"/>
            <w:r w:rsidR="006D2466">
              <w:t>schedule</w:t>
            </w:r>
            <w:proofErr w:type="spellEnd"/>
            <w:r w:rsidR="006D2466">
              <w:t xml:space="preserve"> van alle teams kan bekijken</w:t>
            </w:r>
          </w:p>
          <w:p w14:paraId="37F5A2F7" w14:textId="07545298" w:rsidR="00544AD1" w:rsidRDefault="00544AD1" w:rsidP="005D7998">
            <w:r w:rsidRPr="001A22FA">
              <w:t xml:space="preserve">Zodat </w:t>
            </w:r>
            <w:r>
              <w:t xml:space="preserve">de </w:t>
            </w:r>
            <w:r w:rsidR="006D2466">
              <w:t xml:space="preserve">gebruiker weet wie dat </w:t>
            </w:r>
            <w:r w:rsidR="006E320F">
              <w:t>ertegen</w:t>
            </w:r>
            <w:r w:rsidR="006D2466">
              <w:t xml:space="preserve"> wie speelt</w:t>
            </w:r>
          </w:p>
        </w:tc>
      </w:tr>
    </w:tbl>
    <w:p w14:paraId="47ABFF0C" w14:textId="058A9B7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7A1A0F92"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EC6F9AB" w14:textId="77777777" w:rsidR="00544AD1" w:rsidRPr="00CC547B" w:rsidRDefault="00544AD1" w:rsidP="005D7998">
            <w:pPr>
              <w:rPr>
                <w:b w:val="0"/>
                <w:i/>
                <w:iCs/>
                <w:color w:val="auto"/>
              </w:rPr>
            </w:pPr>
            <w:r w:rsidRPr="00CC547B">
              <w:rPr>
                <w:b w:val="0"/>
                <w:i/>
                <w:iCs/>
                <w:color w:val="auto"/>
              </w:rPr>
              <w:t>Titel:</w:t>
            </w:r>
          </w:p>
          <w:p w14:paraId="32651A45" w14:textId="77777777" w:rsidR="00544AD1" w:rsidRPr="00CC547B" w:rsidRDefault="00544AD1" w:rsidP="005D7998">
            <w:pPr>
              <w:rPr>
                <w:b w:val="0"/>
                <w:i/>
                <w:iCs/>
                <w:color w:val="auto"/>
              </w:rPr>
            </w:pPr>
          </w:p>
          <w:p w14:paraId="6BAD9A5C" w14:textId="44DA1CB2" w:rsidR="00544AD1" w:rsidRPr="00817339" w:rsidRDefault="006D2466" w:rsidP="005D7998">
            <w:pPr>
              <w:rPr>
                <w:b w:val="0"/>
                <w:color w:val="auto"/>
              </w:rPr>
            </w:pPr>
            <w:proofErr w:type="spellStart"/>
            <w:r>
              <w:rPr>
                <w:b w:val="0"/>
                <w:color w:val="auto"/>
              </w:rPr>
              <w:t>Betting</w:t>
            </w:r>
            <w:proofErr w:type="spellEnd"/>
            <w:r>
              <w:rPr>
                <w:b w:val="0"/>
                <w:color w:val="auto"/>
              </w:rPr>
              <w:t xml:space="preserve"> options</w:t>
            </w:r>
          </w:p>
        </w:tc>
        <w:tc>
          <w:tcPr>
            <w:tcW w:w="3021" w:type="dxa"/>
            <w:shd w:val="clear" w:color="auto" w:fill="D9E2F3" w:themeFill="accent1" w:themeFillTint="33"/>
          </w:tcPr>
          <w:p w14:paraId="7E07BEB1" w14:textId="77777777" w:rsidR="00544AD1" w:rsidRPr="00CC547B" w:rsidRDefault="00544AD1" w:rsidP="005D7998">
            <w:pPr>
              <w:rPr>
                <w:b w:val="0"/>
                <w:i/>
                <w:iCs/>
                <w:color w:val="auto"/>
              </w:rPr>
            </w:pPr>
            <w:r w:rsidRPr="00CC547B">
              <w:rPr>
                <w:b w:val="0"/>
                <w:i/>
                <w:iCs/>
                <w:color w:val="auto"/>
              </w:rPr>
              <w:t>Prioriteit:</w:t>
            </w:r>
          </w:p>
          <w:p w14:paraId="0A2B9580" w14:textId="77777777" w:rsidR="00544AD1" w:rsidRPr="00CC547B" w:rsidRDefault="00544AD1" w:rsidP="005D7998">
            <w:pPr>
              <w:rPr>
                <w:b w:val="0"/>
                <w:i/>
                <w:iCs/>
                <w:color w:val="auto"/>
              </w:rPr>
            </w:pPr>
          </w:p>
          <w:p w14:paraId="4512F317"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03049DEA" w14:textId="77777777" w:rsidR="00544AD1" w:rsidRPr="00CC547B" w:rsidRDefault="00544AD1" w:rsidP="005D7998">
            <w:pPr>
              <w:rPr>
                <w:b w:val="0"/>
                <w:i/>
                <w:iCs/>
                <w:color w:val="auto"/>
              </w:rPr>
            </w:pPr>
            <w:r w:rsidRPr="00CC547B">
              <w:rPr>
                <w:b w:val="0"/>
                <w:i/>
                <w:iCs/>
                <w:color w:val="auto"/>
              </w:rPr>
              <w:t>Inschatting tijd:</w:t>
            </w:r>
          </w:p>
          <w:p w14:paraId="632AC457" w14:textId="77777777" w:rsidR="00544AD1" w:rsidRPr="00CC547B" w:rsidRDefault="00544AD1" w:rsidP="005D7998">
            <w:pPr>
              <w:rPr>
                <w:b w:val="0"/>
                <w:i/>
                <w:iCs/>
                <w:color w:val="auto"/>
              </w:rPr>
            </w:pPr>
          </w:p>
          <w:p w14:paraId="7ABB2F7F" w14:textId="2684C571" w:rsidR="00544AD1" w:rsidRPr="00ED7A8E" w:rsidRDefault="006D2466" w:rsidP="005D7998">
            <w:pPr>
              <w:rPr>
                <w:b w:val="0"/>
                <w:color w:val="auto"/>
              </w:rPr>
            </w:pPr>
            <w:r>
              <w:rPr>
                <w:b w:val="0"/>
                <w:color w:val="auto"/>
              </w:rPr>
              <w:t>45m</w:t>
            </w:r>
          </w:p>
        </w:tc>
      </w:tr>
      <w:tr w:rsidR="00544AD1" w14:paraId="733F973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4D45EBB" w14:textId="77777777" w:rsidR="00544AD1" w:rsidRPr="001A22FA" w:rsidRDefault="00544AD1" w:rsidP="005D7998">
            <w:pPr>
              <w:spacing w:after="160" w:line="259" w:lineRule="auto"/>
            </w:pPr>
            <w:r w:rsidRPr="001A22FA">
              <w:t xml:space="preserve">Als </w:t>
            </w:r>
            <w:r>
              <w:t>opdrachtgever</w:t>
            </w:r>
          </w:p>
          <w:p w14:paraId="72430E29" w14:textId="37A49F03" w:rsidR="00544AD1" w:rsidRPr="001A22FA" w:rsidRDefault="00544AD1" w:rsidP="005D7998">
            <w:pPr>
              <w:spacing w:after="160" w:line="259" w:lineRule="auto"/>
            </w:pPr>
            <w:r w:rsidRPr="001A22FA">
              <w:t xml:space="preserve">Wil ik </w:t>
            </w:r>
            <w:r>
              <w:t xml:space="preserve">dat </w:t>
            </w:r>
            <w:r w:rsidR="006D2466">
              <w:t xml:space="preserve">de gebruiker 3 verschillende </w:t>
            </w:r>
            <w:proofErr w:type="spellStart"/>
            <w:r w:rsidR="00064BB9">
              <w:t>parlays</w:t>
            </w:r>
            <w:proofErr w:type="spellEnd"/>
            <w:r w:rsidR="00064BB9">
              <w:t xml:space="preserve"> heeft waar dat hij/zij </w:t>
            </w:r>
            <w:proofErr w:type="spellStart"/>
            <w:r w:rsidR="00064BB9">
              <w:t>credits</w:t>
            </w:r>
            <w:proofErr w:type="spellEnd"/>
            <w:r w:rsidR="00064BB9">
              <w:t xml:space="preserve"> op kan zetten</w:t>
            </w:r>
          </w:p>
          <w:p w14:paraId="1183401F" w14:textId="7B6CE4A4" w:rsidR="00544AD1" w:rsidRDefault="00544AD1" w:rsidP="005D7998">
            <w:r w:rsidRPr="001A22FA">
              <w:t xml:space="preserve">Zodat </w:t>
            </w:r>
            <w:r>
              <w:t xml:space="preserve">de </w:t>
            </w:r>
            <w:r w:rsidR="00064BB9">
              <w:t>makkelijker kan kiezen waar ze op wedden</w:t>
            </w:r>
          </w:p>
        </w:tc>
      </w:tr>
    </w:tbl>
    <w:p w14:paraId="317C0B37" w14:textId="1B8C72D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4BB9" w14:paraId="011532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6A0C898" w14:textId="77777777" w:rsidR="00064BB9" w:rsidRPr="00CC547B" w:rsidRDefault="00064BB9" w:rsidP="005D7998">
            <w:pPr>
              <w:rPr>
                <w:b w:val="0"/>
                <w:i/>
                <w:iCs/>
                <w:color w:val="auto"/>
              </w:rPr>
            </w:pPr>
            <w:r w:rsidRPr="00CC547B">
              <w:rPr>
                <w:b w:val="0"/>
                <w:i/>
                <w:iCs/>
                <w:color w:val="auto"/>
              </w:rPr>
              <w:t>Titel:</w:t>
            </w:r>
          </w:p>
          <w:p w14:paraId="513C4A8E" w14:textId="77777777" w:rsidR="00064BB9" w:rsidRPr="00CC547B" w:rsidRDefault="00064BB9" w:rsidP="005D7998">
            <w:pPr>
              <w:rPr>
                <w:b w:val="0"/>
                <w:i/>
                <w:iCs/>
                <w:color w:val="auto"/>
              </w:rPr>
            </w:pPr>
          </w:p>
          <w:p w14:paraId="1105138A" w14:textId="4D9348A0" w:rsidR="00064BB9" w:rsidRPr="00817339" w:rsidRDefault="00064BB9" w:rsidP="005D7998">
            <w:pPr>
              <w:rPr>
                <w:b w:val="0"/>
                <w:color w:val="auto"/>
              </w:rPr>
            </w:pPr>
            <w:r>
              <w:rPr>
                <w:b w:val="0"/>
                <w:color w:val="auto"/>
              </w:rPr>
              <w:t>Game uitslag</w:t>
            </w:r>
          </w:p>
        </w:tc>
        <w:tc>
          <w:tcPr>
            <w:tcW w:w="3021" w:type="dxa"/>
            <w:shd w:val="clear" w:color="auto" w:fill="D9E2F3" w:themeFill="accent1" w:themeFillTint="33"/>
          </w:tcPr>
          <w:p w14:paraId="0ACB4278" w14:textId="77777777" w:rsidR="00064BB9" w:rsidRPr="00CC547B" w:rsidRDefault="00064BB9" w:rsidP="005D7998">
            <w:pPr>
              <w:rPr>
                <w:b w:val="0"/>
                <w:i/>
                <w:iCs/>
                <w:color w:val="auto"/>
              </w:rPr>
            </w:pPr>
            <w:r w:rsidRPr="00CC547B">
              <w:rPr>
                <w:b w:val="0"/>
                <w:i/>
                <w:iCs/>
                <w:color w:val="auto"/>
              </w:rPr>
              <w:t>Prioriteit:</w:t>
            </w:r>
          </w:p>
          <w:p w14:paraId="32C1A4F3" w14:textId="77777777" w:rsidR="00064BB9" w:rsidRPr="00CC547B" w:rsidRDefault="00064BB9" w:rsidP="005D7998">
            <w:pPr>
              <w:rPr>
                <w:b w:val="0"/>
                <w:i/>
                <w:iCs/>
                <w:color w:val="auto"/>
              </w:rPr>
            </w:pPr>
          </w:p>
          <w:p w14:paraId="49E1D053" w14:textId="4BD282DA" w:rsidR="00064BB9" w:rsidRPr="00ED7A8E" w:rsidRDefault="00064BB9" w:rsidP="005D7998">
            <w:pPr>
              <w:rPr>
                <w:b w:val="0"/>
                <w:color w:val="auto"/>
              </w:rPr>
            </w:pPr>
            <w:r>
              <w:rPr>
                <w:b w:val="0"/>
                <w:color w:val="auto"/>
              </w:rPr>
              <w:t>C</w:t>
            </w:r>
          </w:p>
        </w:tc>
        <w:tc>
          <w:tcPr>
            <w:tcW w:w="3021" w:type="dxa"/>
            <w:shd w:val="clear" w:color="auto" w:fill="D9E2F3" w:themeFill="accent1" w:themeFillTint="33"/>
          </w:tcPr>
          <w:p w14:paraId="7701D604" w14:textId="77777777" w:rsidR="00064BB9" w:rsidRPr="00CC547B" w:rsidRDefault="00064BB9" w:rsidP="005D7998">
            <w:pPr>
              <w:rPr>
                <w:b w:val="0"/>
                <w:i/>
                <w:iCs/>
                <w:color w:val="auto"/>
              </w:rPr>
            </w:pPr>
            <w:r w:rsidRPr="00CC547B">
              <w:rPr>
                <w:b w:val="0"/>
                <w:i/>
                <w:iCs/>
                <w:color w:val="auto"/>
              </w:rPr>
              <w:t>Inschatting tijd:</w:t>
            </w:r>
          </w:p>
          <w:p w14:paraId="1C7C5DCD" w14:textId="77777777" w:rsidR="00064BB9" w:rsidRPr="00CC547B" w:rsidRDefault="00064BB9" w:rsidP="005D7998">
            <w:pPr>
              <w:rPr>
                <w:b w:val="0"/>
                <w:i/>
                <w:iCs/>
                <w:color w:val="auto"/>
              </w:rPr>
            </w:pPr>
          </w:p>
          <w:p w14:paraId="6A274F2C" w14:textId="74783A64" w:rsidR="00064BB9" w:rsidRPr="00ED7A8E" w:rsidRDefault="00064BB9" w:rsidP="005D7998">
            <w:pPr>
              <w:rPr>
                <w:b w:val="0"/>
                <w:color w:val="auto"/>
              </w:rPr>
            </w:pPr>
            <w:r>
              <w:rPr>
                <w:b w:val="0"/>
                <w:color w:val="auto"/>
              </w:rPr>
              <w:t>30m</w:t>
            </w:r>
          </w:p>
        </w:tc>
      </w:tr>
      <w:tr w:rsidR="00064BB9" w14:paraId="1C3D2360"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5464C67" w14:textId="77777777" w:rsidR="00064BB9" w:rsidRPr="001A22FA" w:rsidRDefault="00064BB9" w:rsidP="005D7998">
            <w:pPr>
              <w:spacing w:after="160" w:line="259" w:lineRule="auto"/>
            </w:pPr>
            <w:r w:rsidRPr="001A22FA">
              <w:t xml:space="preserve">Als </w:t>
            </w:r>
            <w:r>
              <w:t>opdrachtgever</w:t>
            </w:r>
          </w:p>
          <w:p w14:paraId="14EDC352" w14:textId="197A4D11" w:rsidR="00064BB9" w:rsidRPr="001A22FA" w:rsidRDefault="00064BB9" w:rsidP="005D7998">
            <w:pPr>
              <w:spacing w:after="160" w:line="259" w:lineRule="auto"/>
            </w:pPr>
            <w:r w:rsidRPr="001A22FA">
              <w:t xml:space="preserve">Wil ik </w:t>
            </w:r>
            <w:r>
              <w:t xml:space="preserve">dat er na iedere game van het team van de gebruiker </w:t>
            </w:r>
            <w:r w:rsidR="003D0C88">
              <w:t xml:space="preserve">het potje </w:t>
            </w:r>
            <w:r w:rsidR="006E320F">
              <w:t>wordt</w:t>
            </w:r>
            <w:r w:rsidR="003D0C88">
              <w:t xml:space="preserve"> uitgebeeld</w:t>
            </w:r>
            <w:r>
              <w:t xml:space="preserve"> </w:t>
            </w:r>
          </w:p>
          <w:p w14:paraId="006ACCBD" w14:textId="44CE582B" w:rsidR="00064BB9" w:rsidRDefault="00064BB9" w:rsidP="005D7998">
            <w:r w:rsidRPr="001A22FA">
              <w:t xml:space="preserve">Zodat </w:t>
            </w:r>
            <w:r>
              <w:t xml:space="preserve">de gebruiker </w:t>
            </w:r>
            <w:r w:rsidR="003D0C88">
              <w:t>kan zien of het team gewonnen/verloren heeft en of ze geld hebben verdiend</w:t>
            </w:r>
          </w:p>
        </w:tc>
      </w:tr>
    </w:tbl>
    <w:p w14:paraId="761FA243" w14:textId="693FAE79" w:rsidR="00D847BA" w:rsidRDefault="00D847BA" w:rsidP="00354773"/>
    <w:p w14:paraId="4B15394A" w14:textId="77777777" w:rsidR="00D847BA" w:rsidRDefault="00D847BA">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D847BA" w14:paraId="7BCAFFFD"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843A3DA" w14:textId="77777777" w:rsidR="00D847BA" w:rsidRPr="00CC547B" w:rsidRDefault="00D847BA" w:rsidP="004D50E8">
            <w:pPr>
              <w:rPr>
                <w:b w:val="0"/>
                <w:i/>
                <w:iCs/>
                <w:color w:val="auto"/>
              </w:rPr>
            </w:pPr>
            <w:r w:rsidRPr="00CC547B">
              <w:rPr>
                <w:b w:val="0"/>
                <w:i/>
                <w:iCs/>
                <w:color w:val="auto"/>
              </w:rPr>
              <w:lastRenderedPageBreak/>
              <w:t>Titel:</w:t>
            </w:r>
          </w:p>
          <w:p w14:paraId="25F19F1D" w14:textId="77777777" w:rsidR="00D847BA" w:rsidRPr="00CC547B" w:rsidRDefault="00D847BA" w:rsidP="004D50E8">
            <w:pPr>
              <w:rPr>
                <w:b w:val="0"/>
                <w:i/>
                <w:iCs/>
                <w:color w:val="auto"/>
              </w:rPr>
            </w:pPr>
          </w:p>
          <w:p w14:paraId="4171E8DD" w14:textId="76EF8569" w:rsidR="00D847BA" w:rsidRPr="00817339" w:rsidRDefault="00A535C4" w:rsidP="004D50E8">
            <w:pPr>
              <w:rPr>
                <w:b w:val="0"/>
                <w:color w:val="auto"/>
              </w:rPr>
            </w:pPr>
            <w:r>
              <w:rPr>
                <w:b w:val="0"/>
                <w:color w:val="auto"/>
              </w:rPr>
              <w:t xml:space="preserve">Startscherm </w:t>
            </w:r>
            <w:r w:rsidR="00A008E0">
              <w:rPr>
                <w:b w:val="0"/>
                <w:color w:val="auto"/>
              </w:rPr>
              <w:t>slot machine</w:t>
            </w:r>
          </w:p>
        </w:tc>
        <w:tc>
          <w:tcPr>
            <w:tcW w:w="3021" w:type="dxa"/>
            <w:shd w:val="clear" w:color="auto" w:fill="D9E2F3" w:themeFill="accent1" w:themeFillTint="33"/>
          </w:tcPr>
          <w:p w14:paraId="49FF2B25" w14:textId="77777777" w:rsidR="00D847BA" w:rsidRPr="00CC547B" w:rsidRDefault="00D847BA" w:rsidP="004D50E8">
            <w:pPr>
              <w:rPr>
                <w:b w:val="0"/>
                <w:i/>
                <w:iCs/>
                <w:color w:val="auto"/>
              </w:rPr>
            </w:pPr>
            <w:r w:rsidRPr="00CC547B">
              <w:rPr>
                <w:b w:val="0"/>
                <w:i/>
                <w:iCs/>
                <w:color w:val="auto"/>
              </w:rPr>
              <w:t>Prioriteit:</w:t>
            </w:r>
          </w:p>
          <w:p w14:paraId="5D270182" w14:textId="77777777" w:rsidR="00D847BA" w:rsidRPr="00CC547B" w:rsidRDefault="00D847BA" w:rsidP="004D50E8">
            <w:pPr>
              <w:rPr>
                <w:b w:val="0"/>
                <w:i/>
                <w:iCs/>
                <w:color w:val="auto"/>
              </w:rPr>
            </w:pPr>
          </w:p>
          <w:p w14:paraId="3C71B49D" w14:textId="6F119303" w:rsidR="00D847BA" w:rsidRPr="00ED7A8E" w:rsidRDefault="00A008E0" w:rsidP="004D50E8">
            <w:pPr>
              <w:rPr>
                <w:b w:val="0"/>
                <w:color w:val="auto"/>
              </w:rPr>
            </w:pPr>
            <w:r>
              <w:rPr>
                <w:b w:val="0"/>
                <w:color w:val="auto"/>
              </w:rPr>
              <w:t>M</w:t>
            </w:r>
          </w:p>
        </w:tc>
        <w:tc>
          <w:tcPr>
            <w:tcW w:w="3021" w:type="dxa"/>
            <w:shd w:val="clear" w:color="auto" w:fill="D9E2F3" w:themeFill="accent1" w:themeFillTint="33"/>
          </w:tcPr>
          <w:p w14:paraId="712AC373" w14:textId="77777777" w:rsidR="00D847BA" w:rsidRPr="00CC547B" w:rsidRDefault="00D847BA" w:rsidP="004D50E8">
            <w:pPr>
              <w:rPr>
                <w:b w:val="0"/>
                <w:i/>
                <w:iCs/>
                <w:color w:val="auto"/>
              </w:rPr>
            </w:pPr>
            <w:r w:rsidRPr="00CC547B">
              <w:rPr>
                <w:b w:val="0"/>
                <w:i/>
                <w:iCs/>
                <w:color w:val="auto"/>
              </w:rPr>
              <w:t>Inschatting tijd:</w:t>
            </w:r>
          </w:p>
          <w:p w14:paraId="1098F982" w14:textId="77777777" w:rsidR="00D847BA" w:rsidRPr="00CC547B" w:rsidRDefault="00D847BA" w:rsidP="004D50E8">
            <w:pPr>
              <w:rPr>
                <w:b w:val="0"/>
                <w:i/>
                <w:iCs/>
                <w:color w:val="auto"/>
              </w:rPr>
            </w:pPr>
          </w:p>
          <w:p w14:paraId="57A8A4E6" w14:textId="02E25331" w:rsidR="00D847BA" w:rsidRPr="00ED7A8E" w:rsidRDefault="005C1BC6" w:rsidP="004D50E8">
            <w:pPr>
              <w:rPr>
                <w:b w:val="0"/>
                <w:color w:val="auto"/>
              </w:rPr>
            </w:pPr>
            <w:r>
              <w:rPr>
                <w:b w:val="0"/>
                <w:color w:val="auto"/>
              </w:rPr>
              <w:t>30</w:t>
            </w:r>
            <w:r w:rsidR="00A008E0">
              <w:rPr>
                <w:b w:val="0"/>
                <w:color w:val="auto"/>
              </w:rPr>
              <w:t>m</w:t>
            </w:r>
          </w:p>
        </w:tc>
      </w:tr>
      <w:tr w:rsidR="00D847BA" w14:paraId="49B64B0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FDB2F3F" w14:textId="77777777" w:rsidR="00E52347" w:rsidRDefault="00E52347" w:rsidP="00E52347">
            <w:r w:rsidRPr="00E52347">
              <w:t xml:space="preserve">Als speler </w:t>
            </w:r>
          </w:p>
          <w:p w14:paraId="0F9F669A" w14:textId="77777777" w:rsidR="00E52347" w:rsidRDefault="00E52347" w:rsidP="00E52347"/>
          <w:p w14:paraId="56D896D7" w14:textId="73193209" w:rsidR="00E52347" w:rsidRDefault="00E52347" w:rsidP="00E52347">
            <w:r w:rsidRPr="00E52347">
              <w:t xml:space="preserve">Wil ik een homepage met een duidelijke knop naar de </w:t>
            </w:r>
            <w:proofErr w:type="spellStart"/>
            <w:r w:rsidRPr="00E52347">
              <w:t>customization</w:t>
            </w:r>
            <w:proofErr w:type="spellEnd"/>
            <w:r w:rsidRPr="00E52347">
              <w:t xml:space="preserve"> shop </w:t>
            </w:r>
          </w:p>
          <w:p w14:paraId="2D23FA1A" w14:textId="77777777" w:rsidR="00E52347" w:rsidRDefault="00E52347" w:rsidP="00E52347"/>
          <w:p w14:paraId="256FB66D" w14:textId="538335A4" w:rsidR="00D847BA" w:rsidRDefault="00E52347" w:rsidP="00E52347">
            <w:r w:rsidRPr="00E52347">
              <w:t>Zodat ik gemakkelijk mijn spelervaring kan aanpassen.</w:t>
            </w:r>
          </w:p>
        </w:tc>
      </w:tr>
    </w:tbl>
    <w:p w14:paraId="55D50C24" w14:textId="77777777" w:rsidR="00064BB9" w:rsidRDefault="00064BB9"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70C913C"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0DB493A" w14:textId="77777777" w:rsidR="00A008E0" w:rsidRPr="00CC547B" w:rsidRDefault="00A008E0" w:rsidP="004D50E8">
            <w:pPr>
              <w:rPr>
                <w:b w:val="0"/>
                <w:i/>
                <w:iCs/>
                <w:color w:val="auto"/>
              </w:rPr>
            </w:pPr>
            <w:r w:rsidRPr="00CC547B">
              <w:rPr>
                <w:b w:val="0"/>
                <w:i/>
                <w:iCs/>
                <w:color w:val="auto"/>
              </w:rPr>
              <w:t>Titel:</w:t>
            </w:r>
          </w:p>
          <w:p w14:paraId="1794E8CD" w14:textId="77777777" w:rsidR="00A008E0" w:rsidRPr="00CC547B" w:rsidRDefault="00A008E0" w:rsidP="004D50E8">
            <w:pPr>
              <w:rPr>
                <w:b w:val="0"/>
                <w:i/>
                <w:iCs/>
                <w:color w:val="auto"/>
              </w:rPr>
            </w:pPr>
          </w:p>
          <w:p w14:paraId="46B3B2D3" w14:textId="6AF6A9BF" w:rsidR="00A008E0" w:rsidRPr="00817339" w:rsidRDefault="005C1BC6" w:rsidP="004D50E8">
            <w:pPr>
              <w:rPr>
                <w:b w:val="0"/>
                <w:color w:val="auto"/>
              </w:rPr>
            </w:pPr>
            <w:r>
              <w:rPr>
                <w:b w:val="0"/>
                <w:color w:val="auto"/>
              </w:rPr>
              <w:t>Startscherm slot machine</w:t>
            </w:r>
          </w:p>
        </w:tc>
        <w:tc>
          <w:tcPr>
            <w:tcW w:w="3021" w:type="dxa"/>
            <w:shd w:val="clear" w:color="auto" w:fill="D9E2F3" w:themeFill="accent1" w:themeFillTint="33"/>
          </w:tcPr>
          <w:p w14:paraId="76E024E3" w14:textId="77777777" w:rsidR="00A008E0" w:rsidRPr="00CC547B" w:rsidRDefault="00A008E0" w:rsidP="004D50E8">
            <w:pPr>
              <w:rPr>
                <w:b w:val="0"/>
                <w:i/>
                <w:iCs/>
                <w:color w:val="auto"/>
              </w:rPr>
            </w:pPr>
            <w:r w:rsidRPr="00CC547B">
              <w:rPr>
                <w:b w:val="0"/>
                <w:i/>
                <w:iCs/>
                <w:color w:val="auto"/>
              </w:rPr>
              <w:t>Prioriteit:</w:t>
            </w:r>
          </w:p>
          <w:p w14:paraId="0FF4094F" w14:textId="77777777" w:rsidR="00A008E0" w:rsidRPr="00CC547B" w:rsidRDefault="00A008E0" w:rsidP="004D50E8">
            <w:pPr>
              <w:rPr>
                <w:b w:val="0"/>
                <w:i/>
                <w:iCs/>
                <w:color w:val="auto"/>
              </w:rPr>
            </w:pPr>
          </w:p>
          <w:p w14:paraId="2015E475" w14:textId="7971B933" w:rsidR="00A008E0" w:rsidRPr="00ED7A8E" w:rsidRDefault="00794D1A" w:rsidP="004D50E8">
            <w:pPr>
              <w:rPr>
                <w:b w:val="0"/>
                <w:color w:val="auto"/>
              </w:rPr>
            </w:pPr>
            <w:r>
              <w:rPr>
                <w:b w:val="0"/>
                <w:color w:val="auto"/>
              </w:rPr>
              <w:t>M</w:t>
            </w:r>
          </w:p>
        </w:tc>
        <w:tc>
          <w:tcPr>
            <w:tcW w:w="3021" w:type="dxa"/>
            <w:shd w:val="clear" w:color="auto" w:fill="D9E2F3" w:themeFill="accent1" w:themeFillTint="33"/>
          </w:tcPr>
          <w:p w14:paraId="02EA1E4C" w14:textId="77777777" w:rsidR="00A008E0" w:rsidRPr="00CC547B" w:rsidRDefault="00A008E0" w:rsidP="004D50E8">
            <w:pPr>
              <w:rPr>
                <w:b w:val="0"/>
                <w:i/>
                <w:iCs/>
                <w:color w:val="auto"/>
              </w:rPr>
            </w:pPr>
            <w:r w:rsidRPr="00CC547B">
              <w:rPr>
                <w:b w:val="0"/>
                <w:i/>
                <w:iCs/>
                <w:color w:val="auto"/>
              </w:rPr>
              <w:t>Inschatting tijd:</w:t>
            </w:r>
          </w:p>
          <w:p w14:paraId="6A98E927" w14:textId="77777777" w:rsidR="00A008E0" w:rsidRPr="00CC547B" w:rsidRDefault="00A008E0" w:rsidP="004D50E8">
            <w:pPr>
              <w:rPr>
                <w:b w:val="0"/>
                <w:i/>
                <w:iCs/>
                <w:color w:val="auto"/>
              </w:rPr>
            </w:pPr>
          </w:p>
          <w:p w14:paraId="07356912" w14:textId="062481E8" w:rsidR="00A008E0" w:rsidRPr="00ED7A8E" w:rsidRDefault="005C1BC6" w:rsidP="004D50E8">
            <w:pPr>
              <w:rPr>
                <w:b w:val="0"/>
                <w:color w:val="auto"/>
              </w:rPr>
            </w:pPr>
            <w:r>
              <w:rPr>
                <w:b w:val="0"/>
                <w:color w:val="auto"/>
              </w:rPr>
              <w:t>30m</w:t>
            </w:r>
          </w:p>
        </w:tc>
      </w:tr>
      <w:tr w:rsidR="00A008E0" w14:paraId="76263C96"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94A29CC" w14:textId="77777777" w:rsidR="00E52347" w:rsidRDefault="00E52347" w:rsidP="00E52347">
            <w:r w:rsidRPr="00E52347">
              <w:t xml:space="preserve">Als speler </w:t>
            </w:r>
          </w:p>
          <w:p w14:paraId="60A8BE5A" w14:textId="77777777" w:rsidR="00E52347" w:rsidRDefault="00E52347" w:rsidP="00E52347"/>
          <w:p w14:paraId="046B65FD" w14:textId="1AAC3DBE" w:rsidR="00E52347" w:rsidRDefault="00E52347" w:rsidP="00E52347">
            <w:r w:rsidRPr="00E52347">
              <w:t xml:space="preserve">Wil ik een homepage met een duidelijke knop naar de slot machine </w:t>
            </w:r>
          </w:p>
          <w:p w14:paraId="1BF5260C" w14:textId="77777777" w:rsidR="00E52347" w:rsidRDefault="00E52347" w:rsidP="00E52347"/>
          <w:p w14:paraId="3C111382" w14:textId="32F04087" w:rsidR="00794D1A" w:rsidRDefault="00E52347" w:rsidP="00E52347">
            <w:r w:rsidRPr="00E52347">
              <w:t>Zodat ik snel kan beginnen met spelen.</w:t>
            </w:r>
          </w:p>
        </w:tc>
      </w:tr>
    </w:tbl>
    <w:p w14:paraId="09125F36"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3CAD6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2F5C326" w14:textId="77777777" w:rsidR="00A008E0" w:rsidRPr="00CC547B" w:rsidRDefault="00A008E0" w:rsidP="004D50E8">
            <w:pPr>
              <w:rPr>
                <w:b w:val="0"/>
                <w:i/>
                <w:iCs/>
                <w:color w:val="auto"/>
              </w:rPr>
            </w:pPr>
            <w:r w:rsidRPr="00CC547B">
              <w:rPr>
                <w:b w:val="0"/>
                <w:i/>
                <w:iCs/>
                <w:color w:val="auto"/>
              </w:rPr>
              <w:t>Titel:</w:t>
            </w:r>
          </w:p>
          <w:p w14:paraId="694C7227" w14:textId="77777777" w:rsidR="00A008E0" w:rsidRPr="00CC547B" w:rsidRDefault="00A008E0" w:rsidP="004D50E8">
            <w:pPr>
              <w:rPr>
                <w:b w:val="0"/>
                <w:i/>
                <w:iCs/>
                <w:color w:val="auto"/>
              </w:rPr>
            </w:pPr>
          </w:p>
          <w:p w14:paraId="34C42AD8" w14:textId="4D1AECA1"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64AC70CA" w14:textId="77777777" w:rsidR="00A008E0" w:rsidRPr="00CC547B" w:rsidRDefault="00A008E0" w:rsidP="004D50E8">
            <w:pPr>
              <w:rPr>
                <w:b w:val="0"/>
                <w:i/>
                <w:iCs/>
                <w:color w:val="auto"/>
              </w:rPr>
            </w:pPr>
            <w:r w:rsidRPr="00CC547B">
              <w:rPr>
                <w:b w:val="0"/>
                <w:i/>
                <w:iCs/>
                <w:color w:val="auto"/>
              </w:rPr>
              <w:t>Prioriteit:</w:t>
            </w:r>
          </w:p>
          <w:p w14:paraId="466FEACC" w14:textId="77777777" w:rsidR="00A008E0" w:rsidRPr="00CC547B" w:rsidRDefault="00A008E0" w:rsidP="004D50E8">
            <w:pPr>
              <w:rPr>
                <w:b w:val="0"/>
                <w:i/>
                <w:iCs/>
                <w:color w:val="auto"/>
              </w:rPr>
            </w:pPr>
          </w:p>
          <w:p w14:paraId="4E8F5FC9" w14:textId="321FEB3F" w:rsidR="00A008E0" w:rsidRPr="00ED7A8E" w:rsidRDefault="0077422E" w:rsidP="004D50E8">
            <w:pPr>
              <w:rPr>
                <w:b w:val="0"/>
                <w:color w:val="auto"/>
              </w:rPr>
            </w:pPr>
            <w:r>
              <w:rPr>
                <w:b w:val="0"/>
                <w:color w:val="auto"/>
              </w:rPr>
              <w:t>M</w:t>
            </w:r>
          </w:p>
        </w:tc>
        <w:tc>
          <w:tcPr>
            <w:tcW w:w="3021" w:type="dxa"/>
            <w:shd w:val="clear" w:color="auto" w:fill="D9E2F3" w:themeFill="accent1" w:themeFillTint="33"/>
          </w:tcPr>
          <w:p w14:paraId="6D5A8D64" w14:textId="77777777" w:rsidR="00A008E0" w:rsidRPr="00CC547B" w:rsidRDefault="00A008E0" w:rsidP="004D50E8">
            <w:pPr>
              <w:rPr>
                <w:b w:val="0"/>
                <w:i/>
                <w:iCs/>
                <w:color w:val="auto"/>
              </w:rPr>
            </w:pPr>
            <w:r w:rsidRPr="00CC547B">
              <w:rPr>
                <w:b w:val="0"/>
                <w:i/>
                <w:iCs/>
                <w:color w:val="auto"/>
              </w:rPr>
              <w:t>Inschatting tijd:</w:t>
            </w:r>
          </w:p>
          <w:p w14:paraId="45EF1A55" w14:textId="77777777" w:rsidR="00A008E0" w:rsidRPr="00CC547B" w:rsidRDefault="00A008E0" w:rsidP="004D50E8">
            <w:pPr>
              <w:rPr>
                <w:b w:val="0"/>
                <w:i/>
                <w:iCs/>
                <w:color w:val="auto"/>
              </w:rPr>
            </w:pPr>
          </w:p>
          <w:p w14:paraId="00D20307" w14:textId="1DC13326" w:rsidR="00A008E0" w:rsidRPr="00ED7A8E" w:rsidRDefault="005C1BC6" w:rsidP="004D50E8">
            <w:pPr>
              <w:rPr>
                <w:b w:val="0"/>
                <w:color w:val="auto"/>
              </w:rPr>
            </w:pPr>
            <w:r>
              <w:rPr>
                <w:b w:val="0"/>
                <w:color w:val="auto"/>
              </w:rPr>
              <w:t>1u</w:t>
            </w:r>
          </w:p>
        </w:tc>
      </w:tr>
      <w:tr w:rsidR="00A008E0" w14:paraId="46176349"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32A6EF7" w14:textId="77777777" w:rsidR="00E52347" w:rsidRDefault="00E52347" w:rsidP="0077422E">
            <w:pPr>
              <w:spacing w:after="160" w:line="259" w:lineRule="auto"/>
            </w:pPr>
            <w:r w:rsidRPr="00E52347">
              <w:t xml:space="preserve">Als speler </w:t>
            </w:r>
          </w:p>
          <w:p w14:paraId="707B28EA" w14:textId="2EB0F364" w:rsidR="00E52347" w:rsidRDefault="00E52347" w:rsidP="0077422E">
            <w:pPr>
              <w:spacing w:after="160" w:line="259" w:lineRule="auto"/>
            </w:pPr>
            <w:r w:rsidRPr="00E52347">
              <w:t xml:space="preserve">Wil ik verschillende opties kunnen kopen voor de achtergrondkleur in de </w:t>
            </w:r>
            <w:proofErr w:type="spellStart"/>
            <w:r w:rsidRPr="00E52347">
              <w:t>customization</w:t>
            </w:r>
            <w:proofErr w:type="spellEnd"/>
            <w:r w:rsidRPr="00E52347">
              <w:t xml:space="preserve"> shop </w:t>
            </w:r>
          </w:p>
          <w:p w14:paraId="678DCDA7" w14:textId="2AC3606A" w:rsidR="00686F00" w:rsidRDefault="00E52347" w:rsidP="0077422E">
            <w:pPr>
              <w:spacing w:after="160" w:line="259" w:lineRule="auto"/>
            </w:pPr>
            <w:r w:rsidRPr="00E52347">
              <w:t>Zodat ik mijn spelervaring kan personaliseren.</w:t>
            </w:r>
          </w:p>
        </w:tc>
      </w:tr>
    </w:tbl>
    <w:p w14:paraId="5684E298"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610835F"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7F938A9" w14:textId="77777777" w:rsidR="00A008E0" w:rsidRPr="00CC547B" w:rsidRDefault="00A008E0" w:rsidP="004D50E8">
            <w:pPr>
              <w:rPr>
                <w:b w:val="0"/>
                <w:i/>
                <w:iCs/>
                <w:color w:val="auto"/>
              </w:rPr>
            </w:pPr>
            <w:r w:rsidRPr="00CC547B">
              <w:rPr>
                <w:b w:val="0"/>
                <w:i/>
                <w:iCs/>
                <w:color w:val="auto"/>
              </w:rPr>
              <w:t>Titel:</w:t>
            </w:r>
          </w:p>
          <w:p w14:paraId="7EFF5161" w14:textId="77777777" w:rsidR="00A008E0" w:rsidRPr="00CC547B" w:rsidRDefault="00A008E0" w:rsidP="004D50E8">
            <w:pPr>
              <w:rPr>
                <w:b w:val="0"/>
                <w:i/>
                <w:iCs/>
                <w:color w:val="auto"/>
              </w:rPr>
            </w:pPr>
          </w:p>
          <w:p w14:paraId="23E1F9F7" w14:textId="63EF9E9E"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2F3F38CC" w14:textId="77777777" w:rsidR="00A008E0" w:rsidRPr="00CC547B" w:rsidRDefault="00A008E0" w:rsidP="004D50E8">
            <w:pPr>
              <w:rPr>
                <w:b w:val="0"/>
                <w:i/>
                <w:iCs/>
                <w:color w:val="auto"/>
              </w:rPr>
            </w:pPr>
            <w:r w:rsidRPr="00CC547B">
              <w:rPr>
                <w:b w:val="0"/>
                <w:i/>
                <w:iCs/>
                <w:color w:val="auto"/>
              </w:rPr>
              <w:t>Prioriteit:</w:t>
            </w:r>
          </w:p>
          <w:p w14:paraId="2772A933" w14:textId="77777777" w:rsidR="00A008E0" w:rsidRPr="00CC547B" w:rsidRDefault="00A008E0" w:rsidP="004D50E8">
            <w:pPr>
              <w:rPr>
                <w:b w:val="0"/>
                <w:i/>
                <w:iCs/>
                <w:color w:val="auto"/>
              </w:rPr>
            </w:pPr>
          </w:p>
          <w:p w14:paraId="74D1E11E" w14:textId="40E4D1C7" w:rsidR="00A008E0" w:rsidRPr="00ED7A8E" w:rsidRDefault="0077422E" w:rsidP="004D50E8">
            <w:pPr>
              <w:rPr>
                <w:b w:val="0"/>
                <w:color w:val="auto"/>
              </w:rPr>
            </w:pPr>
            <w:r>
              <w:rPr>
                <w:b w:val="0"/>
                <w:color w:val="auto"/>
              </w:rPr>
              <w:t>M</w:t>
            </w:r>
          </w:p>
        </w:tc>
        <w:tc>
          <w:tcPr>
            <w:tcW w:w="3021" w:type="dxa"/>
            <w:shd w:val="clear" w:color="auto" w:fill="D9E2F3" w:themeFill="accent1" w:themeFillTint="33"/>
          </w:tcPr>
          <w:p w14:paraId="32B622B4" w14:textId="77777777" w:rsidR="00A008E0" w:rsidRPr="00CC547B" w:rsidRDefault="00A008E0" w:rsidP="004D50E8">
            <w:pPr>
              <w:rPr>
                <w:b w:val="0"/>
                <w:i/>
                <w:iCs/>
                <w:color w:val="auto"/>
              </w:rPr>
            </w:pPr>
            <w:r w:rsidRPr="00CC547B">
              <w:rPr>
                <w:b w:val="0"/>
                <w:i/>
                <w:iCs/>
                <w:color w:val="auto"/>
              </w:rPr>
              <w:t>Inschatting tijd:</w:t>
            </w:r>
          </w:p>
          <w:p w14:paraId="105E0EF6" w14:textId="77777777" w:rsidR="00A008E0" w:rsidRPr="00CC547B" w:rsidRDefault="00A008E0" w:rsidP="004D50E8">
            <w:pPr>
              <w:rPr>
                <w:b w:val="0"/>
                <w:i/>
                <w:iCs/>
                <w:color w:val="auto"/>
              </w:rPr>
            </w:pPr>
          </w:p>
          <w:p w14:paraId="0370B65B" w14:textId="65B8A590" w:rsidR="00A008E0" w:rsidRPr="00ED7A8E" w:rsidRDefault="005C1BC6" w:rsidP="004D50E8">
            <w:pPr>
              <w:rPr>
                <w:b w:val="0"/>
                <w:color w:val="auto"/>
              </w:rPr>
            </w:pPr>
            <w:r>
              <w:rPr>
                <w:b w:val="0"/>
                <w:color w:val="auto"/>
              </w:rPr>
              <w:t>1u</w:t>
            </w:r>
          </w:p>
        </w:tc>
      </w:tr>
      <w:tr w:rsidR="00A008E0" w14:paraId="387617CB"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A818175" w14:textId="77777777" w:rsidR="00E52347" w:rsidRPr="005C1BC6" w:rsidRDefault="00E52347" w:rsidP="005C1BC6">
            <w:r w:rsidRPr="005C1BC6">
              <w:t xml:space="preserve">Als speler </w:t>
            </w:r>
          </w:p>
          <w:p w14:paraId="0CF225D3" w14:textId="77777777" w:rsidR="00E52347" w:rsidRPr="005C1BC6" w:rsidRDefault="00E52347" w:rsidP="005C1BC6"/>
          <w:p w14:paraId="19855221" w14:textId="5AEB919B" w:rsidR="00E52347" w:rsidRPr="005C1BC6" w:rsidRDefault="00E52347" w:rsidP="005C1BC6">
            <w:r w:rsidRPr="005C1BC6">
              <w:t xml:space="preserve">Wil ik verschillende opties kunnen kopen voor de afbeeldingen op de slot machine in de </w:t>
            </w:r>
            <w:proofErr w:type="spellStart"/>
            <w:r w:rsidRPr="005C1BC6">
              <w:t>customization</w:t>
            </w:r>
            <w:proofErr w:type="spellEnd"/>
            <w:r w:rsidRPr="005C1BC6">
              <w:t xml:space="preserve"> shop </w:t>
            </w:r>
          </w:p>
          <w:p w14:paraId="33A780A1" w14:textId="77777777" w:rsidR="00E52347" w:rsidRPr="005C1BC6" w:rsidRDefault="00E52347" w:rsidP="005C1BC6"/>
          <w:p w14:paraId="128CA3D7" w14:textId="507D8593" w:rsidR="00A008E0" w:rsidRDefault="00E52347" w:rsidP="005C1BC6">
            <w:r w:rsidRPr="005C1BC6">
              <w:t>Zodat ik het uiterlijk van mijn spel kan aanpassen.</w:t>
            </w:r>
          </w:p>
        </w:tc>
      </w:tr>
    </w:tbl>
    <w:p w14:paraId="242058BE"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5196A117"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D62334F" w14:textId="77777777" w:rsidR="00A008E0" w:rsidRPr="00CC547B" w:rsidRDefault="00A008E0" w:rsidP="004D50E8">
            <w:pPr>
              <w:rPr>
                <w:b w:val="0"/>
                <w:i/>
                <w:iCs/>
                <w:color w:val="auto"/>
              </w:rPr>
            </w:pPr>
            <w:r w:rsidRPr="00CC547B">
              <w:rPr>
                <w:b w:val="0"/>
                <w:i/>
                <w:iCs/>
                <w:color w:val="auto"/>
              </w:rPr>
              <w:t>Titel:</w:t>
            </w:r>
          </w:p>
          <w:p w14:paraId="1B575836" w14:textId="77777777" w:rsidR="00A008E0" w:rsidRPr="00CC547B" w:rsidRDefault="00A008E0" w:rsidP="004D50E8">
            <w:pPr>
              <w:rPr>
                <w:b w:val="0"/>
                <w:i/>
                <w:iCs/>
                <w:color w:val="auto"/>
              </w:rPr>
            </w:pPr>
          </w:p>
          <w:p w14:paraId="00DFC26C" w14:textId="3F74B758" w:rsidR="00A008E0" w:rsidRPr="00817339" w:rsidRDefault="005C1BC6" w:rsidP="004D50E8">
            <w:pPr>
              <w:rPr>
                <w:b w:val="0"/>
                <w:color w:val="auto"/>
              </w:rPr>
            </w:pPr>
            <w:proofErr w:type="spellStart"/>
            <w:r>
              <w:rPr>
                <w:b w:val="0"/>
                <w:color w:val="auto"/>
              </w:rPr>
              <w:t>Customization</w:t>
            </w:r>
            <w:proofErr w:type="spellEnd"/>
            <w:r>
              <w:rPr>
                <w:b w:val="0"/>
                <w:color w:val="auto"/>
              </w:rPr>
              <w:t xml:space="preserve"> store</w:t>
            </w:r>
          </w:p>
        </w:tc>
        <w:tc>
          <w:tcPr>
            <w:tcW w:w="3021" w:type="dxa"/>
            <w:shd w:val="clear" w:color="auto" w:fill="D9E2F3" w:themeFill="accent1" w:themeFillTint="33"/>
          </w:tcPr>
          <w:p w14:paraId="2332628E" w14:textId="77777777" w:rsidR="00A008E0" w:rsidRPr="00CC547B" w:rsidRDefault="00A008E0" w:rsidP="004D50E8">
            <w:pPr>
              <w:rPr>
                <w:b w:val="0"/>
                <w:i/>
                <w:iCs/>
                <w:color w:val="auto"/>
              </w:rPr>
            </w:pPr>
            <w:r w:rsidRPr="00CC547B">
              <w:rPr>
                <w:b w:val="0"/>
                <w:i/>
                <w:iCs/>
                <w:color w:val="auto"/>
              </w:rPr>
              <w:t>Prioriteit:</w:t>
            </w:r>
          </w:p>
          <w:p w14:paraId="5EFBB9B4" w14:textId="77777777" w:rsidR="00A008E0" w:rsidRPr="00CC547B" w:rsidRDefault="00A008E0" w:rsidP="004D50E8">
            <w:pPr>
              <w:rPr>
                <w:b w:val="0"/>
                <w:i/>
                <w:iCs/>
                <w:color w:val="auto"/>
              </w:rPr>
            </w:pPr>
          </w:p>
          <w:p w14:paraId="7A1004BE" w14:textId="7BAA9105"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5392E728" w14:textId="77777777" w:rsidR="00A008E0" w:rsidRPr="00CC547B" w:rsidRDefault="00A008E0" w:rsidP="004D50E8">
            <w:pPr>
              <w:rPr>
                <w:b w:val="0"/>
                <w:i/>
                <w:iCs/>
                <w:color w:val="auto"/>
              </w:rPr>
            </w:pPr>
            <w:r w:rsidRPr="00CC547B">
              <w:rPr>
                <w:b w:val="0"/>
                <w:i/>
                <w:iCs/>
                <w:color w:val="auto"/>
              </w:rPr>
              <w:t>Inschatting tijd:</w:t>
            </w:r>
          </w:p>
          <w:p w14:paraId="45BAC65E" w14:textId="77777777" w:rsidR="00A008E0" w:rsidRPr="00CC547B" w:rsidRDefault="00A008E0" w:rsidP="004D50E8">
            <w:pPr>
              <w:rPr>
                <w:b w:val="0"/>
                <w:i/>
                <w:iCs/>
                <w:color w:val="auto"/>
              </w:rPr>
            </w:pPr>
          </w:p>
          <w:p w14:paraId="2958E003" w14:textId="2B0A12A8" w:rsidR="00A008E0" w:rsidRPr="00ED7A8E" w:rsidRDefault="005C1BC6" w:rsidP="004D50E8">
            <w:pPr>
              <w:rPr>
                <w:b w:val="0"/>
                <w:color w:val="auto"/>
              </w:rPr>
            </w:pPr>
            <w:r>
              <w:rPr>
                <w:b w:val="0"/>
                <w:color w:val="auto"/>
              </w:rPr>
              <w:t>2u</w:t>
            </w:r>
          </w:p>
        </w:tc>
      </w:tr>
      <w:tr w:rsidR="00A008E0" w14:paraId="3EEAAF04"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A742302" w14:textId="77777777" w:rsidR="00E52347" w:rsidRDefault="00E52347" w:rsidP="00686F00">
            <w:r w:rsidRPr="00E52347">
              <w:t xml:space="preserve">Als speler </w:t>
            </w:r>
          </w:p>
          <w:p w14:paraId="660EED54" w14:textId="77777777" w:rsidR="00E52347" w:rsidRDefault="00E52347" w:rsidP="00686F00"/>
          <w:p w14:paraId="38A8602E" w14:textId="2E0D3F9E" w:rsidR="00E52347" w:rsidRDefault="00E52347" w:rsidP="00686F00">
            <w:r w:rsidRPr="00E52347">
              <w:t xml:space="preserve">Wil ik deze </w:t>
            </w:r>
            <w:proofErr w:type="spellStart"/>
            <w:r w:rsidRPr="00E52347">
              <w:t>customizations</w:t>
            </w:r>
            <w:proofErr w:type="spellEnd"/>
            <w:r w:rsidRPr="00E52347">
              <w:t xml:space="preserve"> kunnen kopen met de </w:t>
            </w:r>
            <w:proofErr w:type="spellStart"/>
            <w:r w:rsidRPr="00E52347">
              <w:t>credits</w:t>
            </w:r>
            <w:proofErr w:type="spellEnd"/>
            <w:r w:rsidRPr="00E52347">
              <w:t xml:space="preserve"> die ik heb verdiend </w:t>
            </w:r>
          </w:p>
          <w:p w14:paraId="4BA66C9C" w14:textId="77777777" w:rsidR="00E52347" w:rsidRDefault="00E52347" w:rsidP="00686F00"/>
          <w:p w14:paraId="1AAECC92" w14:textId="53CD1DA7" w:rsidR="00A008E0" w:rsidRDefault="00E52347" w:rsidP="00686F00">
            <w:r w:rsidRPr="00E52347">
              <w:t>Zodat ik mijn in-game beloningen kan gebruiken voor personalisatie.</w:t>
            </w:r>
          </w:p>
        </w:tc>
      </w:tr>
    </w:tbl>
    <w:p w14:paraId="10AD249C" w14:textId="3C0439CB" w:rsidR="00686F00" w:rsidRDefault="00686F00" w:rsidP="00354773"/>
    <w:p w14:paraId="0929E9CE" w14:textId="77777777" w:rsidR="00686F00" w:rsidRDefault="00686F00">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3D342F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7F8A1F" w14:textId="77777777" w:rsidR="00A008E0" w:rsidRPr="00CC547B" w:rsidRDefault="00A008E0" w:rsidP="004D50E8">
            <w:pPr>
              <w:rPr>
                <w:b w:val="0"/>
                <w:i/>
                <w:iCs/>
                <w:color w:val="auto"/>
              </w:rPr>
            </w:pPr>
            <w:r w:rsidRPr="00CC547B">
              <w:rPr>
                <w:b w:val="0"/>
                <w:i/>
                <w:iCs/>
                <w:color w:val="auto"/>
              </w:rPr>
              <w:lastRenderedPageBreak/>
              <w:t>Titel:</w:t>
            </w:r>
          </w:p>
          <w:p w14:paraId="18E2B316" w14:textId="77777777" w:rsidR="00A008E0" w:rsidRPr="00CC547B" w:rsidRDefault="00A008E0" w:rsidP="004D50E8">
            <w:pPr>
              <w:rPr>
                <w:b w:val="0"/>
                <w:i/>
                <w:iCs/>
                <w:color w:val="auto"/>
              </w:rPr>
            </w:pPr>
          </w:p>
          <w:p w14:paraId="4BFD1514" w14:textId="07EFD568" w:rsidR="00A008E0" w:rsidRPr="00817339" w:rsidRDefault="005C1BC6" w:rsidP="004D50E8">
            <w:pPr>
              <w:rPr>
                <w:b w:val="0"/>
                <w:color w:val="auto"/>
              </w:rPr>
            </w:pPr>
            <w:proofErr w:type="spellStart"/>
            <w:r>
              <w:rPr>
                <w:b w:val="0"/>
                <w:color w:val="auto"/>
              </w:rPr>
              <w:t>Credits</w:t>
            </w:r>
            <w:proofErr w:type="spellEnd"/>
          </w:p>
        </w:tc>
        <w:tc>
          <w:tcPr>
            <w:tcW w:w="3021" w:type="dxa"/>
            <w:shd w:val="clear" w:color="auto" w:fill="D9E2F3" w:themeFill="accent1" w:themeFillTint="33"/>
          </w:tcPr>
          <w:p w14:paraId="471E820C" w14:textId="77777777" w:rsidR="00A008E0" w:rsidRPr="00CC547B" w:rsidRDefault="00A008E0" w:rsidP="004D50E8">
            <w:pPr>
              <w:rPr>
                <w:b w:val="0"/>
                <w:i/>
                <w:iCs/>
                <w:color w:val="auto"/>
              </w:rPr>
            </w:pPr>
            <w:r w:rsidRPr="00CC547B">
              <w:rPr>
                <w:b w:val="0"/>
                <w:i/>
                <w:iCs/>
                <w:color w:val="auto"/>
              </w:rPr>
              <w:t>Prioriteit:</w:t>
            </w:r>
          </w:p>
          <w:p w14:paraId="786FE1C5" w14:textId="77777777" w:rsidR="00A008E0" w:rsidRPr="00CC547B" w:rsidRDefault="00A008E0" w:rsidP="004D50E8">
            <w:pPr>
              <w:rPr>
                <w:b w:val="0"/>
                <w:i/>
                <w:iCs/>
                <w:color w:val="auto"/>
              </w:rPr>
            </w:pPr>
          </w:p>
          <w:p w14:paraId="7735337B" w14:textId="539AD289"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4F04EBB2" w14:textId="77777777" w:rsidR="00A008E0" w:rsidRPr="00CC547B" w:rsidRDefault="00A008E0" w:rsidP="004D50E8">
            <w:pPr>
              <w:rPr>
                <w:b w:val="0"/>
                <w:i/>
                <w:iCs/>
                <w:color w:val="auto"/>
              </w:rPr>
            </w:pPr>
            <w:r w:rsidRPr="00CC547B">
              <w:rPr>
                <w:b w:val="0"/>
                <w:i/>
                <w:iCs/>
                <w:color w:val="auto"/>
              </w:rPr>
              <w:t>Inschatting tijd:</w:t>
            </w:r>
          </w:p>
          <w:p w14:paraId="0AD2E8CE" w14:textId="77777777" w:rsidR="00A008E0" w:rsidRPr="00CC547B" w:rsidRDefault="00A008E0" w:rsidP="004D50E8">
            <w:pPr>
              <w:rPr>
                <w:b w:val="0"/>
                <w:i/>
                <w:iCs/>
                <w:color w:val="auto"/>
              </w:rPr>
            </w:pPr>
          </w:p>
          <w:p w14:paraId="5839D1D8" w14:textId="70792AB6" w:rsidR="00A008E0" w:rsidRPr="00ED7A8E" w:rsidRDefault="005C1BC6" w:rsidP="004D50E8">
            <w:pPr>
              <w:rPr>
                <w:b w:val="0"/>
                <w:color w:val="auto"/>
              </w:rPr>
            </w:pPr>
            <w:r>
              <w:rPr>
                <w:b w:val="0"/>
                <w:color w:val="auto"/>
              </w:rPr>
              <w:t>15m</w:t>
            </w:r>
          </w:p>
        </w:tc>
      </w:tr>
      <w:tr w:rsidR="00A008E0" w14:paraId="7D1D983F"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B436371" w14:textId="77777777" w:rsidR="005C2753" w:rsidRDefault="005C2753" w:rsidP="00686F00">
            <w:r w:rsidRPr="005C2753">
              <w:t xml:space="preserve">Als speler </w:t>
            </w:r>
          </w:p>
          <w:p w14:paraId="03CA955C" w14:textId="77777777" w:rsidR="005C2753" w:rsidRDefault="005C2753" w:rsidP="00686F00"/>
          <w:p w14:paraId="181828CA" w14:textId="38F2FF0D" w:rsidR="005C2753" w:rsidRDefault="005C2753" w:rsidP="00686F00">
            <w:r w:rsidRPr="005C2753">
              <w:t xml:space="preserve">Wil ik dat mijn inzet automatisch wordt afgetrokken van mijn totale </w:t>
            </w:r>
            <w:proofErr w:type="spellStart"/>
            <w:r w:rsidRPr="005C2753">
              <w:t>credits</w:t>
            </w:r>
            <w:proofErr w:type="spellEnd"/>
            <w:r w:rsidRPr="005C2753">
              <w:t xml:space="preserve"> </w:t>
            </w:r>
          </w:p>
          <w:p w14:paraId="73F0DFE4" w14:textId="77777777" w:rsidR="005C2753" w:rsidRDefault="005C2753" w:rsidP="00686F00"/>
          <w:p w14:paraId="1609480B" w14:textId="7ED5049F" w:rsidR="00A008E0" w:rsidRDefault="005C2753" w:rsidP="00686F00">
            <w:r w:rsidRPr="005C2753">
              <w:t>Zodat ik altijd weet hoeveel ik inzet per spin.</w:t>
            </w:r>
          </w:p>
        </w:tc>
      </w:tr>
    </w:tbl>
    <w:p w14:paraId="296652B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625BB1E"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247486C" w14:textId="77777777" w:rsidR="00A008E0" w:rsidRPr="00CC547B" w:rsidRDefault="00A008E0" w:rsidP="004D50E8">
            <w:pPr>
              <w:rPr>
                <w:b w:val="0"/>
                <w:i/>
                <w:iCs/>
                <w:color w:val="auto"/>
              </w:rPr>
            </w:pPr>
            <w:r w:rsidRPr="00CC547B">
              <w:rPr>
                <w:b w:val="0"/>
                <w:i/>
                <w:iCs/>
                <w:color w:val="auto"/>
              </w:rPr>
              <w:t>Titel:</w:t>
            </w:r>
          </w:p>
          <w:p w14:paraId="23B22550" w14:textId="77777777" w:rsidR="00A008E0" w:rsidRPr="00CC547B" w:rsidRDefault="00A008E0" w:rsidP="004D50E8">
            <w:pPr>
              <w:rPr>
                <w:b w:val="0"/>
                <w:i/>
                <w:iCs/>
                <w:color w:val="auto"/>
              </w:rPr>
            </w:pPr>
          </w:p>
          <w:p w14:paraId="044E2BE2" w14:textId="75CE31D4" w:rsidR="00A008E0" w:rsidRPr="00817339" w:rsidRDefault="005C1BC6" w:rsidP="004D50E8">
            <w:pPr>
              <w:rPr>
                <w:b w:val="0"/>
                <w:color w:val="auto"/>
              </w:rPr>
            </w:pPr>
            <w:proofErr w:type="spellStart"/>
            <w:r>
              <w:rPr>
                <w:b w:val="0"/>
                <w:color w:val="auto"/>
              </w:rPr>
              <w:t>Credits</w:t>
            </w:r>
            <w:proofErr w:type="spellEnd"/>
          </w:p>
        </w:tc>
        <w:tc>
          <w:tcPr>
            <w:tcW w:w="3021" w:type="dxa"/>
            <w:shd w:val="clear" w:color="auto" w:fill="D9E2F3" w:themeFill="accent1" w:themeFillTint="33"/>
          </w:tcPr>
          <w:p w14:paraId="45F62AF5" w14:textId="77777777" w:rsidR="00A008E0" w:rsidRPr="00CC547B" w:rsidRDefault="00A008E0" w:rsidP="004D50E8">
            <w:pPr>
              <w:rPr>
                <w:b w:val="0"/>
                <w:i/>
                <w:iCs/>
                <w:color w:val="auto"/>
              </w:rPr>
            </w:pPr>
            <w:r w:rsidRPr="00CC547B">
              <w:rPr>
                <w:b w:val="0"/>
                <w:i/>
                <w:iCs/>
                <w:color w:val="auto"/>
              </w:rPr>
              <w:t>Prioriteit:</w:t>
            </w:r>
          </w:p>
          <w:p w14:paraId="0FDAD924" w14:textId="77777777" w:rsidR="00A008E0" w:rsidRPr="00CC547B" w:rsidRDefault="00A008E0" w:rsidP="004D50E8">
            <w:pPr>
              <w:rPr>
                <w:b w:val="0"/>
                <w:i/>
                <w:iCs/>
                <w:color w:val="auto"/>
              </w:rPr>
            </w:pPr>
          </w:p>
          <w:p w14:paraId="59C8EF47" w14:textId="025A8A34" w:rsidR="00A008E0" w:rsidRPr="00ED7A8E" w:rsidRDefault="005C1BC6" w:rsidP="004D50E8">
            <w:pPr>
              <w:rPr>
                <w:b w:val="0"/>
                <w:color w:val="auto"/>
              </w:rPr>
            </w:pPr>
            <w:r>
              <w:rPr>
                <w:b w:val="0"/>
                <w:color w:val="auto"/>
              </w:rPr>
              <w:t>M</w:t>
            </w:r>
          </w:p>
        </w:tc>
        <w:tc>
          <w:tcPr>
            <w:tcW w:w="3021" w:type="dxa"/>
            <w:shd w:val="clear" w:color="auto" w:fill="D9E2F3" w:themeFill="accent1" w:themeFillTint="33"/>
          </w:tcPr>
          <w:p w14:paraId="0C904F49" w14:textId="77777777" w:rsidR="00A008E0" w:rsidRPr="00CC547B" w:rsidRDefault="00A008E0" w:rsidP="004D50E8">
            <w:pPr>
              <w:rPr>
                <w:b w:val="0"/>
                <w:i/>
                <w:iCs/>
                <w:color w:val="auto"/>
              </w:rPr>
            </w:pPr>
            <w:r w:rsidRPr="00CC547B">
              <w:rPr>
                <w:b w:val="0"/>
                <w:i/>
                <w:iCs/>
                <w:color w:val="auto"/>
              </w:rPr>
              <w:t>Inschatting tijd:</w:t>
            </w:r>
          </w:p>
          <w:p w14:paraId="173E6ADB" w14:textId="77777777" w:rsidR="00A008E0" w:rsidRPr="00CC547B" w:rsidRDefault="00A008E0" w:rsidP="004D50E8">
            <w:pPr>
              <w:rPr>
                <w:b w:val="0"/>
                <w:i/>
                <w:iCs/>
                <w:color w:val="auto"/>
              </w:rPr>
            </w:pPr>
          </w:p>
          <w:p w14:paraId="50960409" w14:textId="67706800" w:rsidR="00A008E0" w:rsidRPr="00ED7A8E" w:rsidRDefault="005C1BC6" w:rsidP="004D50E8">
            <w:pPr>
              <w:rPr>
                <w:b w:val="0"/>
                <w:color w:val="auto"/>
              </w:rPr>
            </w:pPr>
            <w:r>
              <w:rPr>
                <w:b w:val="0"/>
                <w:color w:val="auto"/>
              </w:rPr>
              <w:t>30m</w:t>
            </w:r>
          </w:p>
        </w:tc>
      </w:tr>
      <w:tr w:rsidR="00A008E0" w14:paraId="5318DEA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4658A86" w14:textId="77777777" w:rsidR="005C2753" w:rsidRDefault="005C2753" w:rsidP="00686F00">
            <w:r w:rsidRPr="005C2753">
              <w:t xml:space="preserve">Als speler </w:t>
            </w:r>
          </w:p>
          <w:p w14:paraId="45664545" w14:textId="77777777" w:rsidR="005C2753" w:rsidRDefault="005C2753" w:rsidP="00686F00"/>
          <w:p w14:paraId="5E6362A8" w14:textId="79D046FF" w:rsidR="005C2753" w:rsidRDefault="005C2753" w:rsidP="00686F00">
            <w:r w:rsidRPr="005C2753">
              <w:t xml:space="preserve">Wil ik correct uitbetaald worden afhankelijk van de combinatie van afbeeldingen na een spin </w:t>
            </w:r>
          </w:p>
          <w:p w14:paraId="38DF3EAE" w14:textId="77777777" w:rsidR="005C2753" w:rsidRDefault="005C2753" w:rsidP="00686F00"/>
          <w:p w14:paraId="10882C51" w14:textId="46DF9082" w:rsidR="00A008E0" w:rsidRDefault="005C2753" w:rsidP="00686F00">
            <w:r w:rsidRPr="005C2753">
              <w:t>Zodat ik eerlijk word beloond voor winnende combinaties.</w:t>
            </w:r>
          </w:p>
        </w:tc>
      </w:tr>
    </w:tbl>
    <w:p w14:paraId="447A48CA"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23984E57"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D3A5270" w14:textId="77777777" w:rsidR="005C2753" w:rsidRPr="00CC547B" w:rsidRDefault="005C2753" w:rsidP="00A734AB">
            <w:pPr>
              <w:rPr>
                <w:b w:val="0"/>
                <w:i/>
                <w:iCs/>
                <w:color w:val="auto"/>
              </w:rPr>
            </w:pPr>
            <w:r w:rsidRPr="00CC547B">
              <w:rPr>
                <w:b w:val="0"/>
                <w:i/>
                <w:iCs/>
                <w:color w:val="auto"/>
              </w:rPr>
              <w:t>Titel:</w:t>
            </w:r>
          </w:p>
          <w:p w14:paraId="51796662" w14:textId="77777777" w:rsidR="005C2753" w:rsidRPr="00CC547B" w:rsidRDefault="005C2753" w:rsidP="00A734AB">
            <w:pPr>
              <w:rPr>
                <w:b w:val="0"/>
                <w:i/>
                <w:iCs/>
                <w:color w:val="auto"/>
              </w:rPr>
            </w:pPr>
          </w:p>
          <w:p w14:paraId="39599352" w14:textId="4804746E" w:rsidR="005C2753" w:rsidRPr="00817339" w:rsidRDefault="005C1BC6" w:rsidP="00A734AB">
            <w:pPr>
              <w:rPr>
                <w:b w:val="0"/>
                <w:color w:val="auto"/>
              </w:rPr>
            </w:pPr>
            <w:proofErr w:type="spellStart"/>
            <w:r>
              <w:rPr>
                <w:b w:val="0"/>
                <w:color w:val="auto"/>
              </w:rPr>
              <w:t>Credits</w:t>
            </w:r>
            <w:proofErr w:type="spellEnd"/>
          </w:p>
        </w:tc>
        <w:tc>
          <w:tcPr>
            <w:tcW w:w="3021" w:type="dxa"/>
            <w:shd w:val="clear" w:color="auto" w:fill="D9E2F3" w:themeFill="accent1" w:themeFillTint="33"/>
          </w:tcPr>
          <w:p w14:paraId="3C7582D6" w14:textId="77777777" w:rsidR="005C2753" w:rsidRPr="00CC547B" w:rsidRDefault="005C2753" w:rsidP="00A734AB">
            <w:pPr>
              <w:rPr>
                <w:b w:val="0"/>
                <w:i/>
                <w:iCs/>
                <w:color w:val="auto"/>
              </w:rPr>
            </w:pPr>
            <w:r w:rsidRPr="00CC547B">
              <w:rPr>
                <w:b w:val="0"/>
                <w:i/>
                <w:iCs/>
                <w:color w:val="auto"/>
              </w:rPr>
              <w:t>Prioriteit:</w:t>
            </w:r>
          </w:p>
          <w:p w14:paraId="0329219D" w14:textId="77777777" w:rsidR="005C2753" w:rsidRPr="00CC547B" w:rsidRDefault="005C2753" w:rsidP="00A734AB">
            <w:pPr>
              <w:rPr>
                <w:b w:val="0"/>
                <w:i/>
                <w:iCs/>
                <w:color w:val="auto"/>
              </w:rPr>
            </w:pPr>
          </w:p>
          <w:p w14:paraId="5BFB3DA7"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507923A9" w14:textId="77777777" w:rsidR="005C2753" w:rsidRPr="00CC547B" w:rsidRDefault="005C2753" w:rsidP="00A734AB">
            <w:pPr>
              <w:rPr>
                <w:b w:val="0"/>
                <w:i/>
                <w:iCs/>
                <w:color w:val="auto"/>
              </w:rPr>
            </w:pPr>
            <w:r w:rsidRPr="00CC547B">
              <w:rPr>
                <w:b w:val="0"/>
                <w:i/>
                <w:iCs/>
                <w:color w:val="auto"/>
              </w:rPr>
              <w:t>Inschatting tijd:</w:t>
            </w:r>
          </w:p>
          <w:p w14:paraId="5259DBC4" w14:textId="77777777" w:rsidR="005C2753" w:rsidRPr="00CC547B" w:rsidRDefault="005C2753" w:rsidP="00A734AB">
            <w:pPr>
              <w:rPr>
                <w:b w:val="0"/>
                <w:i/>
                <w:iCs/>
                <w:color w:val="auto"/>
              </w:rPr>
            </w:pPr>
          </w:p>
          <w:p w14:paraId="5C50D215" w14:textId="7A79E9B0" w:rsidR="005C2753" w:rsidRPr="00ED7A8E" w:rsidRDefault="0063074E" w:rsidP="00A734AB">
            <w:pPr>
              <w:rPr>
                <w:b w:val="0"/>
                <w:color w:val="auto"/>
              </w:rPr>
            </w:pPr>
            <w:r>
              <w:rPr>
                <w:b w:val="0"/>
                <w:color w:val="auto"/>
              </w:rPr>
              <w:t>30</w:t>
            </w:r>
            <w:r w:rsidR="005C2753">
              <w:rPr>
                <w:b w:val="0"/>
                <w:color w:val="auto"/>
              </w:rPr>
              <w:t>m</w:t>
            </w:r>
          </w:p>
        </w:tc>
      </w:tr>
      <w:tr w:rsidR="005C2753" w14:paraId="4F0E40A7"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D7E965C" w14:textId="77777777" w:rsidR="005C1BC6" w:rsidRDefault="005C1BC6" w:rsidP="00A734AB">
            <w:pPr>
              <w:spacing w:after="160" w:line="259" w:lineRule="auto"/>
            </w:pPr>
            <w:r w:rsidRPr="005C1BC6">
              <w:t xml:space="preserve">Als speler </w:t>
            </w:r>
          </w:p>
          <w:p w14:paraId="6A8BAD63" w14:textId="6C6F57C9" w:rsidR="005C1BC6" w:rsidRDefault="005C1BC6" w:rsidP="00A734AB">
            <w:pPr>
              <w:spacing w:after="160" w:line="259" w:lineRule="auto"/>
            </w:pPr>
            <w:r w:rsidRPr="005C1BC6">
              <w:t xml:space="preserve">Wil ik een melding ontvangen van mijn gewonnen </w:t>
            </w:r>
            <w:proofErr w:type="spellStart"/>
            <w:r w:rsidRPr="005C1BC6">
              <w:t>credits</w:t>
            </w:r>
            <w:proofErr w:type="spellEnd"/>
            <w:r w:rsidRPr="005C1BC6">
              <w:t xml:space="preserve"> na een winnende spin </w:t>
            </w:r>
          </w:p>
          <w:p w14:paraId="05D4C821" w14:textId="1EE91B13" w:rsidR="005C2753" w:rsidRDefault="005C1BC6" w:rsidP="00A734AB">
            <w:pPr>
              <w:spacing w:after="160" w:line="259" w:lineRule="auto"/>
            </w:pPr>
            <w:r w:rsidRPr="005C1BC6">
              <w:t>Zodat ik direct op de hoogte ben van mijn winst.</w:t>
            </w:r>
          </w:p>
        </w:tc>
      </w:tr>
    </w:tbl>
    <w:p w14:paraId="668EA01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6A399316"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3C177FA" w14:textId="77777777" w:rsidR="005C2753" w:rsidRPr="00CC547B" w:rsidRDefault="005C2753" w:rsidP="00A734AB">
            <w:pPr>
              <w:rPr>
                <w:b w:val="0"/>
                <w:i/>
                <w:iCs/>
                <w:color w:val="auto"/>
              </w:rPr>
            </w:pPr>
            <w:r w:rsidRPr="00CC547B">
              <w:rPr>
                <w:b w:val="0"/>
                <w:i/>
                <w:iCs/>
                <w:color w:val="auto"/>
              </w:rPr>
              <w:t>Titel:</w:t>
            </w:r>
          </w:p>
          <w:p w14:paraId="40248597" w14:textId="77777777" w:rsidR="005C2753" w:rsidRPr="00CC547B" w:rsidRDefault="005C2753" w:rsidP="00A734AB">
            <w:pPr>
              <w:rPr>
                <w:b w:val="0"/>
                <w:i/>
                <w:iCs/>
                <w:color w:val="auto"/>
              </w:rPr>
            </w:pPr>
          </w:p>
          <w:p w14:paraId="5425CE8A" w14:textId="2DDF7F9A" w:rsidR="005C2753" w:rsidRPr="00817339" w:rsidRDefault="0063074E" w:rsidP="00A734AB">
            <w:pPr>
              <w:rPr>
                <w:b w:val="0"/>
                <w:color w:val="auto"/>
              </w:rPr>
            </w:pPr>
            <w:r>
              <w:rPr>
                <w:b w:val="0"/>
                <w:color w:val="auto"/>
              </w:rPr>
              <w:t>Win</w:t>
            </w:r>
          </w:p>
        </w:tc>
        <w:tc>
          <w:tcPr>
            <w:tcW w:w="3021" w:type="dxa"/>
            <w:shd w:val="clear" w:color="auto" w:fill="D9E2F3" w:themeFill="accent1" w:themeFillTint="33"/>
          </w:tcPr>
          <w:p w14:paraId="4971786C" w14:textId="77777777" w:rsidR="005C2753" w:rsidRPr="00CC547B" w:rsidRDefault="005C2753" w:rsidP="00A734AB">
            <w:pPr>
              <w:rPr>
                <w:b w:val="0"/>
                <w:i/>
                <w:iCs/>
                <w:color w:val="auto"/>
              </w:rPr>
            </w:pPr>
            <w:r w:rsidRPr="00CC547B">
              <w:rPr>
                <w:b w:val="0"/>
                <w:i/>
                <w:iCs/>
                <w:color w:val="auto"/>
              </w:rPr>
              <w:t>Prioriteit:</w:t>
            </w:r>
          </w:p>
          <w:p w14:paraId="21259D7B" w14:textId="77777777" w:rsidR="005C2753" w:rsidRPr="00CC547B" w:rsidRDefault="005C2753" w:rsidP="00A734AB">
            <w:pPr>
              <w:rPr>
                <w:b w:val="0"/>
                <w:i/>
                <w:iCs/>
                <w:color w:val="auto"/>
              </w:rPr>
            </w:pPr>
          </w:p>
          <w:p w14:paraId="3B172DC8"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0344310B" w14:textId="77777777" w:rsidR="005C2753" w:rsidRPr="00CC547B" w:rsidRDefault="005C2753" w:rsidP="00A734AB">
            <w:pPr>
              <w:rPr>
                <w:b w:val="0"/>
                <w:i/>
                <w:iCs/>
                <w:color w:val="auto"/>
              </w:rPr>
            </w:pPr>
            <w:r w:rsidRPr="00CC547B">
              <w:rPr>
                <w:b w:val="0"/>
                <w:i/>
                <w:iCs/>
                <w:color w:val="auto"/>
              </w:rPr>
              <w:t>Inschatting tijd:</w:t>
            </w:r>
          </w:p>
          <w:p w14:paraId="6A1A2F3C" w14:textId="77777777" w:rsidR="005C2753" w:rsidRPr="00CC547B" w:rsidRDefault="005C2753" w:rsidP="00A734AB">
            <w:pPr>
              <w:rPr>
                <w:b w:val="0"/>
                <w:i/>
                <w:iCs/>
                <w:color w:val="auto"/>
              </w:rPr>
            </w:pPr>
          </w:p>
          <w:p w14:paraId="09931281" w14:textId="41860635" w:rsidR="005C2753" w:rsidRPr="00ED7A8E" w:rsidRDefault="0063074E" w:rsidP="00A734AB">
            <w:pPr>
              <w:rPr>
                <w:b w:val="0"/>
                <w:color w:val="auto"/>
              </w:rPr>
            </w:pPr>
            <w:r>
              <w:rPr>
                <w:b w:val="0"/>
                <w:color w:val="auto"/>
              </w:rPr>
              <w:t>30m</w:t>
            </w:r>
          </w:p>
        </w:tc>
      </w:tr>
      <w:tr w:rsidR="005C2753" w14:paraId="63DE3290"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487302C" w14:textId="77777777" w:rsidR="005C1BC6" w:rsidRDefault="005C1BC6" w:rsidP="00A734AB">
            <w:pPr>
              <w:spacing w:after="160" w:line="259" w:lineRule="auto"/>
            </w:pPr>
            <w:r w:rsidRPr="005C1BC6">
              <w:t xml:space="preserve">Als speler </w:t>
            </w:r>
          </w:p>
          <w:p w14:paraId="78DD864C" w14:textId="7CFAF14A" w:rsidR="005C1BC6" w:rsidRDefault="005C1BC6" w:rsidP="00A734AB">
            <w:pPr>
              <w:spacing w:after="160" w:line="259" w:lineRule="auto"/>
            </w:pPr>
            <w:r w:rsidRPr="005C1BC6">
              <w:t xml:space="preserve">Wil ik mijn totale </w:t>
            </w:r>
            <w:proofErr w:type="spellStart"/>
            <w:r w:rsidRPr="005C1BC6">
              <w:t>credits</w:t>
            </w:r>
            <w:proofErr w:type="spellEnd"/>
            <w:r w:rsidRPr="005C1BC6">
              <w:t xml:space="preserve"> na elke spin kunnen zien </w:t>
            </w:r>
          </w:p>
          <w:p w14:paraId="36513154" w14:textId="3A03939B" w:rsidR="005C2753" w:rsidRDefault="005C1BC6" w:rsidP="00A734AB">
            <w:pPr>
              <w:spacing w:after="160" w:line="259" w:lineRule="auto"/>
            </w:pPr>
            <w:r w:rsidRPr="005C1BC6">
              <w:t xml:space="preserve">Zodat ik weet hoeveel </w:t>
            </w:r>
            <w:proofErr w:type="spellStart"/>
            <w:r w:rsidRPr="005C1BC6">
              <w:t>credits</w:t>
            </w:r>
            <w:proofErr w:type="spellEnd"/>
            <w:r w:rsidRPr="005C1BC6">
              <w:t xml:space="preserve"> ik nog heb.</w:t>
            </w:r>
          </w:p>
        </w:tc>
      </w:tr>
    </w:tbl>
    <w:p w14:paraId="5FB8E8A2" w14:textId="77777777" w:rsidR="005C2753" w:rsidRDefault="005C275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C2753" w14:paraId="74239F76" w14:textId="77777777" w:rsidTr="00A734AB">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487692D" w14:textId="77777777" w:rsidR="005C2753" w:rsidRPr="00CC547B" w:rsidRDefault="005C2753" w:rsidP="00A734AB">
            <w:pPr>
              <w:rPr>
                <w:b w:val="0"/>
                <w:i/>
                <w:iCs/>
                <w:color w:val="auto"/>
              </w:rPr>
            </w:pPr>
            <w:r w:rsidRPr="00CC547B">
              <w:rPr>
                <w:b w:val="0"/>
                <w:i/>
                <w:iCs/>
                <w:color w:val="auto"/>
              </w:rPr>
              <w:t>Titel:</w:t>
            </w:r>
          </w:p>
          <w:p w14:paraId="39DADDDB" w14:textId="77777777" w:rsidR="005C2753" w:rsidRPr="00CC547B" w:rsidRDefault="005C2753" w:rsidP="00A734AB">
            <w:pPr>
              <w:rPr>
                <w:b w:val="0"/>
                <w:i/>
                <w:iCs/>
                <w:color w:val="auto"/>
              </w:rPr>
            </w:pPr>
          </w:p>
          <w:p w14:paraId="1C7DF3BA" w14:textId="6972D78A" w:rsidR="005C2753" w:rsidRPr="00817339" w:rsidRDefault="0063074E" w:rsidP="00A734AB">
            <w:pPr>
              <w:rPr>
                <w:b w:val="0"/>
                <w:color w:val="auto"/>
              </w:rPr>
            </w:pPr>
            <w:r>
              <w:rPr>
                <w:b w:val="0"/>
                <w:color w:val="auto"/>
              </w:rPr>
              <w:t>Uitbetaling</w:t>
            </w:r>
          </w:p>
        </w:tc>
        <w:tc>
          <w:tcPr>
            <w:tcW w:w="3021" w:type="dxa"/>
            <w:shd w:val="clear" w:color="auto" w:fill="D9E2F3" w:themeFill="accent1" w:themeFillTint="33"/>
          </w:tcPr>
          <w:p w14:paraId="26FBDFE4" w14:textId="77777777" w:rsidR="005C2753" w:rsidRPr="00CC547B" w:rsidRDefault="005C2753" w:rsidP="00A734AB">
            <w:pPr>
              <w:rPr>
                <w:b w:val="0"/>
                <w:i/>
                <w:iCs/>
                <w:color w:val="auto"/>
              </w:rPr>
            </w:pPr>
            <w:r w:rsidRPr="00CC547B">
              <w:rPr>
                <w:b w:val="0"/>
                <w:i/>
                <w:iCs/>
                <w:color w:val="auto"/>
              </w:rPr>
              <w:t>Prioriteit:</w:t>
            </w:r>
          </w:p>
          <w:p w14:paraId="27C905F2" w14:textId="77777777" w:rsidR="005C2753" w:rsidRPr="00CC547B" w:rsidRDefault="005C2753" w:rsidP="00A734AB">
            <w:pPr>
              <w:rPr>
                <w:b w:val="0"/>
                <w:i/>
                <w:iCs/>
                <w:color w:val="auto"/>
              </w:rPr>
            </w:pPr>
          </w:p>
          <w:p w14:paraId="65F5DFC4" w14:textId="77777777" w:rsidR="005C2753" w:rsidRPr="00ED7A8E" w:rsidRDefault="005C2753" w:rsidP="00A734AB">
            <w:pPr>
              <w:rPr>
                <w:b w:val="0"/>
                <w:color w:val="auto"/>
              </w:rPr>
            </w:pPr>
            <w:r>
              <w:rPr>
                <w:b w:val="0"/>
                <w:color w:val="auto"/>
              </w:rPr>
              <w:t>M</w:t>
            </w:r>
          </w:p>
        </w:tc>
        <w:tc>
          <w:tcPr>
            <w:tcW w:w="3021" w:type="dxa"/>
            <w:shd w:val="clear" w:color="auto" w:fill="D9E2F3" w:themeFill="accent1" w:themeFillTint="33"/>
          </w:tcPr>
          <w:p w14:paraId="24964DA7" w14:textId="77777777" w:rsidR="005C2753" w:rsidRPr="00CC547B" w:rsidRDefault="005C2753" w:rsidP="00A734AB">
            <w:pPr>
              <w:rPr>
                <w:b w:val="0"/>
                <w:i/>
                <w:iCs/>
                <w:color w:val="auto"/>
              </w:rPr>
            </w:pPr>
            <w:r w:rsidRPr="00CC547B">
              <w:rPr>
                <w:b w:val="0"/>
                <w:i/>
                <w:iCs/>
                <w:color w:val="auto"/>
              </w:rPr>
              <w:t>Inschatting tijd:</w:t>
            </w:r>
          </w:p>
          <w:p w14:paraId="352DC547" w14:textId="77777777" w:rsidR="005C2753" w:rsidRPr="00CC547B" w:rsidRDefault="005C2753" w:rsidP="00A734AB">
            <w:pPr>
              <w:rPr>
                <w:b w:val="0"/>
                <w:i/>
                <w:iCs/>
                <w:color w:val="auto"/>
              </w:rPr>
            </w:pPr>
          </w:p>
          <w:p w14:paraId="37F604D1" w14:textId="4AD83726" w:rsidR="005C2753" w:rsidRPr="00ED7A8E" w:rsidRDefault="0063074E" w:rsidP="00A734AB">
            <w:pPr>
              <w:rPr>
                <w:b w:val="0"/>
                <w:color w:val="auto"/>
              </w:rPr>
            </w:pPr>
            <w:r>
              <w:rPr>
                <w:b w:val="0"/>
                <w:color w:val="auto"/>
              </w:rPr>
              <w:t>1u</w:t>
            </w:r>
          </w:p>
        </w:tc>
      </w:tr>
      <w:tr w:rsidR="005C2753" w14:paraId="433B1005" w14:textId="77777777" w:rsidTr="00A734AB">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F2800A9" w14:textId="77777777" w:rsidR="005C1BC6" w:rsidRDefault="005C1BC6" w:rsidP="00A734AB">
            <w:pPr>
              <w:spacing w:after="160" w:line="259" w:lineRule="auto"/>
            </w:pPr>
            <w:r w:rsidRPr="005C1BC6">
              <w:t xml:space="preserve">Als speler </w:t>
            </w:r>
          </w:p>
          <w:p w14:paraId="653A583A" w14:textId="5F8FD967" w:rsidR="005C1BC6" w:rsidRDefault="005C1BC6" w:rsidP="00A734AB">
            <w:pPr>
              <w:spacing w:after="160" w:line="259" w:lineRule="auto"/>
            </w:pPr>
            <w:r w:rsidRPr="005C1BC6">
              <w:t xml:space="preserve">Wil ik een duidelijk overzicht van de winnende combinaties en hun bijbehorende uitbetalingen </w:t>
            </w:r>
          </w:p>
          <w:p w14:paraId="4110F95C" w14:textId="4B9B61A7" w:rsidR="005C2753" w:rsidRDefault="005C1BC6" w:rsidP="00A734AB">
            <w:pPr>
              <w:spacing w:after="160" w:line="259" w:lineRule="auto"/>
            </w:pPr>
            <w:r w:rsidRPr="005C1BC6">
              <w:t>Zodat ik weet hoeveel ik kan winnen.</w:t>
            </w:r>
          </w:p>
        </w:tc>
      </w:tr>
    </w:tbl>
    <w:p w14:paraId="58E85811" w14:textId="38944CE5" w:rsidR="006E320F" w:rsidRDefault="006E320F" w:rsidP="00354773"/>
    <w:p w14:paraId="2C56CF0D" w14:textId="77777777" w:rsidR="006E320F" w:rsidRDefault="006E320F">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2D7558CD"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951E1BE" w14:textId="77777777" w:rsidR="006E320F" w:rsidRPr="00CC547B" w:rsidRDefault="006E320F" w:rsidP="007C33CA">
            <w:pPr>
              <w:rPr>
                <w:b w:val="0"/>
                <w:i/>
                <w:iCs/>
                <w:color w:val="auto"/>
              </w:rPr>
            </w:pPr>
            <w:r w:rsidRPr="00CC547B">
              <w:rPr>
                <w:b w:val="0"/>
                <w:i/>
                <w:iCs/>
                <w:color w:val="auto"/>
              </w:rPr>
              <w:lastRenderedPageBreak/>
              <w:t>Titel:</w:t>
            </w:r>
          </w:p>
          <w:p w14:paraId="754DFC74" w14:textId="77777777" w:rsidR="006E320F" w:rsidRPr="00CC547B" w:rsidRDefault="006E320F" w:rsidP="007C33CA">
            <w:pPr>
              <w:rPr>
                <w:b w:val="0"/>
                <w:i/>
                <w:iCs/>
                <w:color w:val="auto"/>
              </w:rPr>
            </w:pPr>
          </w:p>
          <w:p w14:paraId="4BDAE474" w14:textId="660CAE17" w:rsidR="006E320F" w:rsidRPr="00817339" w:rsidRDefault="009A399C" w:rsidP="007C33CA">
            <w:pPr>
              <w:rPr>
                <w:b w:val="0"/>
                <w:color w:val="auto"/>
              </w:rPr>
            </w:pPr>
            <w:r>
              <w:rPr>
                <w:b w:val="0"/>
                <w:color w:val="auto"/>
              </w:rPr>
              <w:t>Mines</w:t>
            </w:r>
          </w:p>
        </w:tc>
        <w:tc>
          <w:tcPr>
            <w:tcW w:w="3021" w:type="dxa"/>
            <w:shd w:val="clear" w:color="auto" w:fill="D9E2F3" w:themeFill="accent1" w:themeFillTint="33"/>
          </w:tcPr>
          <w:p w14:paraId="277B08CA" w14:textId="77777777" w:rsidR="006E320F" w:rsidRPr="00CC547B" w:rsidRDefault="006E320F" w:rsidP="007C33CA">
            <w:pPr>
              <w:rPr>
                <w:b w:val="0"/>
                <w:i/>
                <w:iCs/>
                <w:color w:val="auto"/>
              </w:rPr>
            </w:pPr>
            <w:r w:rsidRPr="00CC547B">
              <w:rPr>
                <w:b w:val="0"/>
                <w:i/>
                <w:iCs/>
                <w:color w:val="auto"/>
              </w:rPr>
              <w:t>Prioriteit:</w:t>
            </w:r>
          </w:p>
          <w:p w14:paraId="360CEE46" w14:textId="77777777" w:rsidR="006E320F" w:rsidRPr="00CC547B" w:rsidRDefault="006E320F" w:rsidP="007C33CA">
            <w:pPr>
              <w:rPr>
                <w:b w:val="0"/>
                <w:i/>
                <w:iCs/>
                <w:color w:val="auto"/>
              </w:rPr>
            </w:pPr>
          </w:p>
          <w:p w14:paraId="291DB272"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73539009" w14:textId="77777777" w:rsidR="006E320F" w:rsidRPr="00CC547B" w:rsidRDefault="006E320F" w:rsidP="007C33CA">
            <w:pPr>
              <w:rPr>
                <w:b w:val="0"/>
                <w:i/>
                <w:iCs/>
                <w:color w:val="auto"/>
              </w:rPr>
            </w:pPr>
            <w:r w:rsidRPr="00CC547B">
              <w:rPr>
                <w:b w:val="0"/>
                <w:i/>
                <w:iCs/>
                <w:color w:val="auto"/>
              </w:rPr>
              <w:t>Inschatting tijd:</w:t>
            </w:r>
          </w:p>
          <w:p w14:paraId="67C99431" w14:textId="77777777" w:rsidR="006E320F" w:rsidRPr="00CC547B" w:rsidRDefault="006E320F" w:rsidP="007C33CA">
            <w:pPr>
              <w:rPr>
                <w:b w:val="0"/>
                <w:i/>
                <w:iCs/>
                <w:color w:val="auto"/>
              </w:rPr>
            </w:pPr>
          </w:p>
          <w:p w14:paraId="3B46FD6F" w14:textId="77777777" w:rsidR="006E320F" w:rsidRPr="00ED7A8E" w:rsidRDefault="006E320F" w:rsidP="007C33CA">
            <w:pPr>
              <w:rPr>
                <w:b w:val="0"/>
                <w:color w:val="auto"/>
              </w:rPr>
            </w:pPr>
            <w:r>
              <w:rPr>
                <w:b w:val="0"/>
                <w:color w:val="auto"/>
              </w:rPr>
              <w:t>20m</w:t>
            </w:r>
          </w:p>
        </w:tc>
      </w:tr>
      <w:tr w:rsidR="006E320F" w14:paraId="5D74FC2D"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7827DC3" w14:textId="77777777" w:rsidR="00781A65" w:rsidRDefault="00781A65" w:rsidP="007C33CA">
            <w:r w:rsidRPr="00781A65">
              <w:t xml:space="preserve">Als speler </w:t>
            </w:r>
          </w:p>
          <w:p w14:paraId="28CCC8FF" w14:textId="77777777" w:rsidR="00781A65" w:rsidRDefault="00781A65" w:rsidP="007C33CA"/>
          <w:p w14:paraId="7E553654" w14:textId="06E7E53E" w:rsidR="00781A65" w:rsidRDefault="00781A65" w:rsidP="007C33CA">
            <w:r w:rsidRPr="00781A65">
              <w:t>Wil</w:t>
            </w:r>
            <w:r w:rsidRPr="00781A65">
              <w:t xml:space="preserve"> ik de casino game ‘mines’ kunnen spelen </w:t>
            </w:r>
          </w:p>
          <w:p w14:paraId="247D1D02" w14:textId="77777777" w:rsidR="00781A65" w:rsidRDefault="00781A65" w:rsidP="007C33CA"/>
          <w:p w14:paraId="29EF53F7" w14:textId="338E05E5" w:rsidR="006E320F" w:rsidRDefault="00781A65" w:rsidP="007C33CA">
            <w:r w:rsidRPr="00781A65">
              <w:t>Zodat</w:t>
            </w:r>
            <w:r w:rsidRPr="00781A65">
              <w:t xml:space="preserve"> ik een alternatief spel heb naast de slot machine.</w:t>
            </w:r>
          </w:p>
        </w:tc>
      </w:tr>
    </w:tbl>
    <w:p w14:paraId="05A57C0A" w14:textId="77777777" w:rsidR="005C2753" w:rsidRDefault="005C275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046684DF"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95C4610" w14:textId="77777777" w:rsidR="006E320F" w:rsidRPr="00CC547B" w:rsidRDefault="006E320F" w:rsidP="007C33CA">
            <w:pPr>
              <w:rPr>
                <w:b w:val="0"/>
                <w:i/>
                <w:iCs/>
                <w:color w:val="auto"/>
              </w:rPr>
            </w:pPr>
            <w:r w:rsidRPr="00CC547B">
              <w:rPr>
                <w:b w:val="0"/>
                <w:i/>
                <w:iCs/>
                <w:color w:val="auto"/>
              </w:rPr>
              <w:t>Titel:</w:t>
            </w:r>
          </w:p>
          <w:p w14:paraId="13F8CF99" w14:textId="77777777" w:rsidR="006E320F" w:rsidRPr="00CC547B" w:rsidRDefault="006E320F" w:rsidP="007C33CA">
            <w:pPr>
              <w:rPr>
                <w:b w:val="0"/>
                <w:i/>
                <w:iCs/>
                <w:color w:val="auto"/>
              </w:rPr>
            </w:pPr>
          </w:p>
          <w:p w14:paraId="4B40D6C1" w14:textId="74C7714A" w:rsidR="006E320F" w:rsidRPr="00817339" w:rsidRDefault="009A399C" w:rsidP="007C33CA">
            <w:pPr>
              <w:rPr>
                <w:b w:val="0"/>
                <w:color w:val="auto"/>
              </w:rPr>
            </w:pPr>
            <w:r>
              <w:rPr>
                <w:b w:val="0"/>
                <w:color w:val="auto"/>
              </w:rPr>
              <w:t>Mines regels</w:t>
            </w:r>
          </w:p>
        </w:tc>
        <w:tc>
          <w:tcPr>
            <w:tcW w:w="3021" w:type="dxa"/>
            <w:shd w:val="clear" w:color="auto" w:fill="D9E2F3" w:themeFill="accent1" w:themeFillTint="33"/>
          </w:tcPr>
          <w:p w14:paraId="117B9078" w14:textId="77777777" w:rsidR="006E320F" w:rsidRPr="00CC547B" w:rsidRDefault="006E320F" w:rsidP="007C33CA">
            <w:pPr>
              <w:rPr>
                <w:b w:val="0"/>
                <w:i/>
                <w:iCs/>
                <w:color w:val="auto"/>
              </w:rPr>
            </w:pPr>
            <w:r w:rsidRPr="00CC547B">
              <w:rPr>
                <w:b w:val="0"/>
                <w:i/>
                <w:iCs/>
                <w:color w:val="auto"/>
              </w:rPr>
              <w:t>Prioriteit:</w:t>
            </w:r>
          </w:p>
          <w:p w14:paraId="4C6203B7" w14:textId="77777777" w:rsidR="006E320F" w:rsidRPr="00CC547B" w:rsidRDefault="006E320F" w:rsidP="007C33CA">
            <w:pPr>
              <w:rPr>
                <w:b w:val="0"/>
                <w:i/>
                <w:iCs/>
                <w:color w:val="auto"/>
              </w:rPr>
            </w:pPr>
          </w:p>
          <w:p w14:paraId="67355F31"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0591C13B" w14:textId="77777777" w:rsidR="006E320F" w:rsidRPr="00CC547B" w:rsidRDefault="006E320F" w:rsidP="007C33CA">
            <w:pPr>
              <w:rPr>
                <w:b w:val="0"/>
                <w:i/>
                <w:iCs/>
                <w:color w:val="auto"/>
              </w:rPr>
            </w:pPr>
            <w:r w:rsidRPr="00CC547B">
              <w:rPr>
                <w:b w:val="0"/>
                <w:i/>
                <w:iCs/>
                <w:color w:val="auto"/>
              </w:rPr>
              <w:t>Inschatting tijd:</w:t>
            </w:r>
          </w:p>
          <w:p w14:paraId="43AEB386" w14:textId="77777777" w:rsidR="006E320F" w:rsidRPr="00CC547B" w:rsidRDefault="006E320F" w:rsidP="007C33CA">
            <w:pPr>
              <w:rPr>
                <w:b w:val="0"/>
                <w:i/>
                <w:iCs/>
                <w:color w:val="auto"/>
              </w:rPr>
            </w:pPr>
          </w:p>
          <w:p w14:paraId="2029F346" w14:textId="77777777" w:rsidR="006E320F" w:rsidRPr="00ED7A8E" w:rsidRDefault="006E320F" w:rsidP="007C33CA">
            <w:pPr>
              <w:rPr>
                <w:b w:val="0"/>
                <w:color w:val="auto"/>
              </w:rPr>
            </w:pPr>
            <w:r>
              <w:rPr>
                <w:b w:val="0"/>
                <w:color w:val="auto"/>
              </w:rPr>
              <w:t>20m</w:t>
            </w:r>
          </w:p>
        </w:tc>
      </w:tr>
      <w:tr w:rsidR="006E320F" w14:paraId="1DF1D5C2"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107529A" w14:textId="77777777" w:rsidR="00781A65" w:rsidRDefault="00781A65" w:rsidP="007C33CA">
            <w:r w:rsidRPr="00781A65">
              <w:t xml:space="preserve">Als speler </w:t>
            </w:r>
          </w:p>
          <w:p w14:paraId="27BF52A3" w14:textId="77777777" w:rsidR="00781A65" w:rsidRDefault="00781A65" w:rsidP="007C33CA"/>
          <w:p w14:paraId="21B8B546" w14:textId="5AC7DF58" w:rsidR="00781A65" w:rsidRDefault="00781A65" w:rsidP="007C33CA">
            <w:r w:rsidRPr="00781A65">
              <w:t>Wil</w:t>
            </w:r>
            <w:r w:rsidRPr="00781A65">
              <w:t xml:space="preserve"> ik de regels en uitleg van de game ‘mines’ kunnen lezen </w:t>
            </w:r>
          </w:p>
          <w:p w14:paraId="4A7F339F" w14:textId="77777777" w:rsidR="00781A65" w:rsidRDefault="00781A65" w:rsidP="007C33CA"/>
          <w:p w14:paraId="68A5065C" w14:textId="08BBF08C" w:rsidR="006E320F" w:rsidRDefault="00781A65" w:rsidP="007C33CA">
            <w:r w:rsidRPr="00781A65">
              <w:t>Zodat</w:t>
            </w:r>
            <w:r w:rsidRPr="00781A65">
              <w:t xml:space="preserve"> ik weet hoe ik het spel moet spelen.</w:t>
            </w:r>
          </w:p>
        </w:tc>
      </w:tr>
    </w:tbl>
    <w:p w14:paraId="4D9BB42F"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19FB0F4A"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7E7613" w14:textId="77777777" w:rsidR="006E320F" w:rsidRPr="00CC547B" w:rsidRDefault="006E320F" w:rsidP="007C33CA">
            <w:pPr>
              <w:rPr>
                <w:b w:val="0"/>
                <w:i/>
                <w:iCs/>
                <w:color w:val="auto"/>
              </w:rPr>
            </w:pPr>
            <w:r w:rsidRPr="00CC547B">
              <w:rPr>
                <w:b w:val="0"/>
                <w:i/>
                <w:iCs/>
                <w:color w:val="auto"/>
              </w:rPr>
              <w:t>Titel:</w:t>
            </w:r>
          </w:p>
          <w:p w14:paraId="7D849589" w14:textId="77777777" w:rsidR="006E320F" w:rsidRPr="00CC547B" w:rsidRDefault="006E320F" w:rsidP="007C33CA">
            <w:pPr>
              <w:rPr>
                <w:b w:val="0"/>
                <w:i/>
                <w:iCs/>
                <w:color w:val="auto"/>
              </w:rPr>
            </w:pPr>
          </w:p>
          <w:p w14:paraId="6269926B" w14:textId="2012491B" w:rsidR="006E320F" w:rsidRPr="00817339" w:rsidRDefault="009A399C" w:rsidP="007C33CA">
            <w:pPr>
              <w:rPr>
                <w:b w:val="0"/>
                <w:color w:val="auto"/>
              </w:rPr>
            </w:pPr>
            <w:r>
              <w:rPr>
                <w:b w:val="0"/>
                <w:color w:val="auto"/>
              </w:rPr>
              <w:t>Mines risk</w:t>
            </w:r>
          </w:p>
        </w:tc>
        <w:tc>
          <w:tcPr>
            <w:tcW w:w="3021" w:type="dxa"/>
            <w:shd w:val="clear" w:color="auto" w:fill="D9E2F3" w:themeFill="accent1" w:themeFillTint="33"/>
          </w:tcPr>
          <w:p w14:paraId="0722F136" w14:textId="77777777" w:rsidR="006E320F" w:rsidRPr="00CC547B" w:rsidRDefault="006E320F" w:rsidP="007C33CA">
            <w:pPr>
              <w:rPr>
                <w:b w:val="0"/>
                <w:i/>
                <w:iCs/>
                <w:color w:val="auto"/>
              </w:rPr>
            </w:pPr>
            <w:r w:rsidRPr="00CC547B">
              <w:rPr>
                <w:b w:val="0"/>
                <w:i/>
                <w:iCs/>
                <w:color w:val="auto"/>
              </w:rPr>
              <w:t>Prioriteit:</w:t>
            </w:r>
          </w:p>
          <w:p w14:paraId="628C4C07" w14:textId="77777777" w:rsidR="006E320F" w:rsidRPr="00CC547B" w:rsidRDefault="006E320F" w:rsidP="007C33CA">
            <w:pPr>
              <w:rPr>
                <w:b w:val="0"/>
                <w:i/>
                <w:iCs/>
                <w:color w:val="auto"/>
              </w:rPr>
            </w:pPr>
          </w:p>
          <w:p w14:paraId="3B4D9736"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2AAED753" w14:textId="77777777" w:rsidR="006E320F" w:rsidRPr="00CC547B" w:rsidRDefault="006E320F" w:rsidP="007C33CA">
            <w:pPr>
              <w:rPr>
                <w:b w:val="0"/>
                <w:i/>
                <w:iCs/>
                <w:color w:val="auto"/>
              </w:rPr>
            </w:pPr>
            <w:r w:rsidRPr="00CC547B">
              <w:rPr>
                <w:b w:val="0"/>
                <w:i/>
                <w:iCs/>
                <w:color w:val="auto"/>
              </w:rPr>
              <w:t>Inschatting tijd:</w:t>
            </w:r>
          </w:p>
          <w:p w14:paraId="1087436D" w14:textId="77777777" w:rsidR="006E320F" w:rsidRPr="00CC547B" w:rsidRDefault="006E320F" w:rsidP="007C33CA">
            <w:pPr>
              <w:rPr>
                <w:b w:val="0"/>
                <w:i/>
                <w:iCs/>
                <w:color w:val="auto"/>
              </w:rPr>
            </w:pPr>
          </w:p>
          <w:p w14:paraId="30326FE2" w14:textId="77777777" w:rsidR="006E320F" w:rsidRPr="00ED7A8E" w:rsidRDefault="006E320F" w:rsidP="007C33CA">
            <w:pPr>
              <w:rPr>
                <w:b w:val="0"/>
                <w:color w:val="auto"/>
              </w:rPr>
            </w:pPr>
            <w:r>
              <w:rPr>
                <w:b w:val="0"/>
                <w:color w:val="auto"/>
              </w:rPr>
              <w:t>20m</w:t>
            </w:r>
          </w:p>
        </w:tc>
      </w:tr>
      <w:tr w:rsidR="006E320F" w14:paraId="46C00001"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2F8025" w14:textId="77777777" w:rsidR="00781A65" w:rsidRDefault="00781A65" w:rsidP="007C33CA">
            <w:r w:rsidRPr="00781A65">
              <w:t xml:space="preserve">Als speler </w:t>
            </w:r>
          </w:p>
          <w:p w14:paraId="0002F17A" w14:textId="77777777" w:rsidR="00781A65" w:rsidRDefault="00781A65" w:rsidP="007C33CA"/>
          <w:p w14:paraId="311C240A" w14:textId="0BA2EF05" w:rsidR="00781A65" w:rsidRDefault="00781A65" w:rsidP="007C33CA">
            <w:r w:rsidRPr="00781A65">
              <w:t>Wil</w:t>
            </w:r>
            <w:r w:rsidRPr="00781A65">
              <w:t xml:space="preserve"> ik mijn inzet kunnen plaatsen voordat ik de game ‘mines’ speel </w:t>
            </w:r>
          </w:p>
          <w:p w14:paraId="3DC26E5C" w14:textId="77777777" w:rsidR="00781A65" w:rsidRDefault="00781A65" w:rsidP="007C33CA"/>
          <w:p w14:paraId="088DE612" w14:textId="2CA026A4" w:rsidR="006E320F" w:rsidRDefault="00781A65" w:rsidP="007C33CA">
            <w:r w:rsidRPr="00781A65">
              <w:t>Zodat</w:t>
            </w:r>
            <w:r w:rsidRPr="00781A65">
              <w:t xml:space="preserve"> ik kan bepalen hoeveel </w:t>
            </w:r>
            <w:proofErr w:type="spellStart"/>
            <w:r w:rsidRPr="00781A65">
              <w:t>credits</w:t>
            </w:r>
            <w:proofErr w:type="spellEnd"/>
            <w:r w:rsidRPr="00781A65">
              <w:t xml:space="preserve"> ik wil riskeren.</w:t>
            </w:r>
          </w:p>
        </w:tc>
      </w:tr>
    </w:tbl>
    <w:p w14:paraId="28AE22EC"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783C75AC"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D8E4020" w14:textId="77777777" w:rsidR="006E320F" w:rsidRPr="00CC547B" w:rsidRDefault="006E320F" w:rsidP="007C33CA">
            <w:pPr>
              <w:rPr>
                <w:b w:val="0"/>
                <w:i/>
                <w:iCs/>
                <w:color w:val="auto"/>
              </w:rPr>
            </w:pPr>
            <w:r w:rsidRPr="00CC547B">
              <w:rPr>
                <w:b w:val="0"/>
                <w:i/>
                <w:iCs/>
                <w:color w:val="auto"/>
              </w:rPr>
              <w:t>Titel:</w:t>
            </w:r>
          </w:p>
          <w:p w14:paraId="253EBD01" w14:textId="77777777" w:rsidR="006E320F" w:rsidRPr="00CC547B" w:rsidRDefault="006E320F" w:rsidP="007C33CA">
            <w:pPr>
              <w:rPr>
                <w:b w:val="0"/>
                <w:i/>
                <w:iCs/>
                <w:color w:val="auto"/>
              </w:rPr>
            </w:pPr>
          </w:p>
          <w:p w14:paraId="72E59DBC" w14:textId="2946F681" w:rsidR="006E320F" w:rsidRPr="00817339" w:rsidRDefault="009A399C" w:rsidP="007C33CA">
            <w:pPr>
              <w:rPr>
                <w:b w:val="0"/>
                <w:color w:val="auto"/>
              </w:rPr>
            </w:pPr>
            <w:r>
              <w:rPr>
                <w:b w:val="0"/>
                <w:color w:val="auto"/>
              </w:rPr>
              <w:t xml:space="preserve">Mines </w:t>
            </w:r>
            <w:proofErr w:type="spellStart"/>
            <w:r>
              <w:rPr>
                <w:b w:val="0"/>
                <w:color w:val="auto"/>
              </w:rPr>
              <w:t>cashout</w:t>
            </w:r>
            <w:proofErr w:type="spellEnd"/>
          </w:p>
        </w:tc>
        <w:tc>
          <w:tcPr>
            <w:tcW w:w="3021" w:type="dxa"/>
            <w:shd w:val="clear" w:color="auto" w:fill="D9E2F3" w:themeFill="accent1" w:themeFillTint="33"/>
          </w:tcPr>
          <w:p w14:paraId="6DE13559" w14:textId="77777777" w:rsidR="006E320F" w:rsidRPr="00CC547B" w:rsidRDefault="006E320F" w:rsidP="007C33CA">
            <w:pPr>
              <w:rPr>
                <w:b w:val="0"/>
                <w:i/>
                <w:iCs/>
                <w:color w:val="auto"/>
              </w:rPr>
            </w:pPr>
            <w:r w:rsidRPr="00CC547B">
              <w:rPr>
                <w:b w:val="0"/>
                <w:i/>
                <w:iCs/>
                <w:color w:val="auto"/>
              </w:rPr>
              <w:t>Prioriteit:</w:t>
            </w:r>
          </w:p>
          <w:p w14:paraId="73C88181" w14:textId="77777777" w:rsidR="006E320F" w:rsidRPr="00CC547B" w:rsidRDefault="006E320F" w:rsidP="007C33CA">
            <w:pPr>
              <w:rPr>
                <w:b w:val="0"/>
                <w:i/>
                <w:iCs/>
                <w:color w:val="auto"/>
              </w:rPr>
            </w:pPr>
          </w:p>
          <w:p w14:paraId="6E1D1A89"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6D8FF087" w14:textId="77777777" w:rsidR="006E320F" w:rsidRPr="00CC547B" w:rsidRDefault="006E320F" w:rsidP="007C33CA">
            <w:pPr>
              <w:rPr>
                <w:b w:val="0"/>
                <w:i/>
                <w:iCs/>
                <w:color w:val="auto"/>
              </w:rPr>
            </w:pPr>
            <w:r w:rsidRPr="00CC547B">
              <w:rPr>
                <w:b w:val="0"/>
                <w:i/>
                <w:iCs/>
                <w:color w:val="auto"/>
              </w:rPr>
              <w:t>Inschatting tijd:</w:t>
            </w:r>
          </w:p>
          <w:p w14:paraId="460B6780" w14:textId="77777777" w:rsidR="006E320F" w:rsidRPr="00CC547B" w:rsidRDefault="006E320F" w:rsidP="007C33CA">
            <w:pPr>
              <w:rPr>
                <w:b w:val="0"/>
                <w:i/>
                <w:iCs/>
                <w:color w:val="auto"/>
              </w:rPr>
            </w:pPr>
          </w:p>
          <w:p w14:paraId="3E8E681A" w14:textId="77777777" w:rsidR="006E320F" w:rsidRPr="00ED7A8E" w:rsidRDefault="006E320F" w:rsidP="007C33CA">
            <w:pPr>
              <w:rPr>
                <w:b w:val="0"/>
                <w:color w:val="auto"/>
              </w:rPr>
            </w:pPr>
            <w:r>
              <w:rPr>
                <w:b w:val="0"/>
                <w:color w:val="auto"/>
              </w:rPr>
              <w:t>20m</w:t>
            </w:r>
          </w:p>
        </w:tc>
      </w:tr>
      <w:tr w:rsidR="006E320F" w14:paraId="626DD678"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3D29C35" w14:textId="77777777" w:rsidR="00693CE8" w:rsidRDefault="00781A65" w:rsidP="007C33CA">
            <w:r w:rsidRPr="00781A65">
              <w:t xml:space="preserve">Als speler </w:t>
            </w:r>
          </w:p>
          <w:p w14:paraId="63D963FC" w14:textId="77777777" w:rsidR="00693CE8" w:rsidRDefault="00693CE8" w:rsidP="007C33CA"/>
          <w:p w14:paraId="4075ACEE" w14:textId="4EC82B56" w:rsidR="00693CE8" w:rsidRDefault="00693CE8" w:rsidP="007C33CA">
            <w:r w:rsidRPr="00781A65">
              <w:t>Wil</w:t>
            </w:r>
            <w:r w:rsidR="00781A65" w:rsidRPr="00781A65">
              <w:t xml:space="preserve"> ik de mogelijkheid hebben om op elk moment tijdens het spel uit te cashen </w:t>
            </w:r>
          </w:p>
          <w:p w14:paraId="000C5783" w14:textId="77777777" w:rsidR="00693CE8" w:rsidRDefault="00693CE8" w:rsidP="007C33CA"/>
          <w:p w14:paraId="5F2D283F" w14:textId="7C74ADE7" w:rsidR="006E320F" w:rsidRDefault="00693CE8" w:rsidP="007C33CA">
            <w:r w:rsidRPr="00781A65">
              <w:t>Zodat</w:t>
            </w:r>
            <w:r w:rsidR="00781A65" w:rsidRPr="00781A65">
              <w:t xml:space="preserve"> ik mijn huidige winst kan veiligstellen.</w:t>
            </w:r>
          </w:p>
        </w:tc>
      </w:tr>
    </w:tbl>
    <w:p w14:paraId="1CECC4CB" w14:textId="77777777" w:rsidR="00693CE8" w:rsidRDefault="00693CE8"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5B3FD378"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E181A" w14:textId="77777777" w:rsidR="006E320F" w:rsidRPr="00CC547B" w:rsidRDefault="006E320F" w:rsidP="007C33CA">
            <w:pPr>
              <w:rPr>
                <w:b w:val="0"/>
                <w:i/>
                <w:iCs/>
                <w:color w:val="auto"/>
              </w:rPr>
            </w:pPr>
            <w:r w:rsidRPr="00CC547B">
              <w:rPr>
                <w:b w:val="0"/>
                <w:i/>
                <w:iCs/>
                <w:color w:val="auto"/>
              </w:rPr>
              <w:t>Titel:</w:t>
            </w:r>
          </w:p>
          <w:p w14:paraId="4B3F5D35" w14:textId="77777777" w:rsidR="006E320F" w:rsidRPr="00CC547B" w:rsidRDefault="006E320F" w:rsidP="007C33CA">
            <w:pPr>
              <w:rPr>
                <w:b w:val="0"/>
                <w:i/>
                <w:iCs/>
                <w:color w:val="auto"/>
              </w:rPr>
            </w:pPr>
          </w:p>
          <w:p w14:paraId="58E7AA32" w14:textId="4D3A2695" w:rsidR="006E320F" w:rsidRPr="00817339" w:rsidRDefault="009A399C" w:rsidP="007C33CA">
            <w:pPr>
              <w:rPr>
                <w:b w:val="0"/>
                <w:color w:val="auto"/>
              </w:rPr>
            </w:pPr>
            <w:r>
              <w:rPr>
                <w:b w:val="0"/>
                <w:color w:val="auto"/>
              </w:rPr>
              <w:t xml:space="preserve">Mines </w:t>
            </w:r>
            <w:proofErr w:type="spellStart"/>
            <w:r>
              <w:rPr>
                <w:b w:val="0"/>
                <w:color w:val="auto"/>
              </w:rPr>
              <w:t>cashout</w:t>
            </w:r>
            <w:proofErr w:type="spellEnd"/>
          </w:p>
        </w:tc>
        <w:tc>
          <w:tcPr>
            <w:tcW w:w="3021" w:type="dxa"/>
            <w:shd w:val="clear" w:color="auto" w:fill="D9E2F3" w:themeFill="accent1" w:themeFillTint="33"/>
          </w:tcPr>
          <w:p w14:paraId="4A79283D" w14:textId="77777777" w:rsidR="006E320F" w:rsidRPr="00CC547B" w:rsidRDefault="006E320F" w:rsidP="007C33CA">
            <w:pPr>
              <w:rPr>
                <w:b w:val="0"/>
                <w:i/>
                <w:iCs/>
                <w:color w:val="auto"/>
              </w:rPr>
            </w:pPr>
            <w:r w:rsidRPr="00CC547B">
              <w:rPr>
                <w:b w:val="0"/>
                <w:i/>
                <w:iCs/>
                <w:color w:val="auto"/>
              </w:rPr>
              <w:t>Prioriteit:</w:t>
            </w:r>
          </w:p>
          <w:p w14:paraId="25099177" w14:textId="77777777" w:rsidR="006E320F" w:rsidRPr="00CC547B" w:rsidRDefault="006E320F" w:rsidP="007C33CA">
            <w:pPr>
              <w:rPr>
                <w:b w:val="0"/>
                <w:i/>
                <w:iCs/>
                <w:color w:val="auto"/>
              </w:rPr>
            </w:pPr>
          </w:p>
          <w:p w14:paraId="7B1E4BE2"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54520C25" w14:textId="77777777" w:rsidR="006E320F" w:rsidRPr="00CC547B" w:rsidRDefault="006E320F" w:rsidP="007C33CA">
            <w:pPr>
              <w:rPr>
                <w:b w:val="0"/>
                <w:i/>
                <w:iCs/>
                <w:color w:val="auto"/>
              </w:rPr>
            </w:pPr>
            <w:r w:rsidRPr="00CC547B">
              <w:rPr>
                <w:b w:val="0"/>
                <w:i/>
                <w:iCs/>
                <w:color w:val="auto"/>
              </w:rPr>
              <w:t>Inschatting tijd:</w:t>
            </w:r>
          </w:p>
          <w:p w14:paraId="6AA8C8C5" w14:textId="77777777" w:rsidR="006E320F" w:rsidRPr="00CC547B" w:rsidRDefault="006E320F" w:rsidP="007C33CA">
            <w:pPr>
              <w:rPr>
                <w:b w:val="0"/>
                <w:i/>
                <w:iCs/>
                <w:color w:val="auto"/>
              </w:rPr>
            </w:pPr>
          </w:p>
          <w:p w14:paraId="682B2BE5" w14:textId="77777777" w:rsidR="006E320F" w:rsidRPr="00ED7A8E" w:rsidRDefault="006E320F" w:rsidP="007C33CA">
            <w:pPr>
              <w:rPr>
                <w:b w:val="0"/>
                <w:color w:val="auto"/>
              </w:rPr>
            </w:pPr>
            <w:r>
              <w:rPr>
                <w:b w:val="0"/>
                <w:color w:val="auto"/>
              </w:rPr>
              <w:t>20m</w:t>
            </w:r>
          </w:p>
        </w:tc>
      </w:tr>
      <w:tr w:rsidR="006E320F" w14:paraId="11DB77BA"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76FCA2F" w14:textId="77777777" w:rsidR="00693CE8" w:rsidRDefault="00693CE8" w:rsidP="007C33CA">
            <w:r w:rsidRPr="00693CE8">
              <w:t xml:space="preserve">Als speler </w:t>
            </w:r>
          </w:p>
          <w:p w14:paraId="7754F144" w14:textId="77777777" w:rsidR="00693CE8" w:rsidRDefault="00693CE8" w:rsidP="007C33CA"/>
          <w:p w14:paraId="1AB07B27" w14:textId="0229B339" w:rsidR="00693CE8" w:rsidRDefault="00693CE8" w:rsidP="007C33CA">
            <w:r w:rsidRPr="00693CE8">
              <w:t>Wil</w:t>
            </w:r>
            <w:r w:rsidRPr="00693CE8">
              <w:t xml:space="preserve"> ik dat het correcte aantal muntjes wordt uitgespuugd wanneer ik op de cash-out knop druk </w:t>
            </w:r>
          </w:p>
          <w:p w14:paraId="3596011B" w14:textId="77777777" w:rsidR="00693CE8" w:rsidRDefault="00693CE8" w:rsidP="007C33CA"/>
          <w:p w14:paraId="7869E74D" w14:textId="21E9AD7E" w:rsidR="006E320F" w:rsidRDefault="00693CE8" w:rsidP="007C33CA">
            <w:r w:rsidRPr="00693CE8">
              <w:t>Zodat</w:t>
            </w:r>
            <w:r w:rsidRPr="00693CE8">
              <w:t xml:space="preserve"> ik de juiste beloning ontvang voor mijn </w:t>
            </w:r>
            <w:proofErr w:type="spellStart"/>
            <w:r w:rsidRPr="00693CE8">
              <w:t>credits</w:t>
            </w:r>
            <w:proofErr w:type="spellEnd"/>
            <w:r w:rsidRPr="00693CE8">
              <w:t>.</w:t>
            </w:r>
          </w:p>
        </w:tc>
      </w:tr>
    </w:tbl>
    <w:p w14:paraId="6F018D14" w14:textId="445CDA4C" w:rsidR="009A399C" w:rsidRDefault="009A399C" w:rsidP="00354773"/>
    <w:p w14:paraId="392F78F7" w14:textId="77777777" w:rsidR="009A399C" w:rsidRDefault="009A399C">
      <w:r>
        <w:br w:type="page"/>
      </w:r>
    </w:p>
    <w:p w14:paraId="56638E74"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7602875F"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181BE44" w14:textId="77777777" w:rsidR="006E320F" w:rsidRPr="00CC547B" w:rsidRDefault="006E320F" w:rsidP="007C33CA">
            <w:pPr>
              <w:rPr>
                <w:b w:val="0"/>
                <w:i/>
                <w:iCs/>
                <w:color w:val="auto"/>
              </w:rPr>
            </w:pPr>
            <w:r w:rsidRPr="00CC547B">
              <w:rPr>
                <w:b w:val="0"/>
                <w:i/>
                <w:iCs/>
                <w:color w:val="auto"/>
              </w:rPr>
              <w:t>Titel:</w:t>
            </w:r>
          </w:p>
          <w:p w14:paraId="596CFE2F" w14:textId="77777777" w:rsidR="006E320F" w:rsidRPr="00CC547B" w:rsidRDefault="006E320F" w:rsidP="007C33CA">
            <w:pPr>
              <w:rPr>
                <w:b w:val="0"/>
                <w:i/>
                <w:iCs/>
                <w:color w:val="auto"/>
              </w:rPr>
            </w:pPr>
          </w:p>
          <w:p w14:paraId="456035DA" w14:textId="3B3E7DC1" w:rsidR="006E320F" w:rsidRPr="00817339" w:rsidRDefault="009A399C" w:rsidP="007C33CA">
            <w:pPr>
              <w:rPr>
                <w:b w:val="0"/>
                <w:color w:val="auto"/>
              </w:rPr>
            </w:pPr>
            <w:proofErr w:type="spellStart"/>
            <w:r>
              <w:rPr>
                <w:b w:val="0"/>
                <w:color w:val="auto"/>
              </w:rPr>
              <w:t>Arduino</w:t>
            </w:r>
            <w:proofErr w:type="spellEnd"/>
            <w:r>
              <w:rPr>
                <w:b w:val="0"/>
                <w:color w:val="auto"/>
              </w:rPr>
              <w:t xml:space="preserve"> </w:t>
            </w:r>
            <w:proofErr w:type="spellStart"/>
            <w:r>
              <w:rPr>
                <w:b w:val="0"/>
                <w:color w:val="auto"/>
              </w:rPr>
              <w:t>cashout</w:t>
            </w:r>
            <w:proofErr w:type="spellEnd"/>
          </w:p>
        </w:tc>
        <w:tc>
          <w:tcPr>
            <w:tcW w:w="3021" w:type="dxa"/>
            <w:shd w:val="clear" w:color="auto" w:fill="D9E2F3" w:themeFill="accent1" w:themeFillTint="33"/>
          </w:tcPr>
          <w:p w14:paraId="16FED1CD" w14:textId="77777777" w:rsidR="006E320F" w:rsidRPr="00CC547B" w:rsidRDefault="006E320F" w:rsidP="007C33CA">
            <w:pPr>
              <w:rPr>
                <w:b w:val="0"/>
                <w:i/>
                <w:iCs/>
                <w:color w:val="auto"/>
              </w:rPr>
            </w:pPr>
            <w:r w:rsidRPr="00CC547B">
              <w:rPr>
                <w:b w:val="0"/>
                <w:i/>
                <w:iCs/>
                <w:color w:val="auto"/>
              </w:rPr>
              <w:t>Prioriteit:</w:t>
            </w:r>
          </w:p>
          <w:p w14:paraId="48C364A3" w14:textId="77777777" w:rsidR="006E320F" w:rsidRPr="00CC547B" w:rsidRDefault="006E320F" w:rsidP="007C33CA">
            <w:pPr>
              <w:rPr>
                <w:b w:val="0"/>
                <w:i/>
                <w:iCs/>
                <w:color w:val="auto"/>
              </w:rPr>
            </w:pPr>
          </w:p>
          <w:p w14:paraId="0AF89FC7"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7F16519B" w14:textId="77777777" w:rsidR="006E320F" w:rsidRPr="00CC547B" w:rsidRDefault="006E320F" w:rsidP="007C33CA">
            <w:pPr>
              <w:rPr>
                <w:b w:val="0"/>
                <w:i/>
                <w:iCs/>
                <w:color w:val="auto"/>
              </w:rPr>
            </w:pPr>
            <w:r w:rsidRPr="00CC547B">
              <w:rPr>
                <w:b w:val="0"/>
                <w:i/>
                <w:iCs/>
                <w:color w:val="auto"/>
              </w:rPr>
              <w:t>Inschatting tijd:</w:t>
            </w:r>
          </w:p>
          <w:p w14:paraId="1645AFFB" w14:textId="77777777" w:rsidR="006E320F" w:rsidRPr="00CC547B" w:rsidRDefault="006E320F" w:rsidP="007C33CA">
            <w:pPr>
              <w:rPr>
                <w:b w:val="0"/>
                <w:i/>
                <w:iCs/>
                <w:color w:val="auto"/>
              </w:rPr>
            </w:pPr>
          </w:p>
          <w:p w14:paraId="0A7CEFA7" w14:textId="77777777" w:rsidR="006E320F" w:rsidRPr="00ED7A8E" w:rsidRDefault="006E320F" w:rsidP="007C33CA">
            <w:pPr>
              <w:rPr>
                <w:b w:val="0"/>
                <w:color w:val="auto"/>
              </w:rPr>
            </w:pPr>
            <w:r>
              <w:rPr>
                <w:b w:val="0"/>
                <w:color w:val="auto"/>
              </w:rPr>
              <w:t>20m</w:t>
            </w:r>
          </w:p>
        </w:tc>
      </w:tr>
      <w:tr w:rsidR="006E320F" w14:paraId="1E390F63"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D940F6B" w14:textId="77777777" w:rsidR="009A399C" w:rsidRDefault="009A399C" w:rsidP="007C33CA">
            <w:r w:rsidRPr="009A399C">
              <w:t xml:space="preserve">Als ontwikkelaar </w:t>
            </w:r>
          </w:p>
          <w:p w14:paraId="652C33D1" w14:textId="77777777" w:rsidR="009A399C" w:rsidRDefault="009A399C" w:rsidP="007C33CA"/>
          <w:p w14:paraId="29799DC7" w14:textId="678A829C" w:rsidR="009A399C" w:rsidRDefault="009A399C" w:rsidP="007C33CA">
            <w:r w:rsidRPr="009A399C">
              <w:t>Wil</w:t>
            </w:r>
            <w:r w:rsidRPr="009A399C">
              <w:t xml:space="preserve"> ik de cash-out functie met de cash-out knop integreren </w:t>
            </w:r>
          </w:p>
          <w:p w14:paraId="4A7736EC" w14:textId="77777777" w:rsidR="009A399C" w:rsidRDefault="009A399C" w:rsidP="007C33CA"/>
          <w:p w14:paraId="360CA595" w14:textId="64129216" w:rsidR="006E320F" w:rsidRDefault="009A399C" w:rsidP="007C33CA">
            <w:r w:rsidRPr="009A399C">
              <w:t>Zodat</w:t>
            </w:r>
            <w:r w:rsidRPr="009A399C">
              <w:t xml:space="preserve"> het systeem weet wanneer het muntjes moet uitspugen.</w:t>
            </w:r>
          </w:p>
        </w:tc>
      </w:tr>
    </w:tbl>
    <w:p w14:paraId="5395B65C"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30D4D922"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5E36C46" w14:textId="77777777" w:rsidR="006E320F" w:rsidRPr="00CC547B" w:rsidRDefault="006E320F" w:rsidP="007C33CA">
            <w:pPr>
              <w:rPr>
                <w:b w:val="0"/>
                <w:i/>
                <w:iCs/>
                <w:color w:val="auto"/>
              </w:rPr>
            </w:pPr>
            <w:r w:rsidRPr="00CC547B">
              <w:rPr>
                <w:b w:val="0"/>
                <w:i/>
                <w:iCs/>
                <w:color w:val="auto"/>
              </w:rPr>
              <w:t>Titel:</w:t>
            </w:r>
          </w:p>
          <w:p w14:paraId="00BD626B" w14:textId="77777777" w:rsidR="006E320F" w:rsidRPr="00CC547B" w:rsidRDefault="006E320F" w:rsidP="007C33CA">
            <w:pPr>
              <w:rPr>
                <w:b w:val="0"/>
                <w:i/>
                <w:iCs/>
                <w:color w:val="auto"/>
              </w:rPr>
            </w:pPr>
          </w:p>
          <w:p w14:paraId="7C75640E" w14:textId="485CE4E7" w:rsidR="006E320F" w:rsidRPr="00817339" w:rsidRDefault="009A399C" w:rsidP="007C33CA">
            <w:pPr>
              <w:rPr>
                <w:b w:val="0"/>
                <w:color w:val="auto"/>
              </w:rPr>
            </w:pPr>
            <w:proofErr w:type="spellStart"/>
            <w:r>
              <w:rPr>
                <w:b w:val="0"/>
                <w:color w:val="auto"/>
              </w:rPr>
              <w:t>Arduino</w:t>
            </w:r>
            <w:proofErr w:type="spellEnd"/>
            <w:r>
              <w:rPr>
                <w:b w:val="0"/>
                <w:color w:val="auto"/>
              </w:rPr>
              <w:t xml:space="preserve"> </w:t>
            </w:r>
            <w:proofErr w:type="spellStart"/>
            <w:r>
              <w:rPr>
                <w:b w:val="0"/>
                <w:color w:val="auto"/>
              </w:rPr>
              <w:t>cashout</w:t>
            </w:r>
            <w:proofErr w:type="spellEnd"/>
          </w:p>
        </w:tc>
        <w:tc>
          <w:tcPr>
            <w:tcW w:w="3021" w:type="dxa"/>
            <w:shd w:val="clear" w:color="auto" w:fill="D9E2F3" w:themeFill="accent1" w:themeFillTint="33"/>
          </w:tcPr>
          <w:p w14:paraId="3E8C6E57" w14:textId="77777777" w:rsidR="006E320F" w:rsidRPr="00CC547B" w:rsidRDefault="006E320F" w:rsidP="007C33CA">
            <w:pPr>
              <w:rPr>
                <w:b w:val="0"/>
                <w:i/>
                <w:iCs/>
                <w:color w:val="auto"/>
              </w:rPr>
            </w:pPr>
            <w:r w:rsidRPr="00CC547B">
              <w:rPr>
                <w:b w:val="0"/>
                <w:i/>
                <w:iCs/>
                <w:color w:val="auto"/>
              </w:rPr>
              <w:t>Prioriteit:</w:t>
            </w:r>
          </w:p>
          <w:p w14:paraId="2C71CB5C" w14:textId="77777777" w:rsidR="006E320F" w:rsidRPr="00CC547B" w:rsidRDefault="006E320F" w:rsidP="007C33CA">
            <w:pPr>
              <w:rPr>
                <w:b w:val="0"/>
                <w:i/>
                <w:iCs/>
                <w:color w:val="auto"/>
              </w:rPr>
            </w:pPr>
          </w:p>
          <w:p w14:paraId="24935467"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4319ADF0" w14:textId="77777777" w:rsidR="006E320F" w:rsidRPr="00CC547B" w:rsidRDefault="006E320F" w:rsidP="007C33CA">
            <w:pPr>
              <w:rPr>
                <w:b w:val="0"/>
                <w:i/>
                <w:iCs/>
                <w:color w:val="auto"/>
              </w:rPr>
            </w:pPr>
            <w:r w:rsidRPr="00CC547B">
              <w:rPr>
                <w:b w:val="0"/>
                <w:i/>
                <w:iCs/>
                <w:color w:val="auto"/>
              </w:rPr>
              <w:t>Inschatting tijd:</w:t>
            </w:r>
          </w:p>
          <w:p w14:paraId="4B32A4B5" w14:textId="77777777" w:rsidR="006E320F" w:rsidRPr="00CC547B" w:rsidRDefault="006E320F" w:rsidP="007C33CA">
            <w:pPr>
              <w:rPr>
                <w:b w:val="0"/>
                <w:i/>
                <w:iCs/>
                <w:color w:val="auto"/>
              </w:rPr>
            </w:pPr>
          </w:p>
          <w:p w14:paraId="70E58965" w14:textId="77777777" w:rsidR="006E320F" w:rsidRPr="00ED7A8E" w:rsidRDefault="006E320F" w:rsidP="007C33CA">
            <w:pPr>
              <w:rPr>
                <w:b w:val="0"/>
                <w:color w:val="auto"/>
              </w:rPr>
            </w:pPr>
            <w:r>
              <w:rPr>
                <w:b w:val="0"/>
                <w:color w:val="auto"/>
              </w:rPr>
              <w:t>20m</w:t>
            </w:r>
          </w:p>
        </w:tc>
      </w:tr>
      <w:tr w:rsidR="006E320F" w14:paraId="7B6B682E"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6EDCEDC" w14:textId="77777777" w:rsidR="009A399C" w:rsidRDefault="009A399C" w:rsidP="007C33CA">
            <w:r w:rsidRPr="009A399C">
              <w:t xml:space="preserve">Als speler </w:t>
            </w:r>
          </w:p>
          <w:p w14:paraId="74440A59" w14:textId="77777777" w:rsidR="009A399C" w:rsidRDefault="009A399C" w:rsidP="007C33CA"/>
          <w:p w14:paraId="542B1536" w14:textId="36DAAD3B" w:rsidR="009A399C" w:rsidRDefault="009A399C" w:rsidP="007C33CA">
            <w:r w:rsidRPr="009A399C">
              <w:t>Wil</w:t>
            </w:r>
            <w:r w:rsidRPr="009A399C">
              <w:t xml:space="preserve"> ik dat de muntjes worden uitgespuugd door een servomotor </w:t>
            </w:r>
          </w:p>
          <w:p w14:paraId="1BCBF014" w14:textId="77777777" w:rsidR="009A399C" w:rsidRDefault="009A399C" w:rsidP="007C33CA"/>
          <w:p w14:paraId="5012C70F" w14:textId="411C6BEE" w:rsidR="006E320F" w:rsidRDefault="009A399C" w:rsidP="007C33CA">
            <w:r w:rsidRPr="009A399C">
              <w:t>Zodat</w:t>
            </w:r>
            <w:r w:rsidRPr="009A399C">
              <w:t xml:space="preserve"> het uitbetalingssysteem automatisch werkt.</w:t>
            </w:r>
          </w:p>
        </w:tc>
      </w:tr>
    </w:tbl>
    <w:p w14:paraId="165CEC56" w14:textId="77777777" w:rsidR="006E320F" w:rsidRDefault="006E320F"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6E320F" w14:paraId="0D803B05" w14:textId="77777777" w:rsidTr="007C33CA">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2240B54" w14:textId="77777777" w:rsidR="006E320F" w:rsidRPr="00CC547B" w:rsidRDefault="006E320F" w:rsidP="007C33CA">
            <w:pPr>
              <w:rPr>
                <w:b w:val="0"/>
                <w:i/>
                <w:iCs/>
                <w:color w:val="auto"/>
              </w:rPr>
            </w:pPr>
            <w:r w:rsidRPr="00CC547B">
              <w:rPr>
                <w:b w:val="0"/>
                <w:i/>
                <w:iCs/>
                <w:color w:val="auto"/>
              </w:rPr>
              <w:t>Titel:</w:t>
            </w:r>
          </w:p>
          <w:p w14:paraId="6BD38814" w14:textId="77777777" w:rsidR="006E320F" w:rsidRPr="00CC547B" w:rsidRDefault="006E320F" w:rsidP="007C33CA">
            <w:pPr>
              <w:rPr>
                <w:b w:val="0"/>
                <w:i/>
                <w:iCs/>
                <w:color w:val="auto"/>
              </w:rPr>
            </w:pPr>
          </w:p>
          <w:p w14:paraId="2D185D21" w14:textId="0F8EB6B3" w:rsidR="006E320F" w:rsidRPr="00817339" w:rsidRDefault="009A399C" w:rsidP="007C33CA">
            <w:pPr>
              <w:rPr>
                <w:b w:val="0"/>
                <w:color w:val="auto"/>
              </w:rPr>
            </w:pPr>
            <w:proofErr w:type="spellStart"/>
            <w:r>
              <w:rPr>
                <w:b w:val="0"/>
                <w:color w:val="auto"/>
              </w:rPr>
              <w:t>Arduino</w:t>
            </w:r>
            <w:proofErr w:type="spellEnd"/>
            <w:r>
              <w:rPr>
                <w:b w:val="0"/>
                <w:color w:val="auto"/>
              </w:rPr>
              <w:t xml:space="preserve"> servomotor</w:t>
            </w:r>
          </w:p>
        </w:tc>
        <w:tc>
          <w:tcPr>
            <w:tcW w:w="3021" w:type="dxa"/>
            <w:shd w:val="clear" w:color="auto" w:fill="D9E2F3" w:themeFill="accent1" w:themeFillTint="33"/>
          </w:tcPr>
          <w:p w14:paraId="1AB98A31" w14:textId="77777777" w:rsidR="006E320F" w:rsidRPr="00CC547B" w:rsidRDefault="006E320F" w:rsidP="007C33CA">
            <w:pPr>
              <w:rPr>
                <w:b w:val="0"/>
                <w:i/>
                <w:iCs/>
                <w:color w:val="auto"/>
              </w:rPr>
            </w:pPr>
            <w:r w:rsidRPr="00CC547B">
              <w:rPr>
                <w:b w:val="0"/>
                <w:i/>
                <w:iCs/>
                <w:color w:val="auto"/>
              </w:rPr>
              <w:t>Prioriteit:</w:t>
            </w:r>
          </w:p>
          <w:p w14:paraId="5AF72D0D" w14:textId="77777777" w:rsidR="006E320F" w:rsidRPr="00CC547B" w:rsidRDefault="006E320F" w:rsidP="007C33CA">
            <w:pPr>
              <w:rPr>
                <w:b w:val="0"/>
                <w:i/>
                <w:iCs/>
                <w:color w:val="auto"/>
              </w:rPr>
            </w:pPr>
          </w:p>
          <w:p w14:paraId="57882EDA" w14:textId="77777777" w:rsidR="006E320F" w:rsidRPr="00ED7A8E" w:rsidRDefault="006E320F" w:rsidP="007C33CA">
            <w:pPr>
              <w:rPr>
                <w:b w:val="0"/>
                <w:color w:val="auto"/>
              </w:rPr>
            </w:pPr>
            <w:r>
              <w:rPr>
                <w:b w:val="0"/>
                <w:color w:val="auto"/>
              </w:rPr>
              <w:t>M</w:t>
            </w:r>
          </w:p>
        </w:tc>
        <w:tc>
          <w:tcPr>
            <w:tcW w:w="3021" w:type="dxa"/>
            <w:shd w:val="clear" w:color="auto" w:fill="D9E2F3" w:themeFill="accent1" w:themeFillTint="33"/>
          </w:tcPr>
          <w:p w14:paraId="1E7A46F3" w14:textId="77777777" w:rsidR="006E320F" w:rsidRPr="00CC547B" w:rsidRDefault="006E320F" w:rsidP="007C33CA">
            <w:pPr>
              <w:rPr>
                <w:b w:val="0"/>
                <w:i/>
                <w:iCs/>
                <w:color w:val="auto"/>
              </w:rPr>
            </w:pPr>
            <w:r w:rsidRPr="00CC547B">
              <w:rPr>
                <w:b w:val="0"/>
                <w:i/>
                <w:iCs/>
                <w:color w:val="auto"/>
              </w:rPr>
              <w:t>Inschatting tijd:</w:t>
            </w:r>
          </w:p>
          <w:p w14:paraId="5400A561" w14:textId="77777777" w:rsidR="006E320F" w:rsidRPr="00CC547B" w:rsidRDefault="006E320F" w:rsidP="007C33CA">
            <w:pPr>
              <w:rPr>
                <w:b w:val="0"/>
                <w:i/>
                <w:iCs/>
                <w:color w:val="auto"/>
              </w:rPr>
            </w:pPr>
          </w:p>
          <w:p w14:paraId="37D5508E" w14:textId="77777777" w:rsidR="006E320F" w:rsidRPr="00ED7A8E" w:rsidRDefault="006E320F" w:rsidP="007C33CA">
            <w:pPr>
              <w:rPr>
                <w:b w:val="0"/>
                <w:color w:val="auto"/>
              </w:rPr>
            </w:pPr>
            <w:r>
              <w:rPr>
                <w:b w:val="0"/>
                <w:color w:val="auto"/>
              </w:rPr>
              <w:t>20m</w:t>
            </w:r>
          </w:p>
        </w:tc>
      </w:tr>
      <w:tr w:rsidR="006E320F" w14:paraId="266B32EB" w14:textId="77777777" w:rsidTr="007C33CA">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9CF0D85" w14:textId="77777777" w:rsidR="009A399C" w:rsidRDefault="009A399C" w:rsidP="007C33CA">
            <w:r w:rsidRPr="009A399C">
              <w:t xml:space="preserve">Als ontwikkelaar </w:t>
            </w:r>
          </w:p>
          <w:p w14:paraId="3676D179" w14:textId="77777777" w:rsidR="009A399C" w:rsidRDefault="009A399C" w:rsidP="007C33CA"/>
          <w:p w14:paraId="7696AAB0" w14:textId="601BA727" w:rsidR="009A399C" w:rsidRDefault="009A399C" w:rsidP="007C33CA">
            <w:r w:rsidRPr="009A399C">
              <w:t>Wil</w:t>
            </w:r>
            <w:r w:rsidRPr="009A399C">
              <w:t xml:space="preserve"> ik de servomotor correct programmeren om het juiste aantal muntjes uit te spugen wanneer de cash-out knop wordt ingedrukt </w:t>
            </w:r>
          </w:p>
          <w:p w14:paraId="7C7C4745" w14:textId="77777777" w:rsidR="009A399C" w:rsidRDefault="009A399C" w:rsidP="007C33CA"/>
          <w:p w14:paraId="3F4A74AF" w14:textId="356C4C0A" w:rsidR="006E320F" w:rsidRDefault="009A399C" w:rsidP="007C33CA">
            <w:r w:rsidRPr="009A399C">
              <w:t>Zodat</w:t>
            </w:r>
            <w:r w:rsidRPr="009A399C">
              <w:t xml:space="preserve"> de speler zijn exacte beloning ontvangt.</w:t>
            </w:r>
          </w:p>
        </w:tc>
      </w:tr>
    </w:tbl>
    <w:p w14:paraId="31B46F71" w14:textId="77777777" w:rsidR="006E320F" w:rsidRDefault="006E320F" w:rsidP="00354773"/>
    <w:p w14:paraId="6F24DF99" w14:textId="5CCE13C7" w:rsidR="00A008E0" w:rsidRPr="00354773" w:rsidRDefault="00A008E0" w:rsidP="00354773"/>
    <w:sectPr w:rsidR="00A008E0"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7DCFA" w14:textId="77777777" w:rsidR="00247652" w:rsidRDefault="00247652" w:rsidP="008A2B7E">
      <w:pPr>
        <w:spacing w:after="0" w:line="240" w:lineRule="auto"/>
      </w:pPr>
      <w:r>
        <w:separator/>
      </w:r>
    </w:p>
  </w:endnote>
  <w:endnote w:type="continuationSeparator" w:id="0">
    <w:p w14:paraId="67F0DC5F" w14:textId="77777777" w:rsidR="00247652" w:rsidRDefault="00247652" w:rsidP="008A2B7E">
      <w:pPr>
        <w:spacing w:after="0" w:line="240" w:lineRule="auto"/>
      </w:pPr>
      <w:r>
        <w:continuationSeparator/>
      </w:r>
    </w:p>
  </w:endnote>
  <w:endnote w:type="continuationNotice" w:id="1">
    <w:p w14:paraId="10589359" w14:textId="77777777" w:rsidR="00247652" w:rsidRDefault="002476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000000"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93670" w14:textId="77777777" w:rsidR="00247652" w:rsidRDefault="00247652" w:rsidP="008A2B7E">
      <w:pPr>
        <w:spacing w:after="0" w:line="240" w:lineRule="auto"/>
      </w:pPr>
      <w:r>
        <w:separator/>
      </w:r>
    </w:p>
  </w:footnote>
  <w:footnote w:type="continuationSeparator" w:id="0">
    <w:p w14:paraId="7C370FBF" w14:textId="77777777" w:rsidR="00247652" w:rsidRDefault="00247652" w:rsidP="008A2B7E">
      <w:pPr>
        <w:spacing w:after="0" w:line="240" w:lineRule="auto"/>
      </w:pPr>
      <w:r>
        <w:continuationSeparator/>
      </w:r>
    </w:p>
  </w:footnote>
  <w:footnote w:type="continuationNotice" w:id="1">
    <w:p w14:paraId="02193FFD" w14:textId="77777777" w:rsidR="00247652" w:rsidRDefault="002476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92620338">
    <w:abstractNumId w:val="4"/>
  </w:num>
  <w:num w:numId="2" w16cid:durableId="900988955">
    <w:abstractNumId w:val="5"/>
  </w:num>
  <w:num w:numId="3" w16cid:durableId="510224880">
    <w:abstractNumId w:val="2"/>
  </w:num>
  <w:num w:numId="4" w16cid:durableId="1864201223">
    <w:abstractNumId w:val="8"/>
  </w:num>
  <w:num w:numId="5" w16cid:durableId="1262907055">
    <w:abstractNumId w:val="7"/>
  </w:num>
  <w:num w:numId="6" w16cid:durableId="1749645974">
    <w:abstractNumId w:val="0"/>
  </w:num>
  <w:num w:numId="7" w16cid:durableId="1581284311">
    <w:abstractNumId w:val="1"/>
  </w:num>
  <w:num w:numId="8" w16cid:durableId="975061686">
    <w:abstractNumId w:val="6"/>
  </w:num>
  <w:num w:numId="9" w16cid:durableId="1133206901">
    <w:abstractNumId w:val="9"/>
  </w:num>
  <w:num w:numId="10" w16cid:durableId="838616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60887"/>
    <w:rsid w:val="00064BB9"/>
    <w:rsid w:val="00071FD6"/>
    <w:rsid w:val="00087562"/>
    <w:rsid w:val="000A0BBC"/>
    <w:rsid w:val="000A7E21"/>
    <w:rsid w:val="000D28E8"/>
    <w:rsid w:val="000E557F"/>
    <w:rsid w:val="000E5E24"/>
    <w:rsid w:val="000E5F37"/>
    <w:rsid w:val="0010454A"/>
    <w:rsid w:val="00106EF1"/>
    <w:rsid w:val="00120C05"/>
    <w:rsid w:val="0012351B"/>
    <w:rsid w:val="00123E6F"/>
    <w:rsid w:val="00143E4D"/>
    <w:rsid w:val="00145DB2"/>
    <w:rsid w:val="001502A4"/>
    <w:rsid w:val="0015692D"/>
    <w:rsid w:val="00177EB8"/>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47652"/>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0C88"/>
    <w:rsid w:val="003D254A"/>
    <w:rsid w:val="003D74EA"/>
    <w:rsid w:val="003E1D29"/>
    <w:rsid w:val="003E7767"/>
    <w:rsid w:val="003F79DD"/>
    <w:rsid w:val="00410BBD"/>
    <w:rsid w:val="00423392"/>
    <w:rsid w:val="00436361"/>
    <w:rsid w:val="00440A7C"/>
    <w:rsid w:val="004412AE"/>
    <w:rsid w:val="00441C2F"/>
    <w:rsid w:val="00442C11"/>
    <w:rsid w:val="00464DA2"/>
    <w:rsid w:val="0046597C"/>
    <w:rsid w:val="004669F7"/>
    <w:rsid w:val="004679D2"/>
    <w:rsid w:val="004749CE"/>
    <w:rsid w:val="00476ACF"/>
    <w:rsid w:val="004800A3"/>
    <w:rsid w:val="00491D11"/>
    <w:rsid w:val="004929DC"/>
    <w:rsid w:val="004A3B9D"/>
    <w:rsid w:val="004B21FF"/>
    <w:rsid w:val="004B66BA"/>
    <w:rsid w:val="004D40E5"/>
    <w:rsid w:val="004F0416"/>
    <w:rsid w:val="004F59FC"/>
    <w:rsid w:val="0050068F"/>
    <w:rsid w:val="00500762"/>
    <w:rsid w:val="00525704"/>
    <w:rsid w:val="00535945"/>
    <w:rsid w:val="005418CA"/>
    <w:rsid w:val="00544AD1"/>
    <w:rsid w:val="005476B8"/>
    <w:rsid w:val="005558E4"/>
    <w:rsid w:val="005621BB"/>
    <w:rsid w:val="00562745"/>
    <w:rsid w:val="005669BA"/>
    <w:rsid w:val="00573A28"/>
    <w:rsid w:val="00575027"/>
    <w:rsid w:val="005756B2"/>
    <w:rsid w:val="00575F65"/>
    <w:rsid w:val="00576160"/>
    <w:rsid w:val="00577C71"/>
    <w:rsid w:val="0058004C"/>
    <w:rsid w:val="0058383B"/>
    <w:rsid w:val="00584C30"/>
    <w:rsid w:val="00590E74"/>
    <w:rsid w:val="00591D98"/>
    <w:rsid w:val="005A66D9"/>
    <w:rsid w:val="005C1BC6"/>
    <w:rsid w:val="005C2753"/>
    <w:rsid w:val="005C58AC"/>
    <w:rsid w:val="005C6C8A"/>
    <w:rsid w:val="005D0910"/>
    <w:rsid w:val="005D22B9"/>
    <w:rsid w:val="005E4813"/>
    <w:rsid w:val="005F713F"/>
    <w:rsid w:val="00614521"/>
    <w:rsid w:val="00623FB6"/>
    <w:rsid w:val="0063074E"/>
    <w:rsid w:val="006336EC"/>
    <w:rsid w:val="006351D7"/>
    <w:rsid w:val="006642D3"/>
    <w:rsid w:val="00664B01"/>
    <w:rsid w:val="00682D77"/>
    <w:rsid w:val="00686F00"/>
    <w:rsid w:val="00687CF5"/>
    <w:rsid w:val="006924DE"/>
    <w:rsid w:val="00693418"/>
    <w:rsid w:val="00693CE8"/>
    <w:rsid w:val="0069447D"/>
    <w:rsid w:val="006B55E8"/>
    <w:rsid w:val="006D2466"/>
    <w:rsid w:val="006E2F11"/>
    <w:rsid w:val="006E320F"/>
    <w:rsid w:val="006F2CA0"/>
    <w:rsid w:val="006F365B"/>
    <w:rsid w:val="006F7A08"/>
    <w:rsid w:val="00704456"/>
    <w:rsid w:val="0071476C"/>
    <w:rsid w:val="00722046"/>
    <w:rsid w:val="007224C3"/>
    <w:rsid w:val="00725920"/>
    <w:rsid w:val="007408C1"/>
    <w:rsid w:val="00741E0E"/>
    <w:rsid w:val="00746FC4"/>
    <w:rsid w:val="0076561E"/>
    <w:rsid w:val="007657B8"/>
    <w:rsid w:val="007739E7"/>
    <w:rsid w:val="0077422E"/>
    <w:rsid w:val="00781A65"/>
    <w:rsid w:val="0078225D"/>
    <w:rsid w:val="00794D1A"/>
    <w:rsid w:val="007971C4"/>
    <w:rsid w:val="007A41F4"/>
    <w:rsid w:val="007A657F"/>
    <w:rsid w:val="007B4603"/>
    <w:rsid w:val="007C1405"/>
    <w:rsid w:val="007C1CE4"/>
    <w:rsid w:val="007E3D3E"/>
    <w:rsid w:val="007E4BFF"/>
    <w:rsid w:val="007F0431"/>
    <w:rsid w:val="007F162D"/>
    <w:rsid w:val="007F43D9"/>
    <w:rsid w:val="007F4FA8"/>
    <w:rsid w:val="00800E27"/>
    <w:rsid w:val="008044CC"/>
    <w:rsid w:val="008145CF"/>
    <w:rsid w:val="00817339"/>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8F6083"/>
    <w:rsid w:val="009059A5"/>
    <w:rsid w:val="00906C51"/>
    <w:rsid w:val="00907F82"/>
    <w:rsid w:val="00920E32"/>
    <w:rsid w:val="00925984"/>
    <w:rsid w:val="009300D1"/>
    <w:rsid w:val="00930497"/>
    <w:rsid w:val="00931345"/>
    <w:rsid w:val="0093389B"/>
    <w:rsid w:val="009460D8"/>
    <w:rsid w:val="009500EE"/>
    <w:rsid w:val="00956DA4"/>
    <w:rsid w:val="009737B0"/>
    <w:rsid w:val="00975127"/>
    <w:rsid w:val="00984397"/>
    <w:rsid w:val="00996DDF"/>
    <w:rsid w:val="009A3840"/>
    <w:rsid w:val="009A399C"/>
    <w:rsid w:val="009A3ACB"/>
    <w:rsid w:val="009B011E"/>
    <w:rsid w:val="009B6024"/>
    <w:rsid w:val="009B6BDF"/>
    <w:rsid w:val="009E2113"/>
    <w:rsid w:val="009E553C"/>
    <w:rsid w:val="009E632A"/>
    <w:rsid w:val="009F09B7"/>
    <w:rsid w:val="009F41A2"/>
    <w:rsid w:val="00A008E0"/>
    <w:rsid w:val="00A12187"/>
    <w:rsid w:val="00A1706E"/>
    <w:rsid w:val="00A342D6"/>
    <w:rsid w:val="00A50A4E"/>
    <w:rsid w:val="00A535C4"/>
    <w:rsid w:val="00A70BEC"/>
    <w:rsid w:val="00A92203"/>
    <w:rsid w:val="00A96680"/>
    <w:rsid w:val="00AA7D76"/>
    <w:rsid w:val="00AB0D9B"/>
    <w:rsid w:val="00AC0040"/>
    <w:rsid w:val="00AC2091"/>
    <w:rsid w:val="00AC4862"/>
    <w:rsid w:val="00AD48DA"/>
    <w:rsid w:val="00AE23A0"/>
    <w:rsid w:val="00AF4086"/>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D4043"/>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A57F7"/>
    <w:rsid w:val="00CC547B"/>
    <w:rsid w:val="00CD31D4"/>
    <w:rsid w:val="00CE017C"/>
    <w:rsid w:val="00CE43C1"/>
    <w:rsid w:val="00D11049"/>
    <w:rsid w:val="00D16A85"/>
    <w:rsid w:val="00D234FE"/>
    <w:rsid w:val="00D2368D"/>
    <w:rsid w:val="00D274B6"/>
    <w:rsid w:val="00D31DB9"/>
    <w:rsid w:val="00D45DB4"/>
    <w:rsid w:val="00D51539"/>
    <w:rsid w:val="00D56077"/>
    <w:rsid w:val="00D64F4D"/>
    <w:rsid w:val="00D656D5"/>
    <w:rsid w:val="00D73541"/>
    <w:rsid w:val="00D82466"/>
    <w:rsid w:val="00D8343A"/>
    <w:rsid w:val="00D847BA"/>
    <w:rsid w:val="00D84A64"/>
    <w:rsid w:val="00D919B6"/>
    <w:rsid w:val="00D94E63"/>
    <w:rsid w:val="00D95726"/>
    <w:rsid w:val="00DA2454"/>
    <w:rsid w:val="00DB2E3B"/>
    <w:rsid w:val="00DB3978"/>
    <w:rsid w:val="00DC10FC"/>
    <w:rsid w:val="00DC2182"/>
    <w:rsid w:val="00DD33C9"/>
    <w:rsid w:val="00DF4D03"/>
    <w:rsid w:val="00DF7C98"/>
    <w:rsid w:val="00E0464C"/>
    <w:rsid w:val="00E13067"/>
    <w:rsid w:val="00E15CAE"/>
    <w:rsid w:val="00E25737"/>
    <w:rsid w:val="00E373CE"/>
    <w:rsid w:val="00E52347"/>
    <w:rsid w:val="00E60B5D"/>
    <w:rsid w:val="00E675E1"/>
    <w:rsid w:val="00E72841"/>
    <w:rsid w:val="00E7326A"/>
    <w:rsid w:val="00E80E5E"/>
    <w:rsid w:val="00E84A1F"/>
    <w:rsid w:val="00E9351D"/>
    <w:rsid w:val="00E94F0C"/>
    <w:rsid w:val="00EA0647"/>
    <w:rsid w:val="00EA6993"/>
    <w:rsid w:val="00EB098B"/>
    <w:rsid w:val="00EB41B2"/>
    <w:rsid w:val="00EC0C48"/>
    <w:rsid w:val="00EC278F"/>
    <w:rsid w:val="00EC7DE3"/>
    <w:rsid w:val="00ED3604"/>
    <w:rsid w:val="00ED4D7B"/>
    <w:rsid w:val="00ED5750"/>
    <w:rsid w:val="00ED60A5"/>
    <w:rsid w:val="00ED7A8E"/>
    <w:rsid w:val="00EE1088"/>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C1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776829395">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423392"/>
    <w:rsid w:val="00485876"/>
    <w:rsid w:val="00535E00"/>
    <w:rsid w:val="00611104"/>
    <w:rsid w:val="007A657F"/>
    <w:rsid w:val="007F0431"/>
    <w:rsid w:val="007F5110"/>
    <w:rsid w:val="008266F3"/>
    <w:rsid w:val="00CA57F7"/>
    <w:rsid w:val="00D028B4"/>
    <w:rsid w:val="00D37E11"/>
    <w:rsid w:val="00DC41BB"/>
    <w:rsid w:val="00ED5750"/>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10</TotalTime>
  <Pages>12</Pages>
  <Words>1990</Words>
  <Characters>10946</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Rico Oliveira Mendes</cp:lastModifiedBy>
  <cp:revision>2</cp:revision>
  <cp:lastPrinted>2018-09-01T10:46:00Z</cp:lastPrinted>
  <dcterms:created xsi:type="dcterms:W3CDTF">2024-05-23T08:59:00Z</dcterms:created>
  <dcterms:modified xsi:type="dcterms:W3CDTF">2024-05-23T08:59:00Z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