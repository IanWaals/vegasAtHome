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7E1D" w14:textId="77777777" w:rsidR="594107B4" w:rsidRPr="00BE6996" w:rsidRDefault="594107B4" w:rsidP="00AF55D5">
      <w:pPr>
        <w:pStyle w:val="Title"/>
        <w:rPr>
          <w:lang w:val="en-US"/>
        </w:rPr>
      </w:pPr>
      <w:r w:rsidRPr="00BE6996">
        <w:rPr>
          <w:lang w:val="en-US"/>
        </w:rPr>
        <w:t>Pr</w:t>
      </w:r>
      <w:r w:rsidR="5E032A33" w:rsidRPr="00BE6996">
        <w:rPr>
          <w:lang w:val="en-US"/>
        </w:rPr>
        <w:t>ogramma van eisen</w:t>
      </w:r>
    </w:p>
    <w:p w14:paraId="552F1226" w14:textId="77777777" w:rsidR="0004112B" w:rsidRPr="00BE6996" w:rsidRDefault="00206D35" w:rsidP="0004112B">
      <w:pPr>
        <w:rPr>
          <w:lang w:val="en-US"/>
        </w:rPr>
      </w:pPr>
      <w:r w:rsidRPr="00BE6996">
        <w:rPr>
          <w:lang w:val="en-US"/>
        </w:rPr>
        <w:t xml:space="preserve"> </w:t>
      </w:r>
      <w:sdt>
        <w:sdtPr>
          <w:alias w:val="Projectnaam"/>
          <w:tag w:val="Projectnaam"/>
          <w:id w:val="-914392091"/>
          <w:placeholder>
            <w:docPart w:val="8DB4DDCEE70B4AA4A1B39960781B97AE"/>
          </w:placeholder>
          <w:showingPlcHdr/>
          <w:text/>
        </w:sdtPr>
        <w:sdtEndPr/>
        <w:sdtContent>
          <w:r w:rsidR="0004112B" w:rsidRPr="00BE6996">
            <w:rPr>
              <w:rStyle w:val="PlaceholderText"/>
              <w:lang w:val="en-US"/>
            </w:rPr>
            <w:t>Click or tap here to enter text.</w:t>
          </w:r>
        </w:sdtContent>
      </w:sdt>
    </w:p>
    <w:p w14:paraId="09D82010" w14:textId="77777777" w:rsidR="008A2B7E" w:rsidRPr="00BE6996" w:rsidRDefault="008A2B7E">
      <w:pPr>
        <w:pStyle w:val="Subtitle"/>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652"/>
      </w:tblGrid>
      <w:tr w:rsidR="00D95726" w:rsidRPr="002E1782" w14:paraId="35BD1C02" w14:textId="77777777" w:rsidTr="007E3D3E">
        <w:tc>
          <w:tcPr>
            <w:tcW w:w="1601" w:type="dxa"/>
          </w:tcPr>
          <w:p w14:paraId="4352BAA3" w14:textId="77777777" w:rsidR="00D95726" w:rsidRPr="00145DB2" w:rsidRDefault="00D95726" w:rsidP="004E636C">
            <w:pPr>
              <w:pStyle w:val="NoSpacing"/>
            </w:pPr>
            <w:r w:rsidRPr="00145DB2">
              <w:t>Versienummer:</w:t>
            </w:r>
          </w:p>
        </w:tc>
        <w:bookmarkStart w:id="0" w:name="Versienummer"/>
        <w:tc>
          <w:tcPr>
            <w:tcW w:w="4652" w:type="dxa"/>
          </w:tcPr>
          <w:p w14:paraId="57CEDB3A" w14:textId="1A8E898D" w:rsidR="00D95726" w:rsidRPr="00BE6996" w:rsidRDefault="007F11FB" w:rsidP="004E636C">
            <w:pPr>
              <w:pStyle w:val="NoSpacing"/>
              <w:rPr>
                <w:lang w:val="en-US"/>
              </w:rPr>
            </w:pPr>
            <w:sdt>
              <w:sdtPr>
                <w:alias w:val="Versienummer"/>
                <w:tag w:val="Version"/>
                <w:id w:val="-193926220"/>
                <w:placeholder>
                  <w:docPart w:val="03F049DFDB4247E094335B201CA07ED9"/>
                </w:placeholder>
                <w:text/>
              </w:sdtPr>
              <w:sdtEndPr/>
              <w:sdtContent>
                <w:r w:rsidR="008F37FE">
                  <w:t>3</w:t>
                </w:r>
              </w:sdtContent>
            </w:sdt>
            <w:bookmarkEnd w:id="0"/>
          </w:p>
        </w:tc>
      </w:tr>
      <w:tr w:rsidR="00D95726" w:rsidRPr="00F1365C" w14:paraId="42808AD4" w14:textId="77777777" w:rsidTr="007E3D3E">
        <w:tc>
          <w:tcPr>
            <w:tcW w:w="1601" w:type="dxa"/>
          </w:tcPr>
          <w:p w14:paraId="32E84DB2" w14:textId="77777777" w:rsidR="00D95726" w:rsidRPr="00145DB2" w:rsidRDefault="00D95726" w:rsidP="004E636C">
            <w:pPr>
              <w:pStyle w:val="NoSpacing"/>
            </w:pPr>
            <w:r w:rsidRPr="00145DB2">
              <w:t>Auteur(s):</w:t>
            </w:r>
          </w:p>
        </w:tc>
        <w:bookmarkStart w:id="1" w:name="Auteurs"/>
        <w:tc>
          <w:tcPr>
            <w:tcW w:w="4652" w:type="dxa"/>
          </w:tcPr>
          <w:p w14:paraId="14F97EC2" w14:textId="3011062A" w:rsidR="00D95726" w:rsidRPr="00BE6996" w:rsidRDefault="007F11FB" w:rsidP="004E636C">
            <w:pPr>
              <w:pStyle w:val="NoSpacing"/>
              <w:rPr>
                <w:lang w:val="en-US"/>
              </w:rPr>
            </w:pPr>
            <w:sdt>
              <w:sdtPr>
                <w:rPr>
                  <w:lang w:val="en-GB"/>
                </w:rPr>
                <w:alias w:val="Naam van de auteur"/>
                <w:tag w:val="Authors"/>
                <w:id w:val="1931920483"/>
                <w:placeholder>
                  <w:docPart w:val="940A435A36E9464FAC471935C1707B27"/>
                </w:placeholder>
                <w:text/>
              </w:sdtPr>
              <w:sdtEndPr/>
              <w:sdtContent>
                <w:r w:rsidR="00F1365C" w:rsidRPr="00F1365C">
                  <w:rPr>
                    <w:lang w:val="en-GB"/>
                  </w:rPr>
                  <w:t>Ian Waals, Maurits Gerrits, Ric</w:t>
                </w:r>
                <w:r w:rsidR="00F1365C">
                  <w:rPr>
                    <w:lang w:val="en-GB"/>
                  </w:rPr>
                  <w:t>o Mendes</w:t>
                </w:r>
              </w:sdtContent>
            </w:sdt>
            <w:bookmarkEnd w:id="1"/>
          </w:p>
        </w:tc>
      </w:tr>
      <w:tr w:rsidR="00D95726" w:rsidRPr="00F1365C" w14:paraId="28A9E453" w14:textId="77777777" w:rsidTr="007E3D3E">
        <w:tc>
          <w:tcPr>
            <w:tcW w:w="1601" w:type="dxa"/>
          </w:tcPr>
          <w:p w14:paraId="585AC340" w14:textId="77777777" w:rsidR="00D95726" w:rsidRPr="00145DB2" w:rsidRDefault="00D95726" w:rsidP="004E636C">
            <w:pPr>
              <w:pStyle w:val="NoSpacing"/>
            </w:pPr>
            <w:r w:rsidRPr="00145DB2">
              <w:t>Datum:</w:t>
            </w:r>
          </w:p>
        </w:tc>
        <w:tc>
          <w:tcPr>
            <w:tcW w:w="4652" w:type="dxa"/>
          </w:tcPr>
          <w:p w14:paraId="2D015F18" w14:textId="048B84B1" w:rsidR="00D95726" w:rsidRPr="00BE6996" w:rsidRDefault="007F11FB" w:rsidP="004E636C">
            <w:pPr>
              <w:pStyle w:val="NoSpacing"/>
              <w:rPr>
                <w:lang w:val="en-US"/>
              </w:rPr>
            </w:pPr>
            <w:sdt>
              <w:sdtPr>
                <w:alias w:val="Datum"/>
                <w:tag w:val="Date"/>
                <w:id w:val="-1127611690"/>
                <w:placeholder>
                  <w:docPart w:val="6C918CC4571B47A7BD5837CF945833FC"/>
                </w:placeholder>
                <w:text/>
              </w:sdtPr>
              <w:sdtEndPr/>
              <w:sdtContent>
                <w:r w:rsidR="00F1365C">
                  <w:t>15/05/2024</w:t>
                </w:r>
              </w:sdtContent>
            </w:sdt>
          </w:p>
        </w:tc>
      </w:tr>
    </w:tbl>
    <w:p w14:paraId="18A91E5E" w14:textId="77777777" w:rsidR="00906C51" w:rsidRPr="00BE6996" w:rsidRDefault="00906C51">
      <w:pPr>
        <w:rPr>
          <w:lang w:val="en-US"/>
        </w:rPr>
      </w:pPr>
      <w:r w:rsidRPr="00BE6996">
        <w:rPr>
          <w:lang w:val="en-US"/>
        </w:rPr>
        <w:br w:type="page"/>
      </w:r>
    </w:p>
    <w:p w14:paraId="2AFECA4D" w14:textId="77777777" w:rsidR="008A2B7E" w:rsidRPr="00145DB2" w:rsidRDefault="008A2B7E" w:rsidP="008A2B7E">
      <w:pPr>
        <w:pStyle w:val="Heading1"/>
      </w:pPr>
      <w:bookmarkStart w:id="2" w:name="_Toc119331272"/>
      <w:bookmarkStart w:id="3" w:name="_Hlk525635346"/>
      <w:r w:rsidRPr="00145DB2">
        <w:lastRenderedPageBreak/>
        <w:t>Versiebeheer</w:t>
      </w:r>
      <w:bookmarkEnd w:id="2"/>
    </w:p>
    <w:p w14:paraId="0BA3B0C3" w14:textId="77777777" w:rsidR="008A2B7E" w:rsidRPr="00145DB2" w:rsidRDefault="008A2B7E" w:rsidP="008A2B7E">
      <w:pPr>
        <w:pStyle w:val="NoSpacing"/>
      </w:pPr>
    </w:p>
    <w:tbl>
      <w:tblPr>
        <w:tblStyle w:val="GridTable4-Accent1"/>
        <w:tblW w:w="9445" w:type="dxa"/>
        <w:tblLayout w:type="fixed"/>
        <w:tblLook w:val="04A0" w:firstRow="1" w:lastRow="0" w:firstColumn="1" w:lastColumn="0" w:noHBand="0" w:noVBand="1"/>
      </w:tblPr>
      <w:tblGrid>
        <w:gridCol w:w="1696"/>
        <w:gridCol w:w="1134"/>
        <w:gridCol w:w="1560"/>
        <w:gridCol w:w="5055"/>
      </w:tblGrid>
      <w:tr w:rsidR="008A2B7E" w:rsidRPr="00145DB2" w14:paraId="346245BB" w14:textId="77777777" w:rsidTr="009B6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1C0D294" w14:textId="77777777" w:rsidR="008A2B7E" w:rsidRPr="00145DB2" w:rsidRDefault="008A2B7E" w:rsidP="00AF55D5">
            <w:pPr>
              <w:pStyle w:val="NoSpacing"/>
            </w:pPr>
            <w:r w:rsidRPr="00145DB2">
              <w:t>Datum</w:t>
            </w:r>
          </w:p>
        </w:tc>
        <w:tc>
          <w:tcPr>
            <w:tcW w:w="1134" w:type="dxa"/>
          </w:tcPr>
          <w:p w14:paraId="7D5B31E8" w14:textId="77777777" w:rsidR="008A2B7E" w:rsidRPr="00145DB2"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145DB2">
              <w:t>Versie</w:t>
            </w:r>
          </w:p>
        </w:tc>
        <w:tc>
          <w:tcPr>
            <w:tcW w:w="1560" w:type="dxa"/>
          </w:tcPr>
          <w:p w14:paraId="2E968FB0" w14:textId="77777777" w:rsidR="008A2B7E" w:rsidRPr="00145DB2" w:rsidRDefault="003E1D29" w:rsidP="00BE6996">
            <w:pPr>
              <w:pStyle w:val="NoSpacing"/>
              <w:tabs>
                <w:tab w:val="left" w:pos="885"/>
              </w:tabs>
              <w:cnfStyle w:val="100000000000" w:firstRow="1" w:lastRow="0" w:firstColumn="0" w:lastColumn="0" w:oddVBand="0" w:evenVBand="0" w:oddHBand="0" w:evenHBand="0" w:firstRowFirstColumn="0" w:firstRowLastColumn="0" w:lastRowFirstColumn="0" w:lastRowLastColumn="0"/>
            </w:pPr>
            <w:r w:rsidRPr="00145DB2">
              <w:t>Wie</w:t>
            </w:r>
            <w:r w:rsidR="00BE6996">
              <w:tab/>
            </w:r>
          </w:p>
        </w:tc>
        <w:tc>
          <w:tcPr>
            <w:tcW w:w="5055" w:type="dxa"/>
          </w:tcPr>
          <w:p w14:paraId="611316E5" w14:textId="77777777" w:rsidR="008A2B7E" w:rsidRPr="00145DB2"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145DB2">
              <w:t>Wijzigingen</w:t>
            </w:r>
          </w:p>
        </w:tc>
      </w:tr>
      <w:tr w:rsidR="008A2B7E" w:rsidRPr="00145DB2" w14:paraId="2ECBEA94"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19D80C" w14:textId="0D231A38" w:rsidR="008A2B7E" w:rsidRPr="00145DB2" w:rsidRDefault="008C0737" w:rsidP="00AF55D5">
            <w:pPr>
              <w:pStyle w:val="NoSpacing"/>
              <w:jc w:val="center"/>
              <w:rPr>
                <w:b w:val="0"/>
              </w:rPr>
            </w:pPr>
            <w:r>
              <w:rPr>
                <w:b w:val="0"/>
              </w:rPr>
              <w:t>16/05/24</w:t>
            </w:r>
            <w:r w:rsidR="000A0BBC">
              <w:rPr>
                <w:b w:val="0"/>
              </w:rPr>
              <w:t xml:space="preserve"> 09</w:t>
            </w:r>
            <w:r w:rsidR="009B6BDF">
              <w:rPr>
                <w:b w:val="0"/>
              </w:rPr>
              <w:t>:46</w:t>
            </w:r>
          </w:p>
        </w:tc>
        <w:tc>
          <w:tcPr>
            <w:tcW w:w="1134" w:type="dxa"/>
          </w:tcPr>
          <w:p w14:paraId="2F821848" w14:textId="67DAC369" w:rsidR="008A2B7E" w:rsidRPr="00145DB2" w:rsidRDefault="008C0737"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p>
        </w:tc>
        <w:tc>
          <w:tcPr>
            <w:tcW w:w="1560" w:type="dxa"/>
          </w:tcPr>
          <w:p w14:paraId="2CEA466B" w14:textId="636F46DF" w:rsidR="008A2B7E" w:rsidRPr="00145DB2" w:rsidRDefault="00F1365C"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29C3C8E" w14:textId="2061AD0A" w:rsidR="008A2B7E" w:rsidRPr="00145DB2" w:rsidRDefault="009B6BDF" w:rsidP="008A2B7E">
            <w:pPr>
              <w:pStyle w:val="NoSpacing"/>
              <w:cnfStyle w:val="000000100000" w:firstRow="0" w:lastRow="0" w:firstColumn="0" w:lastColumn="0" w:oddVBand="0" w:evenVBand="0" w:oddHBand="1" w:evenHBand="0" w:firstRowFirstColumn="0" w:firstRowLastColumn="0" w:lastRowFirstColumn="0" w:lastRowLastColumn="0"/>
            </w:pPr>
            <w:r>
              <w:t>Van begin t/m eisen/wensen van het Web onderdeel</w:t>
            </w:r>
          </w:p>
        </w:tc>
      </w:tr>
      <w:tr w:rsidR="008A2B7E" w:rsidRPr="00145DB2" w14:paraId="406AE078"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FF3052F" w14:textId="2C1CA5E3" w:rsidR="008A2B7E" w:rsidRPr="00145DB2" w:rsidRDefault="00930497" w:rsidP="00AF55D5">
            <w:pPr>
              <w:pStyle w:val="NoSpacing"/>
              <w:jc w:val="center"/>
              <w:rPr>
                <w:b w:val="0"/>
              </w:rPr>
            </w:pPr>
            <w:r>
              <w:rPr>
                <w:b w:val="0"/>
              </w:rPr>
              <w:t>16/05/24 10:47</w:t>
            </w:r>
          </w:p>
        </w:tc>
        <w:tc>
          <w:tcPr>
            <w:tcW w:w="1134" w:type="dxa"/>
          </w:tcPr>
          <w:p w14:paraId="091AB89D" w14:textId="6214BE85" w:rsidR="008A2B7E" w:rsidRPr="00145DB2" w:rsidRDefault="00930497" w:rsidP="00AF55D5">
            <w:pPr>
              <w:pStyle w:val="NoSpacing"/>
              <w:jc w:val="center"/>
              <w:cnfStyle w:val="000000000000" w:firstRow="0" w:lastRow="0" w:firstColumn="0" w:lastColumn="0" w:oddVBand="0" w:evenVBand="0" w:oddHBand="0" w:evenHBand="0" w:firstRowFirstColumn="0" w:firstRowLastColumn="0" w:lastRowFirstColumn="0" w:lastRowLastColumn="0"/>
            </w:pPr>
            <w:r>
              <w:t>2</w:t>
            </w:r>
          </w:p>
        </w:tc>
        <w:tc>
          <w:tcPr>
            <w:tcW w:w="1560" w:type="dxa"/>
          </w:tcPr>
          <w:p w14:paraId="61291F06" w14:textId="4DE4F345"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19807AB" w14:textId="2D4CC7B6" w:rsidR="008A2B7E" w:rsidRPr="00145DB2" w:rsidRDefault="00930497" w:rsidP="008A2B7E">
            <w:pPr>
              <w:pStyle w:val="NoSpacing"/>
              <w:cnfStyle w:val="000000000000" w:firstRow="0" w:lastRow="0" w:firstColumn="0" w:lastColumn="0" w:oddVBand="0" w:evenVBand="0" w:oddHBand="0" w:evenHBand="0" w:firstRowFirstColumn="0" w:firstRowLastColumn="0" w:lastRowFirstColumn="0" w:lastRowLastColumn="0"/>
            </w:pPr>
            <w:r>
              <w:t>De eisen van c# en hardware zijn er bij toegevoegd</w:t>
            </w:r>
          </w:p>
        </w:tc>
      </w:tr>
      <w:tr w:rsidR="008A2B7E" w:rsidRPr="00145DB2" w14:paraId="2B5ADC56" w14:textId="77777777" w:rsidTr="009B6B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F324205" w14:textId="124790B8" w:rsidR="008A2B7E" w:rsidRPr="00145DB2" w:rsidRDefault="008F37FE" w:rsidP="00AF55D5">
            <w:pPr>
              <w:pStyle w:val="NoSpacing"/>
              <w:jc w:val="center"/>
              <w:rPr>
                <w:b w:val="0"/>
              </w:rPr>
            </w:pPr>
            <w:r>
              <w:rPr>
                <w:b w:val="0"/>
              </w:rPr>
              <w:t>16/05/24 12:42</w:t>
            </w:r>
          </w:p>
        </w:tc>
        <w:tc>
          <w:tcPr>
            <w:tcW w:w="1134" w:type="dxa"/>
          </w:tcPr>
          <w:p w14:paraId="261BAABC" w14:textId="765CCC0D" w:rsidR="008A2B7E" w:rsidRPr="00145DB2" w:rsidRDefault="008F37FE" w:rsidP="00AF55D5">
            <w:pPr>
              <w:pStyle w:val="NoSpacing"/>
              <w:jc w:val="center"/>
              <w:cnfStyle w:val="000000100000" w:firstRow="0" w:lastRow="0" w:firstColumn="0" w:lastColumn="0" w:oddVBand="0" w:evenVBand="0" w:oddHBand="1" w:evenHBand="0" w:firstRowFirstColumn="0" w:firstRowLastColumn="0" w:lastRowFirstColumn="0" w:lastRowLastColumn="0"/>
            </w:pPr>
            <w:r>
              <w:t>3</w:t>
            </w:r>
          </w:p>
        </w:tc>
        <w:tc>
          <w:tcPr>
            <w:tcW w:w="1560" w:type="dxa"/>
          </w:tcPr>
          <w:p w14:paraId="0E71BDE0" w14:textId="3F5D5E7D"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Ian waals</w:t>
            </w:r>
          </w:p>
        </w:tc>
        <w:tc>
          <w:tcPr>
            <w:tcW w:w="5055" w:type="dxa"/>
          </w:tcPr>
          <w:p w14:paraId="3C8DEA1B" w14:textId="462E3966" w:rsidR="008A2B7E" w:rsidRPr="00145DB2" w:rsidRDefault="008F37FE" w:rsidP="008A2B7E">
            <w:pPr>
              <w:pStyle w:val="NoSpacing"/>
              <w:cnfStyle w:val="000000100000" w:firstRow="0" w:lastRow="0" w:firstColumn="0" w:lastColumn="0" w:oddVBand="0" w:evenVBand="0" w:oddHBand="1" w:evenHBand="0" w:firstRowFirstColumn="0" w:firstRowLastColumn="0" w:lastRowFirstColumn="0" w:lastRowLastColumn="0"/>
            </w:pPr>
            <w:r>
              <w:t>Meer bron linkjes toegevoegd</w:t>
            </w:r>
          </w:p>
        </w:tc>
      </w:tr>
      <w:tr w:rsidR="008A2B7E" w:rsidRPr="00145DB2" w14:paraId="2724DAD0" w14:textId="77777777" w:rsidTr="009B6BDF">
        <w:tc>
          <w:tcPr>
            <w:cnfStyle w:val="001000000000" w:firstRow="0" w:lastRow="0" w:firstColumn="1" w:lastColumn="0" w:oddVBand="0" w:evenVBand="0" w:oddHBand="0" w:evenHBand="0" w:firstRowFirstColumn="0" w:firstRowLastColumn="0" w:lastRowFirstColumn="0" w:lastRowLastColumn="0"/>
            <w:tcW w:w="1696" w:type="dxa"/>
          </w:tcPr>
          <w:p w14:paraId="57C39081" w14:textId="72D90828" w:rsidR="008A2B7E" w:rsidRPr="00145DB2" w:rsidRDefault="008F6083" w:rsidP="00AF55D5">
            <w:pPr>
              <w:pStyle w:val="NoSpacing"/>
              <w:jc w:val="center"/>
              <w:rPr>
                <w:b w:val="0"/>
              </w:rPr>
            </w:pPr>
            <w:r>
              <w:rPr>
                <w:b w:val="0"/>
              </w:rPr>
              <w:t>22/05/24 11:44</w:t>
            </w:r>
          </w:p>
        </w:tc>
        <w:tc>
          <w:tcPr>
            <w:tcW w:w="1134" w:type="dxa"/>
          </w:tcPr>
          <w:p w14:paraId="048B86B9" w14:textId="0B1AD1C2" w:rsidR="008A2B7E" w:rsidRPr="00145DB2" w:rsidRDefault="008F6083" w:rsidP="00AF55D5">
            <w:pPr>
              <w:pStyle w:val="NoSpacing"/>
              <w:jc w:val="center"/>
              <w:cnfStyle w:val="000000000000" w:firstRow="0" w:lastRow="0" w:firstColumn="0" w:lastColumn="0" w:oddVBand="0" w:evenVBand="0" w:oddHBand="0" w:evenHBand="0" w:firstRowFirstColumn="0" w:firstRowLastColumn="0" w:lastRowFirstColumn="0" w:lastRowLastColumn="0"/>
            </w:pPr>
            <w:r>
              <w:t>4</w:t>
            </w:r>
          </w:p>
        </w:tc>
        <w:tc>
          <w:tcPr>
            <w:tcW w:w="1560" w:type="dxa"/>
          </w:tcPr>
          <w:p w14:paraId="77BC2339" w14:textId="0569F4B0" w:rsidR="008A2B7E" w:rsidRPr="00145DB2" w:rsidRDefault="008F6083" w:rsidP="008A2B7E">
            <w:pPr>
              <w:pStyle w:val="NoSpacing"/>
              <w:cnfStyle w:val="000000000000" w:firstRow="0" w:lastRow="0" w:firstColumn="0" w:lastColumn="0" w:oddVBand="0" w:evenVBand="0" w:oddHBand="0" w:evenHBand="0" w:firstRowFirstColumn="0" w:firstRowLastColumn="0" w:lastRowFirstColumn="0" w:lastRowLastColumn="0"/>
            </w:pPr>
            <w:r>
              <w:t>Ian Waals</w:t>
            </w:r>
          </w:p>
        </w:tc>
        <w:tc>
          <w:tcPr>
            <w:tcW w:w="5055" w:type="dxa"/>
          </w:tcPr>
          <w:p w14:paraId="07A02E82" w14:textId="1EBCA7F8" w:rsidR="008A2B7E" w:rsidRPr="00145DB2" w:rsidRDefault="008F6083" w:rsidP="008F6083">
            <w:pPr>
              <w:cnfStyle w:val="000000000000" w:firstRow="0" w:lastRow="0" w:firstColumn="0" w:lastColumn="0" w:oddVBand="0" w:evenVBand="0" w:oddHBand="0" w:evenHBand="0" w:firstRowFirstColumn="0" w:firstRowLastColumn="0" w:lastRowFirstColumn="0" w:lastRowLastColumn="0"/>
            </w:pPr>
            <w:r>
              <w:t>Aanpassingen gemaakt bij “</w:t>
            </w:r>
            <w:r w:rsidRPr="00145DB2">
              <w:t>Over het project en de opdrachtgever</w:t>
            </w:r>
            <w:r>
              <w:t>”</w:t>
            </w:r>
          </w:p>
        </w:tc>
      </w:tr>
      <w:bookmarkEnd w:id="3"/>
    </w:tbl>
    <w:p w14:paraId="4BEB3022" w14:textId="77777777" w:rsidR="008A2B7E" w:rsidRPr="00145DB2" w:rsidRDefault="008A2B7E" w:rsidP="008A2B7E">
      <w:pPr>
        <w:pStyle w:val="NoSpacing"/>
      </w:pPr>
    </w:p>
    <w:p w14:paraId="18A268A3" w14:textId="77777777" w:rsidR="008A2B7E" w:rsidRPr="00145DB2" w:rsidRDefault="008A2B7E">
      <w:r w:rsidRPr="00145DB2">
        <w:br w:type="page"/>
      </w:r>
    </w:p>
    <w:p w14:paraId="2994F85A" w14:textId="77777777" w:rsidR="008A2B7E" w:rsidRPr="00145DB2" w:rsidRDefault="008A2B7E" w:rsidP="008A2B7E">
      <w:pPr>
        <w:pStyle w:val="Header1inhoudsopave"/>
      </w:pPr>
      <w:r w:rsidRPr="00145DB2">
        <w:lastRenderedPageBreak/>
        <w:t>Inhoudsopgave</w:t>
      </w:r>
    </w:p>
    <w:p w14:paraId="530864F1" w14:textId="77777777" w:rsidR="008A2B7E" w:rsidRPr="00145DB2" w:rsidRDefault="008A2B7E" w:rsidP="008A2B7E">
      <w:pPr>
        <w:pStyle w:val="NoSpacing"/>
      </w:pPr>
    </w:p>
    <w:p w14:paraId="714D9984" w14:textId="0A96E6C6" w:rsidR="009E632A" w:rsidRDefault="008A2B7E">
      <w:pPr>
        <w:pStyle w:val="TOC1"/>
        <w:tabs>
          <w:tab w:val="right" w:leader="dot" w:pos="9062"/>
        </w:tabs>
        <w:rPr>
          <w:rFonts w:eastAsiaTheme="minorEastAsia"/>
          <w:noProof/>
          <w:lang w:eastAsia="nl-NL"/>
        </w:rPr>
      </w:pPr>
      <w:r w:rsidRPr="00145DB2">
        <w:fldChar w:fldCharType="begin"/>
      </w:r>
      <w:r w:rsidRPr="00145DB2">
        <w:instrText xml:space="preserve"> TOC \o "1-</w:instrText>
      </w:r>
      <w:r w:rsidR="00F95B80" w:rsidRPr="00145DB2">
        <w:instrText>3</w:instrText>
      </w:r>
      <w:r w:rsidRPr="00145DB2">
        <w:instrText xml:space="preserve">" \h \z \u </w:instrText>
      </w:r>
      <w:r w:rsidRPr="00145DB2">
        <w:fldChar w:fldCharType="separate"/>
      </w:r>
      <w:hyperlink w:anchor="_Toc119331272" w:history="1">
        <w:r w:rsidR="009E632A" w:rsidRPr="0067306C">
          <w:rPr>
            <w:rStyle w:val="Hyperlink"/>
            <w:noProof/>
          </w:rPr>
          <w:t>Versiebeheer</w:t>
        </w:r>
        <w:r w:rsidR="009E632A">
          <w:rPr>
            <w:noProof/>
            <w:webHidden/>
          </w:rPr>
          <w:tab/>
        </w:r>
        <w:r w:rsidR="009E632A">
          <w:rPr>
            <w:noProof/>
            <w:webHidden/>
          </w:rPr>
          <w:fldChar w:fldCharType="begin"/>
        </w:r>
        <w:r w:rsidR="009E632A">
          <w:rPr>
            <w:noProof/>
            <w:webHidden/>
          </w:rPr>
          <w:instrText xml:space="preserve"> PAGEREF _Toc119331272 \h </w:instrText>
        </w:r>
        <w:r w:rsidR="009E632A">
          <w:rPr>
            <w:noProof/>
            <w:webHidden/>
          </w:rPr>
        </w:r>
        <w:r w:rsidR="009E632A">
          <w:rPr>
            <w:noProof/>
            <w:webHidden/>
          </w:rPr>
          <w:fldChar w:fldCharType="separate"/>
        </w:r>
        <w:r w:rsidR="009E632A">
          <w:rPr>
            <w:noProof/>
            <w:webHidden/>
          </w:rPr>
          <w:t>2</w:t>
        </w:r>
        <w:r w:rsidR="009E632A">
          <w:rPr>
            <w:noProof/>
            <w:webHidden/>
          </w:rPr>
          <w:fldChar w:fldCharType="end"/>
        </w:r>
      </w:hyperlink>
    </w:p>
    <w:p w14:paraId="4907457A" w14:textId="2670C3AC" w:rsidR="009E632A" w:rsidRDefault="007F11FB">
      <w:pPr>
        <w:pStyle w:val="TOC1"/>
        <w:tabs>
          <w:tab w:val="right" w:leader="dot" w:pos="9062"/>
        </w:tabs>
        <w:rPr>
          <w:rFonts w:eastAsiaTheme="minorEastAsia"/>
          <w:noProof/>
          <w:lang w:eastAsia="nl-NL"/>
        </w:rPr>
      </w:pPr>
      <w:hyperlink w:anchor="_Toc119331273" w:history="1">
        <w:r w:rsidR="009E632A" w:rsidRPr="0067306C">
          <w:rPr>
            <w:rStyle w:val="Hyperlink"/>
            <w:noProof/>
          </w:rPr>
          <w:t>Over dit document</w:t>
        </w:r>
        <w:r w:rsidR="009E632A">
          <w:rPr>
            <w:noProof/>
            <w:webHidden/>
          </w:rPr>
          <w:tab/>
        </w:r>
        <w:r w:rsidR="009E632A">
          <w:rPr>
            <w:noProof/>
            <w:webHidden/>
          </w:rPr>
          <w:fldChar w:fldCharType="begin"/>
        </w:r>
        <w:r w:rsidR="009E632A">
          <w:rPr>
            <w:noProof/>
            <w:webHidden/>
          </w:rPr>
          <w:instrText xml:space="preserve"> PAGEREF _Toc119331273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37014225" w14:textId="52BD8FB2" w:rsidR="009E632A" w:rsidRDefault="007F11FB">
      <w:pPr>
        <w:pStyle w:val="TOC1"/>
        <w:tabs>
          <w:tab w:val="right" w:leader="dot" w:pos="9062"/>
        </w:tabs>
        <w:rPr>
          <w:rFonts w:eastAsiaTheme="minorEastAsia"/>
          <w:noProof/>
          <w:lang w:eastAsia="nl-NL"/>
        </w:rPr>
      </w:pPr>
      <w:hyperlink w:anchor="_Toc119331274" w:history="1">
        <w:r w:rsidR="009E632A" w:rsidRPr="0067306C">
          <w:rPr>
            <w:rStyle w:val="Hyperlink"/>
            <w:noProof/>
          </w:rPr>
          <w:t>Over het project en de</w:t>
        </w:r>
        <w:r w:rsidR="009E632A" w:rsidRPr="0067306C">
          <w:rPr>
            <w:rStyle w:val="Hyperlink"/>
            <w:noProof/>
          </w:rPr>
          <w:t xml:space="preserve"> </w:t>
        </w:r>
        <w:r w:rsidR="009E632A" w:rsidRPr="0067306C">
          <w:rPr>
            <w:rStyle w:val="Hyperlink"/>
            <w:noProof/>
          </w:rPr>
          <w:t>opdrachtgever</w:t>
        </w:r>
        <w:r w:rsidR="009E632A">
          <w:rPr>
            <w:noProof/>
            <w:webHidden/>
          </w:rPr>
          <w:tab/>
        </w:r>
        <w:r w:rsidR="009E632A">
          <w:rPr>
            <w:noProof/>
            <w:webHidden/>
          </w:rPr>
          <w:fldChar w:fldCharType="begin"/>
        </w:r>
        <w:r w:rsidR="009E632A">
          <w:rPr>
            <w:noProof/>
            <w:webHidden/>
          </w:rPr>
          <w:instrText xml:space="preserve"> PAGEREF _Toc119331274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465363B3" w14:textId="4BC21565" w:rsidR="009E632A" w:rsidRDefault="007F11FB">
      <w:pPr>
        <w:pStyle w:val="TOC1"/>
        <w:tabs>
          <w:tab w:val="right" w:leader="dot" w:pos="9062"/>
        </w:tabs>
        <w:rPr>
          <w:rFonts w:eastAsiaTheme="minorEastAsia"/>
          <w:noProof/>
          <w:lang w:eastAsia="nl-NL"/>
        </w:rPr>
      </w:pPr>
      <w:hyperlink w:anchor="_Toc119331275" w:history="1">
        <w:r w:rsidR="009E632A" w:rsidRPr="0067306C">
          <w:rPr>
            <w:rStyle w:val="Hyperlink"/>
            <w:noProof/>
          </w:rPr>
          <w:t>Interviewverslag</w:t>
        </w:r>
        <w:r w:rsidR="009E632A">
          <w:rPr>
            <w:noProof/>
            <w:webHidden/>
          </w:rPr>
          <w:tab/>
        </w:r>
        <w:r w:rsidR="009E632A">
          <w:rPr>
            <w:noProof/>
            <w:webHidden/>
          </w:rPr>
          <w:fldChar w:fldCharType="begin"/>
        </w:r>
        <w:r w:rsidR="009E632A">
          <w:rPr>
            <w:noProof/>
            <w:webHidden/>
          </w:rPr>
          <w:instrText xml:space="preserve"> PAGEREF _Toc119331275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824B734" w14:textId="12E701EE" w:rsidR="009E632A" w:rsidRDefault="007F11FB">
      <w:pPr>
        <w:pStyle w:val="TOC1"/>
        <w:tabs>
          <w:tab w:val="right" w:leader="dot" w:pos="9062"/>
        </w:tabs>
        <w:rPr>
          <w:rFonts w:eastAsiaTheme="minorEastAsia"/>
          <w:noProof/>
          <w:lang w:eastAsia="nl-NL"/>
        </w:rPr>
      </w:pPr>
      <w:hyperlink w:anchor="_Toc119331276" w:history="1">
        <w:r w:rsidR="009E632A" w:rsidRPr="0067306C">
          <w:rPr>
            <w:rStyle w:val="Hyperlink"/>
            <w:noProof/>
          </w:rPr>
          <w:t>Informatiebronnen</w:t>
        </w:r>
        <w:r w:rsidR="009E632A">
          <w:rPr>
            <w:noProof/>
            <w:webHidden/>
          </w:rPr>
          <w:tab/>
        </w:r>
        <w:r w:rsidR="009E632A">
          <w:rPr>
            <w:noProof/>
            <w:webHidden/>
          </w:rPr>
          <w:fldChar w:fldCharType="begin"/>
        </w:r>
        <w:r w:rsidR="009E632A">
          <w:rPr>
            <w:noProof/>
            <w:webHidden/>
          </w:rPr>
          <w:instrText xml:space="preserve"> PAGEREF _Toc119331276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94EBF5" w14:textId="46D5EF8B" w:rsidR="009E632A" w:rsidRDefault="007F11FB">
      <w:pPr>
        <w:pStyle w:val="TOC1"/>
        <w:tabs>
          <w:tab w:val="right" w:leader="dot" w:pos="9062"/>
        </w:tabs>
        <w:rPr>
          <w:rFonts w:eastAsiaTheme="minorEastAsia"/>
          <w:noProof/>
          <w:lang w:eastAsia="nl-NL"/>
        </w:rPr>
      </w:pPr>
      <w:hyperlink w:anchor="_Toc119331277" w:history="1">
        <w:r w:rsidR="009E632A" w:rsidRPr="0067306C">
          <w:rPr>
            <w:rStyle w:val="Hyperlink"/>
            <w:noProof/>
          </w:rPr>
          <w:t>Uitgangspunten (Definition of done)</w:t>
        </w:r>
        <w:r w:rsidR="009E632A">
          <w:rPr>
            <w:noProof/>
            <w:webHidden/>
          </w:rPr>
          <w:tab/>
        </w:r>
        <w:r w:rsidR="009E632A">
          <w:rPr>
            <w:noProof/>
            <w:webHidden/>
          </w:rPr>
          <w:fldChar w:fldCharType="begin"/>
        </w:r>
        <w:r w:rsidR="009E632A">
          <w:rPr>
            <w:noProof/>
            <w:webHidden/>
          </w:rPr>
          <w:instrText xml:space="preserve"> PAGEREF _Toc119331277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032CD3F9" w14:textId="46D95F86" w:rsidR="009E632A" w:rsidRDefault="007F11FB">
      <w:pPr>
        <w:pStyle w:val="TOC1"/>
        <w:tabs>
          <w:tab w:val="right" w:leader="dot" w:pos="9062"/>
        </w:tabs>
        <w:rPr>
          <w:rFonts w:eastAsiaTheme="minorEastAsia"/>
          <w:noProof/>
          <w:lang w:eastAsia="nl-NL"/>
        </w:rPr>
      </w:pPr>
      <w:hyperlink w:anchor="_Toc119331278" w:history="1">
        <w:r w:rsidR="009E632A" w:rsidRPr="0067306C">
          <w:rPr>
            <w:rStyle w:val="Hyperlink"/>
            <w:noProof/>
          </w:rPr>
          <w:t>Eisen en wensen</w:t>
        </w:r>
        <w:r w:rsidR="009E632A">
          <w:rPr>
            <w:noProof/>
            <w:webHidden/>
          </w:rPr>
          <w:tab/>
        </w:r>
        <w:r w:rsidR="009E632A">
          <w:rPr>
            <w:noProof/>
            <w:webHidden/>
          </w:rPr>
          <w:fldChar w:fldCharType="begin"/>
        </w:r>
        <w:r w:rsidR="009E632A">
          <w:rPr>
            <w:noProof/>
            <w:webHidden/>
          </w:rPr>
          <w:instrText xml:space="preserve"> PAGEREF _Toc119331278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69CCB33F" w14:textId="50DCAAE3" w:rsidR="009E632A" w:rsidRDefault="007F11FB">
      <w:pPr>
        <w:pStyle w:val="TOC1"/>
        <w:tabs>
          <w:tab w:val="right" w:leader="dot" w:pos="9062"/>
        </w:tabs>
        <w:rPr>
          <w:rFonts w:eastAsiaTheme="minorEastAsia"/>
          <w:noProof/>
          <w:lang w:eastAsia="nl-NL"/>
        </w:rPr>
      </w:pPr>
      <w:hyperlink w:anchor="_Toc119331279" w:history="1">
        <w:r w:rsidR="009E632A" w:rsidRPr="0067306C">
          <w:rPr>
            <w:rStyle w:val="Hyperlink"/>
            <w:noProof/>
          </w:rPr>
          <w:t>Akkoord opdrachtgever</w:t>
        </w:r>
        <w:r w:rsidR="009E632A">
          <w:rPr>
            <w:noProof/>
            <w:webHidden/>
          </w:rPr>
          <w:tab/>
        </w:r>
        <w:r w:rsidR="009E632A">
          <w:rPr>
            <w:noProof/>
            <w:webHidden/>
          </w:rPr>
          <w:fldChar w:fldCharType="begin"/>
        </w:r>
        <w:r w:rsidR="009E632A">
          <w:rPr>
            <w:noProof/>
            <w:webHidden/>
          </w:rPr>
          <w:instrText xml:space="preserve"> PAGEREF _Toc119331279 \h </w:instrText>
        </w:r>
        <w:r w:rsidR="009E632A">
          <w:rPr>
            <w:noProof/>
            <w:webHidden/>
          </w:rPr>
        </w:r>
        <w:r w:rsidR="009E632A">
          <w:rPr>
            <w:noProof/>
            <w:webHidden/>
          </w:rPr>
          <w:fldChar w:fldCharType="separate"/>
        </w:r>
        <w:r w:rsidR="009E632A">
          <w:rPr>
            <w:noProof/>
            <w:webHidden/>
          </w:rPr>
          <w:t>4</w:t>
        </w:r>
        <w:r w:rsidR="009E632A">
          <w:rPr>
            <w:noProof/>
            <w:webHidden/>
          </w:rPr>
          <w:fldChar w:fldCharType="end"/>
        </w:r>
      </w:hyperlink>
    </w:p>
    <w:p w14:paraId="5EF2C2AD" w14:textId="6D057624" w:rsidR="008A2B7E" w:rsidRPr="00145DB2" w:rsidRDefault="008A2B7E" w:rsidP="0015692D">
      <w:pPr>
        <w:pStyle w:val="NoSpacing"/>
      </w:pPr>
      <w:r w:rsidRPr="00145DB2">
        <w:fldChar w:fldCharType="end"/>
      </w:r>
    </w:p>
    <w:p w14:paraId="22234C01" w14:textId="77777777" w:rsidR="008A2B7E" w:rsidRPr="00145DB2" w:rsidRDefault="008A2B7E" w:rsidP="0015692D">
      <w:pPr>
        <w:pStyle w:val="NoSpacing"/>
      </w:pPr>
      <w:r w:rsidRPr="00145DB2">
        <w:br w:type="page"/>
      </w:r>
    </w:p>
    <w:p w14:paraId="691CBC8D" w14:textId="2E9CD974" w:rsidR="00A50A4E" w:rsidRPr="00145DB2" w:rsidRDefault="00C27281" w:rsidP="0086415D">
      <w:pPr>
        <w:pStyle w:val="Heading1"/>
      </w:pPr>
      <w:bookmarkStart w:id="4" w:name="_Toc119331273"/>
      <w:r w:rsidRPr="00145DB2">
        <w:lastRenderedPageBreak/>
        <w:t xml:space="preserve">Over </w:t>
      </w:r>
      <w:r w:rsidR="007739E7" w:rsidRPr="00145DB2">
        <w:t xml:space="preserve">dit </w:t>
      </w:r>
      <w:r w:rsidRPr="00145DB2">
        <w:t>document</w:t>
      </w:r>
      <w:bookmarkEnd w:id="4"/>
    </w:p>
    <w:p w14:paraId="0E7A4DA9" w14:textId="63465AF4" w:rsidR="00C27281" w:rsidRPr="00145DB2" w:rsidRDefault="00382452" w:rsidP="00725920">
      <w:r w:rsidRPr="00145DB2">
        <w:t xml:space="preserve">Dit document </w:t>
      </w:r>
      <w:r w:rsidR="005756B2">
        <w:t>bevat</w:t>
      </w:r>
      <w:r w:rsidRPr="00145DB2">
        <w:t xml:space="preserve"> de informatiebehoefte van de opdrachtgever</w:t>
      </w:r>
      <w:r w:rsidR="005756B2">
        <w:t>.</w:t>
      </w:r>
    </w:p>
    <w:p w14:paraId="0501F71C" w14:textId="77777777" w:rsidR="00741E0E" w:rsidRPr="00145DB2" w:rsidRDefault="00741E0E" w:rsidP="0086415D">
      <w:pPr>
        <w:pStyle w:val="Heading1"/>
      </w:pPr>
      <w:bookmarkStart w:id="5" w:name="_Toc119331274"/>
      <w:r w:rsidRPr="00145DB2">
        <w:t>Over het project en de opdrachtgever</w:t>
      </w:r>
      <w:bookmarkEnd w:id="5"/>
    </w:p>
    <w:p w14:paraId="306CD9FA" w14:textId="77777777" w:rsidR="00575027" w:rsidRDefault="008A352F" w:rsidP="005C6C8A">
      <w:pPr>
        <w:pStyle w:val="SPLinfo"/>
      </w:pPr>
      <w:bookmarkStart w:id="6" w:name="_Hlk20573115"/>
      <w:r>
        <w:t>In deze paragraaf wordt</w:t>
      </w:r>
      <w:r w:rsidR="00591D98">
        <w:t xml:space="preserve"> kort beschreven: </w:t>
      </w:r>
    </w:p>
    <w:p w14:paraId="78A3F85E" w14:textId="09FEEA6F" w:rsidR="00575027" w:rsidRDefault="001D73FC" w:rsidP="001D73FC">
      <w:pPr>
        <w:pStyle w:val="SPLinfo"/>
        <w:numPr>
          <w:ilvl w:val="0"/>
          <w:numId w:val="3"/>
        </w:numPr>
        <w:ind w:left="714" w:hanging="357"/>
        <w:contextualSpacing/>
      </w:pPr>
      <w:r w:rsidRPr="001D73FC">
        <w:rPr>
          <w:i w:val="0"/>
          <w:iCs w:val="0"/>
        </w:rPr>
        <w:t>D</w:t>
      </w:r>
      <w:r>
        <w:rPr>
          <w:i w:val="0"/>
          <w:iCs w:val="0"/>
        </w:rPr>
        <w:t xml:space="preserve">e opdrachtgever voor ons project is Ter AA, specifiek software development. </w:t>
      </w:r>
      <w:r w:rsidR="00EA6993">
        <w:rPr>
          <w:i w:val="0"/>
          <w:iCs w:val="0"/>
        </w:rPr>
        <w:t xml:space="preserve">Van ons wordt verwacht dat we ons eigen project bedenken en maken, </w:t>
      </w:r>
      <w:r w:rsidR="00AF4086">
        <w:rPr>
          <w:i w:val="0"/>
          <w:iCs w:val="0"/>
        </w:rPr>
        <w:t>en alle nodige documentatie ook invullen in voorbereiding voor onze proeve van bekwamen in ons examen jaar</w:t>
      </w:r>
      <w:r>
        <w:rPr>
          <w:i w:val="0"/>
          <w:iCs w:val="0"/>
        </w:rPr>
        <w:t xml:space="preserve"> </w:t>
      </w:r>
    </w:p>
    <w:p w14:paraId="013BD3DC" w14:textId="4A765A3E" w:rsidR="00575027" w:rsidRDefault="001D73FC" w:rsidP="00120C05">
      <w:pPr>
        <w:pStyle w:val="SPLinfo"/>
        <w:numPr>
          <w:ilvl w:val="0"/>
          <w:numId w:val="3"/>
        </w:numPr>
        <w:ind w:left="714" w:hanging="357"/>
        <w:contextualSpacing/>
      </w:pPr>
      <w:r>
        <w:rPr>
          <w:i w:val="0"/>
          <w:iCs w:val="0"/>
        </w:rPr>
        <w:t xml:space="preserve">Ons team bestaat uit 3 leden: Rico Oliveira Mendes, </w:t>
      </w:r>
      <w:r w:rsidRPr="001D73FC">
        <w:rPr>
          <w:i w:val="0"/>
          <w:iCs w:val="0"/>
        </w:rPr>
        <w:t>Ian Waals</w:t>
      </w:r>
      <w:r>
        <w:rPr>
          <w:i w:val="0"/>
          <w:iCs w:val="0"/>
        </w:rPr>
        <w:t xml:space="preserve"> en Maurits Gerrits. Ian Waals is de groepsleider en werkt aan een groot deel van de documentatie, daarnaast maakt Ian het belangrijkste deel van ons web onderdeel, Rico is verantwoordelijk voor het c# onderdeel van ons project.</w:t>
      </w:r>
      <w:r w:rsidR="00A1706E">
        <w:rPr>
          <w:i w:val="0"/>
          <w:iCs w:val="0"/>
        </w:rPr>
        <w:t xml:space="preserve"> Maurits ontwerpt en maakt de hardware voor het project en maakt een klein onderdeel van de website, verder werkt Maurits aan de arduino code die samen gaat met de hardware.</w:t>
      </w:r>
    </w:p>
    <w:bookmarkEnd w:id="6"/>
    <w:p w14:paraId="37718ED1" w14:textId="344CD8E6" w:rsidR="00350A26" w:rsidRDefault="00A1706E" w:rsidP="006F2CA0">
      <w:pPr>
        <w:pStyle w:val="SPLinfo"/>
        <w:numPr>
          <w:ilvl w:val="0"/>
          <w:numId w:val="3"/>
        </w:numPr>
        <w:ind w:left="714" w:hanging="357"/>
        <w:contextualSpacing/>
      </w:pPr>
      <w:r>
        <w:rPr>
          <w:i w:val="0"/>
          <w:iCs w:val="0"/>
        </w:rPr>
        <w:t>De reden dat we aan dit project willen gaan werken is omdat wij vinden dat er individuen zijn met teveel geld en wij vinden dit oneerlijk voor de minder fortuinlijke populatie, en door middel van ons project kunnen we geld weghalen van de rijke individuen en daardoor het leven wat eerlijker maken</w:t>
      </w:r>
    </w:p>
    <w:p w14:paraId="21109AE8" w14:textId="2BBA5518" w:rsidR="00441C2F" w:rsidRDefault="00441C2F" w:rsidP="00687CF5">
      <w:pPr>
        <w:pStyle w:val="NoSpacing"/>
      </w:pPr>
      <w:bookmarkStart w:id="7" w:name="_Toc119331275"/>
      <w:r w:rsidRPr="0086415D">
        <w:rPr>
          <w:rStyle w:val="Heading1Char"/>
        </w:rPr>
        <w:t>Interviewverslag</w:t>
      </w:r>
      <w:bookmarkEnd w:id="7"/>
      <w:r w:rsidR="00DA2454" w:rsidRPr="0086415D">
        <w:rPr>
          <w:rStyle w:val="Heading1Char"/>
        </w:rPr>
        <w:br/>
      </w:r>
      <w:r w:rsidR="00DA2454" w:rsidRPr="00DA2454">
        <w:t>In deze paragraaf wordt</w:t>
      </w:r>
      <w:r w:rsidR="00DA2454">
        <w:t xml:space="preserve"> het interview met de opdrachtgever uitgewerkt.</w:t>
      </w:r>
    </w:p>
    <w:p w14:paraId="5609CB3B" w14:textId="44EBB1CB" w:rsidR="006B55E8" w:rsidRDefault="006B55E8" w:rsidP="0086415D">
      <w:pPr>
        <w:pStyle w:val="Heading1"/>
      </w:pPr>
      <w:bookmarkStart w:id="8" w:name="_Toc119331276"/>
      <w:r w:rsidRPr="00145DB2">
        <w:t>Informatiebronnen</w:t>
      </w:r>
      <w:bookmarkEnd w:id="8"/>
    </w:p>
    <w:tbl>
      <w:tblPr>
        <w:tblStyle w:val="TableGrid"/>
        <w:tblW w:w="0" w:type="auto"/>
        <w:tblLook w:val="04A0" w:firstRow="1" w:lastRow="0" w:firstColumn="1" w:lastColumn="0" w:noHBand="0" w:noVBand="1"/>
      </w:tblPr>
      <w:tblGrid>
        <w:gridCol w:w="3988"/>
        <w:gridCol w:w="5074"/>
      </w:tblGrid>
      <w:tr w:rsidR="002E2B54" w14:paraId="16450216" w14:textId="77777777" w:rsidTr="002E2B54">
        <w:tc>
          <w:tcPr>
            <w:tcW w:w="4531" w:type="dxa"/>
          </w:tcPr>
          <w:p w14:paraId="3C95E23F" w14:textId="3915ED28" w:rsidR="002E2B54" w:rsidRDefault="002E2B54" w:rsidP="002E2B54">
            <w:r>
              <w:t>Slot machine c#</w:t>
            </w:r>
          </w:p>
        </w:tc>
        <w:tc>
          <w:tcPr>
            <w:tcW w:w="4531" w:type="dxa"/>
          </w:tcPr>
          <w:p w14:paraId="5D155404" w14:textId="2A157782" w:rsidR="002E2B54" w:rsidRDefault="007F11FB" w:rsidP="002E2B54">
            <w:hyperlink r:id="rId11" w:tgtFrame="_blank" w:tooltip="https://www.youtube.com/watch?v=E9t3l10swkw" w:history="1">
              <w:r w:rsidR="002E2B54">
                <w:rPr>
                  <w:rStyle w:val="Hyperlink"/>
                  <w:rFonts w:ascii="inherit" w:hAnsi="inherit" w:cs="Noto Sans"/>
                  <w:bdr w:val="none" w:sz="0" w:space="0" w:color="auto" w:frame="1"/>
                </w:rPr>
                <w:t>https://www.youtube.com/watch?v=E9t3l10swkw</w:t>
              </w:r>
            </w:hyperlink>
          </w:p>
        </w:tc>
      </w:tr>
      <w:tr w:rsidR="002E2B54" w14:paraId="5876C556" w14:textId="77777777" w:rsidTr="002E2B54">
        <w:tc>
          <w:tcPr>
            <w:tcW w:w="4531" w:type="dxa"/>
          </w:tcPr>
          <w:p w14:paraId="706DB74B" w14:textId="6E429110" w:rsidR="002E2B54" w:rsidRDefault="006E2F11" w:rsidP="002E2B54">
            <w:r>
              <w:t>Mines Web</w:t>
            </w:r>
          </w:p>
        </w:tc>
        <w:tc>
          <w:tcPr>
            <w:tcW w:w="4531" w:type="dxa"/>
          </w:tcPr>
          <w:p w14:paraId="3C1DA604" w14:textId="468250C4" w:rsidR="002E2B54" w:rsidRDefault="007F11FB" w:rsidP="002E2B54">
            <w:hyperlink r:id="rId12" w:tgtFrame="_blank" w:tooltip="https://stakecommunity.com/topic/28457-mines-multiplier-and-win-chance/" w:history="1">
              <w:r w:rsidR="006E2F11">
                <w:rPr>
                  <w:rStyle w:val="Hyperlink"/>
                  <w:rFonts w:ascii="inherit" w:hAnsi="inherit" w:cs="Noto Sans"/>
                  <w:bdr w:val="none" w:sz="0" w:space="0" w:color="auto" w:frame="1"/>
                </w:rPr>
                <w:t>https://stakecommunity.com/topic/28457-mines-multiplier-and-win-chance/</w:t>
              </w:r>
            </w:hyperlink>
          </w:p>
        </w:tc>
      </w:tr>
      <w:tr w:rsidR="002E2B54" w14:paraId="5E6B8503" w14:textId="77777777" w:rsidTr="002E2B54">
        <w:tc>
          <w:tcPr>
            <w:tcW w:w="4531" w:type="dxa"/>
          </w:tcPr>
          <w:p w14:paraId="5F7D64EF" w14:textId="6267156A" w:rsidR="002E2B54" w:rsidRDefault="00614521" w:rsidP="002E2B54">
            <w:r>
              <w:t>Hardware/software communication</w:t>
            </w:r>
          </w:p>
        </w:tc>
        <w:tc>
          <w:tcPr>
            <w:tcW w:w="4531" w:type="dxa"/>
          </w:tcPr>
          <w:p w14:paraId="689605DB" w14:textId="6FDC0B61" w:rsidR="002E2B54" w:rsidRDefault="007F11FB" w:rsidP="002E2B54">
            <w:hyperlink r:id="rId13" w:tgtFrame="_blank" w:tooltip="https://www.youtube.com/watch?v=u_UG_edvMOc" w:history="1">
              <w:r w:rsidR="00614521">
                <w:rPr>
                  <w:rStyle w:val="Hyperlink"/>
                  <w:rFonts w:ascii="inherit" w:hAnsi="inherit" w:cs="Noto Sans"/>
                  <w:bdr w:val="none" w:sz="0" w:space="0" w:color="auto" w:frame="1"/>
                </w:rPr>
                <w:t>https://www.youtube.com/watch?v=u_UG_edvMOc</w:t>
              </w:r>
            </w:hyperlink>
          </w:p>
        </w:tc>
      </w:tr>
    </w:tbl>
    <w:p w14:paraId="03ED36C3" w14:textId="77777777" w:rsidR="002E2B54" w:rsidRPr="002E2B54" w:rsidRDefault="002E2B54" w:rsidP="002E2B54"/>
    <w:p w14:paraId="6665E7B2" w14:textId="4895B390" w:rsidR="0078225D" w:rsidRDefault="002E1782" w:rsidP="00687CF5">
      <w:pPr>
        <w:pStyle w:val="NoSpacing"/>
        <w:rPr>
          <w:rStyle w:val="SPLinfoChar"/>
        </w:rPr>
      </w:pPr>
      <w:bookmarkStart w:id="9" w:name="_Toc119331277"/>
      <w:r w:rsidRPr="0086415D">
        <w:rPr>
          <w:rStyle w:val="Heading1Char"/>
          <w:noProof/>
        </w:rPr>
        <w:drawing>
          <wp:anchor distT="0" distB="0" distL="114300" distR="114300" simplePos="0" relativeHeight="251657216" behindDoc="0" locked="0" layoutInCell="1" allowOverlap="1" wp14:anchorId="486824D2" wp14:editId="08045E89">
            <wp:simplePos x="0" y="0"/>
            <wp:positionH relativeFrom="column">
              <wp:posOffset>4338955</wp:posOffset>
            </wp:positionH>
            <wp:positionV relativeFrom="paragraph">
              <wp:posOffset>147955</wp:posOffset>
            </wp:positionV>
            <wp:extent cx="1948180" cy="1114425"/>
            <wp:effectExtent l="0" t="0" r="0" b="9525"/>
            <wp:wrapSquare wrapText="bothSides"/>
            <wp:docPr id="1" name="Afbeelding 1" descr="Wat is Definition of Done? Uitleg en voorbeelden (voor IT &amp; no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 is Definition of Done? Uitleg en voorbeelden (voor IT &amp; non-I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0864"/>
                    <a:stretch/>
                  </pic:blipFill>
                  <pic:spPr bwMode="auto">
                    <a:xfrm>
                      <a:off x="0" y="0"/>
                      <a:ext cx="1948180" cy="1114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4F0C" w:rsidRPr="0086415D">
        <w:rPr>
          <w:rStyle w:val="Heading1Char"/>
        </w:rPr>
        <w:t>Uitgangspunten</w:t>
      </w:r>
      <w:r w:rsidR="00525704" w:rsidRPr="0086415D">
        <w:rPr>
          <w:rStyle w:val="Heading1Char"/>
        </w:rPr>
        <w:t xml:space="preserve"> (Definition of done)</w:t>
      </w:r>
      <w:bookmarkEnd w:id="9"/>
      <w:r w:rsidR="002E4951" w:rsidRPr="0086415D">
        <w:rPr>
          <w:rStyle w:val="Heading1Char"/>
        </w:rPr>
        <w:br/>
      </w:r>
      <w:r w:rsidR="002E4951" w:rsidRPr="00687CF5">
        <w:rPr>
          <w:rStyle w:val="SPLinfoChar"/>
        </w:rPr>
        <w:t>Formuleer hier de uitgangspunten</w:t>
      </w:r>
      <w:r w:rsidR="00525704" w:rsidRPr="00687CF5">
        <w:rPr>
          <w:rStyle w:val="SPLinfoChar"/>
        </w:rPr>
        <w:t>. Enkele voorbeelden hiervan zijn:</w:t>
      </w:r>
    </w:p>
    <w:p w14:paraId="10139EB2" w14:textId="6207083C" w:rsidR="002E2B54" w:rsidRPr="002E2B54" w:rsidRDefault="002E2B54" w:rsidP="002E2B54">
      <w:pPr>
        <w:pStyle w:val="NoSpacing"/>
        <w:numPr>
          <w:ilvl w:val="0"/>
          <w:numId w:val="6"/>
        </w:numPr>
        <w:rPr>
          <w:rStyle w:val="SPLinfoChar"/>
          <w:i w:val="0"/>
          <w:iCs w:val="0"/>
          <w:lang w:val="en-GB"/>
        </w:rPr>
      </w:pPr>
      <w:r w:rsidRPr="002E2B54">
        <w:rPr>
          <w:rStyle w:val="SPLinfoChar"/>
          <w:i w:val="0"/>
          <w:iCs w:val="0"/>
          <w:lang w:val="en-GB"/>
        </w:rPr>
        <w:t>camelCasing for variables (and i</w:t>
      </w:r>
      <w:r>
        <w:rPr>
          <w:rStyle w:val="SPLinfoChar"/>
          <w:i w:val="0"/>
          <w:iCs w:val="0"/>
          <w:lang w:val="en-GB"/>
        </w:rPr>
        <w:t>tem names in c#) (playerPoints etc.)</w:t>
      </w:r>
    </w:p>
    <w:p w14:paraId="7F77ACEA" w14:textId="4AB457CB" w:rsidR="002E2B54" w:rsidRDefault="002E2B54" w:rsidP="002E2B54">
      <w:pPr>
        <w:pStyle w:val="NoSpacing"/>
        <w:numPr>
          <w:ilvl w:val="0"/>
          <w:numId w:val="6"/>
        </w:numPr>
        <w:rPr>
          <w:rStyle w:val="SPLinfoChar"/>
          <w:i w:val="0"/>
          <w:iCs w:val="0"/>
          <w:lang w:val="en-GB"/>
        </w:rPr>
      </w:pPr>
      <w:r w:rsidRPr="002E2B54">
        <w:rPr>
          <w:rStyle w:val="SPLinfoChar"/>
          <w:i w:val="0"/>
          <w:iCs w:val="0"/>
          <w:lang w:val="en-GB"/>
        </w:rPr>
        <w:t>PascalCasing for functions (HtmlHeader() e</w:t>
      </w:r>
      <w:r>
        <w:rPr>
          <w:rStyle w:val="SPLinfoChar"/>
          <w:i w:val="0"/>
          <w:iCs w:val="0"/>
          <w:lang w:val="en-GB"/>
        </w:rPr>
        <w:t>tc.)</w:t>
      </w:r>
    </w:p>
    <w:p w14:paraId="1C11DEFA" w14:textId="1DA0A217" w:rsidR="002E2B54" w:rsidRDefault="002E2B54" w:rsidP="002E2B54">
      <w:pPr>
        <w:pStyle w:val="NoSpacing"/>
        <w:numPr>
          <w:ilvl w:val="0"/>
          <w:numId w:val="6"/>
        </w:numPr>
        <w:rPr>
          <w:rStyle w:val="SPLinfoChar"/>
          <w:i w:val="0"/>
          <w:iCs w:val="0"/>
          <w:lang w:val="en-GB"/>
        </w:rPr>
      </w:pPr>
      <w:r>
        <w:rPr>
          <w:rStyle w:val="SPLinfoChar"/>
          <w:i w:val="0"/>
          <w:iCs w:val="0"/>
          <w:lang w:val="en-GB"/>
        </w:rPr>
        <w:t>Personal abbreviation after c# items (btnStartIwaa etc.)</w:t>
      </w:r>
    </w:p>
    <w:p w14:paraId="1182FA8D" w14:textId="20013023" w:rsidR="002E2B54" w:rsidRDefault="002E2B54" w:rsidP="002E2B54">
      <w:pPr>
        <w:pStyle w:val="NoSpacing"/>
        <w:numPr>
          <w:ilvl w:val="0"/>
          <w:numId w:val="6"/>
        </w:numPr>
        <w:rPr>
          <w:rStyle w:val="SPLinfoChar"/>
          <w:i w:val="0"/>
          <w:iCs w:val="0"/>
          <w:lang w:val="en-GB"/>
        </w:rPr>
      </w:pPr>
      <w:r>
        <w:rPr>
          <w:rStyle w:val="SPLinfoChar"/>
          <w:i w:val="0"/>
          <w:iCs w:val="0"/>
          <w:lang w:val="en-GB"/>
        </w:rPr>
        <w:t>4 spaces indent</w:t>
      </w:r>
    </w:p>
    <w:p w14:paraId="6E78E5BA" w14:textId="1D591A10" w:rsidR="002E2B54" w:rsidRDefault="002E2B54" w:rsidP="002E2B54">
      <w:pPr>
        <w:pStyle w:val="NoSpacing"/>
        <w:numPr>
          <w:ilvl w:val="0"/>
          <w:numId w:val="6"/>
        </w:numPr>
        <w:rPr>
          <w:rStyle w:val="SPLinfoChar"/>
          <w:i w:val="0"/>
          <w:iCs w:val="0"/>
          <w:lang w:val="en-GB"/>
        </w:rPr>
      </w:pPr>
      <w:r>
        <w:rPr>
          <w:rStyle w:val="SPLinfoChar"/>
          <w:i w:val="0"/>
          <w:iCs w:val="0"/>
          <w:lang w:val="en-GB"/>
        </w:rPr>
        <w:t>White lines between separate functions for readability</w:t>
      </w:r>
    </w:p>
    <w:p w14:paraId="78642C83" w14:textId="755B768C" w:rsidR="002E2B54" w:rsidRDefault="002E2B54" w:rsidP="002E2B54">
      <w:pPr>
        <w:pStyle w:val="NoSpacing"/>
        <w:numPr>
          <w:ilvl w:val="0"/>
          <w:numId w:val="6"/>
        </w:numPr>
        <w:rPr>
          <w:rStyle w:val="SPLinfoChar"/>
          <w:i w:val="0"/>
          <w:iCs w:val="0"/>
          <w:lang w:val="en-GB"/>
        </w:rPr>
      </w:pPr>
      <w:r>
        <w:rPr>
          <w:rStyle w:val="SPLinfoChar"/>
          <w:i w:val="0"/>
          <w:iCs w:val="0"/>
          <w:lang w:val="en-GB"/>
        </w:rPr>
        <w:t>Sufficient commenting</w:t>
      </w:r>
    </w:p>
    <w:p w14:paraId="33865B55" w14:textId="77777777" w:rsidR="002E2B54" w:rsidRPr="002E2B54" w:rsidRDefault="002E2B54" w:rsidP="002E2B54">
      <w:pPr>
        <w:pStyle w:val="NoSpacing"/>
        <w:rPr>
          <w:rStyle w:val="SPLinfoChar"/>
          <w:i w:val="0"/>
          <w:iCs w:val="0"/>
          <w:lang w:val="en-GB"/>
        </w:rPr>
      </w:pPr>
    </w:p>
    <w:p w14:paraId="65817E25" w14:textId="292FCF48" w:rsidR="005476B8" w:rsidRDefault="00562745" w:rsidP="005476B8">
      <w:pPr>
        <w:pStyle w:val="NoSpacing"/>
        <w:rPr>
          <w:rStyle w:val="SPLinfoChar"/>
        </w:rPr>
      </w:pPr>
      <w:bookmarkStart w:id="10" w:name="_Toc119331278"/>
      <w:r w:rsidRPr="0086415D">
        <w:rPr>
          <w:rStyle w:val="Heading1Char"/>
        </w:rPr>
        <w:t>E</w:t>
      </w:r>
      <w:r w:rsidR="00D2368D" w:rsidRPr="0086415D">
        <w:rPr>
          <w:rStyle w:val="Heading1Char"/>
        </w:rPr>
        <w:t>isen en wensen</w:t>
      </w:r>
      <w:bookmarkEnd w:id="10"/>
      <w:r w:rsidR="00525704" w:rsidRPr="0086415D">
        <w:rPr>
          <w:rStyle w:val="Heading1Char"/>
        </w:rPr>
        <w:br/>
      </w:r>
      <w:r w:rsidR="00525704" w:rsidRPr="00FB0942">
        <w:rPr>
          <w:rStyle w:val="SPLinfoChar"/>
        </w:rPr>
        <w:t>Eisen en wensen voor het project welke afkomstig zijn van het interview met de klant/opdrachtgever</w:t>
      </w:r>
      <w:r w:rsidR="002A1B18" w:rsidRPr="00FB0942">
        <w:rPr>
          <w:rStyle w:val="SPLinfoChar"/>
        </w:rPr>
        <w:t>. Enkele voorbeelden hiervan zijn:</w:t>
      </w:r>
    </w:p>
    <w:p w14:paraId="0507CC77" w14:textId="47B7C6FF" w:rsidR="005476B8" w:rsidRDefault="005476B8" w:rsidP="005476B8">
      <w:pPr>
        <w:pStyle w:val="Heading2"/>
        <w:rPr>
          <w:rStyle w:val="SPLinfoChar"/>
          <w:i w:val="0"/>
          <w:iCs w:val="0"/>
        </w:rPr>
      </w:pPr>
      <w:r>
        <w:rPr>
          <w:rStyle w:val="SPLinfoChar"/>
          <w:i w:val="0"/>
          <w:iCs w:val="0"/>
        </w:rPr>
        <w:t>Web:</w:t>
      </w:r>
    </w:p>
    <w:p w14:paraId="48B7F227" w14:textId="2DEEAB9E" w:rsidR="005476B8" w:rsidRDefault="00BA142A" w:rsidP="005476B8">
      <w:pPr>
        <w:pStyle w:val="ListParagraph"/>
        <w:numPr>
          <w:ilvl w:val="0"/>
          <w:numId w:val="8"/>
        </w:numPr>
      </w:pPr>
      <w:r>
        <w:t>Iedere pagina zal een banner hebben met de correcte foto</w:t>
      </w:r>
    </w:p>
    <w:p w14:paraId="3A8D006A" w14:textId="1FD2A9ED" w:rsidR="00BA142A" w:rsidRDefault="00BA142A" w:rsidP="005476B8">
      <w:pPr>
        <w:pStyle w:val="ListParagraph"/>
        <w:numPr>
          <w:ilvl w:val="0"/>
          <w:numId w:val="8"/>
        </w:numPr>
      </w:pPr>
      <w:r>
        <w:t>Iedere pagina zal een nav bar hebben met de cor</w:t>
      </w:r>
      <w:r w:rsidR="00C81AD0">
        <w:t>recte items en foto</w:t>
      </w:r>
    </w:p>
    <w:p w14:paraId="4288B0B3" w14:textId="20051AAE" w:rsidR="00C81AD0" w:rsidRDefault="00C81AD0" w:rsidP="005476B8">
      <w:pPr>
        <w:pStyle w:val="ListParagraph"/>
        <w:numPr>
          <w:ilvl w:val="0"/>
          <w:numId w:val="8"/>
        </w:numPr>
      </w:pPr>
      <w:r>
        <w:t>Alle side pages hebben de nav bar van de homepage helemaal boven</w:t>
      </w:r>
    </w:p>
    <w:p w14:paraId="0B8BE53D" w14:textId="0F3AE97B" w:rsidR="00590E74" w:rsidRDefault="00590E74" w:rsidP="00590E74">
      <w:pPr>
        <w:pStyle w:val="ListParagraph"/>
        <w:numPr>
          <w:ilvl w:val="0"/>
          <w:numId w:val="8"/>
        </w:numPr>
      </w:pPr>
      <w:r>
        <w:lastRenderedPageBreak/>
        <w:t>De c</w:t>
      </w:r>
      <w:r w:rsidR="006F2CA0">
        <w:t>redits</w:t>
      </w:r>
      <w:r>
        <w:t xml:space="preserve"> zijn ter allen tijden zichtbaar in de main nav bar</w:t>
      </w:r>
    </w:p>
    <w:p w14:paraId="3A6F2D17" w14:textId="4EB0F07C" w:rsidR="006336EC" w:rsidRDefault="006336EC" w:rsidP="005476B8">
      <w:pPr>
        <w:pStyle w:val="ListParagraph"/>
        <w:numPr>
          <w:ilvl w:val="0"/>
          <w:numId w:val="8"/>
        </w:numPr>
      </w:pPr>
      <w:r>
        <w:t xml:space="preserve">Er is 1 knop om je </w:t>
      </w:r>
      <w:r w:rsidR="006F2CA0">
        <w:t>credits</w:t>
      </w:r>
      <w:r>
        <w:t xml:space="preserve"> om te zetten naar c# en die te gaan spelen</w:t>
      </w:r>
    </w:p>
    <w:p w14:paraId="0A5B4C84" w14:textId="416103CF" w:rsidR="00C81AD0" w:rsidRDefault="00C4213D" w:rsidP="005476B8">
      <w:pPr>
        <w:pStyle w:val="ListParagraph"/>
        <w:numPr>
          <w:ilvl w:val="0"/>
          <w:numId w:val="8"/>
        </w:numPr>
      </w:pPr>
      <w:r>
        <w:t>1 knop voor naar de casino game te gaan en 1 knop voor sport betting op de homepage</w:t>
      </w:r>
    </w:p>
    <w:p w14:paraId="597F3573" w14:textId="295F1D01" w:rsidR="00746FC4" w:rsidRDefault="00746FC4" w:rsidP="005476B8">
      <w:pPr>
        <w:pStyle w:val="ListParagraph"/>
        <w:numPr>
          <w:ilvl w:val="0"/>
          <w:numId w:val="8"/>
        </w:numPr>
      </w:pPr>
      <w:r>
        <w:t>Je kan kiezen voor welke sport je wilt ‘spelen’</w:t>
      </w:r>
    </w:p>
    <w:p w14:paraId="2FC850E6" w14:textId="03E44AFF" w:rsidR="00746FC4" w:rsidRDefault="00746FC4" w:rsidP="005476B8">
      <w:pPr>
        <w:pStyle w:val="ListParagraph"/>
        <w:numPr>
          <w:ilvl w:val="0"/>
          <w:numId w:val="8"/>
        </w:numPr>
      </w:pPr>
      <w:r>
        <w:t>Je kan een team kiezen om te supporten</w:t>
      </w:r>
    </w:p>
    <w:p w14:paraId="57E4D774" w14:textId="6D71DC62" w:rsidR="00746FC4" w:rsidRDefault="00535945" w:rsidP="005476B8">
      <w:pPr>
        <w:pStyle w:val="ListParagraph"/>
        <w:numPr>
          <w:ilvl w:val="0"/>
          <w:numId w:val="8"/>
        </w:numPr>
      </w:pPr>
      <w:r>
        <w:t>Je kan de team lineup zien incl. speler statistieken.</w:t>
      </w:r>
    </w:p>
    <w:p w14:paraId="2E6B492C" w14:textId="30887436" w:rsidR="00535945" w:rsidRDefault="00D82466" w:rsidP="005476B8">
      <w:pPr>
        <w:pStyle w:val="ListParagraph"/>
        <w:numPr>
          <w:ilvl w:val="0"/>
          <w:numId w:val="8"/>
        </w:numPr>
      </w:pPr>
      <w:r>
        <w:t>Je kan (nep)geld wedden op welke ‘seed’ het team zal behalen.</w:t>
      </w:r>
    </w:p>
    <w:p w14:paraId="70419274" w14:textId="30C2D1CC" w:rsidR="00D82466" w:rsidRDefault="00D82466" w:rsidP="005476B8">
      <w:pPr>
        <w:pStyle w:val="ListParagraph"/>
        <w:numPr>
          <w:ilvl w:val="0"/>
          <w:numId w:val="8"/>
        </w:numPr>
      </w:pPr>
      <w:r>
        <w:t>Als je team in de playoffs komt kan je geld zetten op hoe ver ze komen</w:t>
      </w:r>
    </w:p>
    <w:p w14:paraId="120E3BCC" w14:textId="1851ED5C" w:rsidR="008C686E" w:rsidRDefault="008C686E" w:rsidP="005476B8">
      <w:pPr>
        <w:pStyle w:val="ListParagraph"/>
        <w:numPr>
          <w:ilvl w:val="0"/>
          <w:numId w:val="8"/>
        </w:numPr>
      </w:pPr>
      <w:r>
        <w:t>Je kan ter allen tijden je game schedule bekijken</w:t>
      </w:r>
    </w:p>
    <w:p w14:paraId="49574C2B" w14:textId="37795D7D" w:rsidR="008C686E" w:rsidRDefault="008C686E" w:rsidP="005476B8">
      <w:pPr>
        <w:pStyle w:val="ListParagraph"/>
        <w:numPr>
          <w:ilvl w:val="0"/>
          <w:numId w:val="8"/>
        </w:numPr>
      </w:pPr>
      <w:r>
        <w:t>Er zijn 3 betting options per game.</w:t>
      </w:r>
    </w:p>
    <w:p w14:paraId="4A5FBED5" w14:textId="36919CE4" w:rsidR="00D51539" w:rsidRDefault="007F43D9" w:rsidP="005476B8">
      <w:pPr>
        <w:pStyle w:val="ListParagraph"/>
        <w:numPr>
          <w:ilvl w:val="0"/>
          <w:numId w:val="8"/>
        </w:numPr>
        <w:rPr>
          <w:lang w:val="en-GB"/>
        </w:rPr>
      </w:pPr>
      <w:r w:rsidRPr="00071FD6">
        <w:rPr>
          <w:lang w:val="en-GB"/>
        </w:rPr>
        <w:t>Show de game result en profits/losses</w:t>
      </w:r>
    </w:p>
    <w:p w14:paraId="1F83AEC3" w14:textId="3DC85D40" w:rsidR="00071FD6" w:rsidRDefault="00071FD6" w:rsidP="005476B8">
      <w:pPr>
        <w:pStyle w:val="ListParagraph"/>
        <w:numPr>
          <w:ilvl w:val="0"/>
          <w:numId w:val="8"/>
        </w:numPr>
      </w:pPr>
      <w:r w:rsidRPr="00071FD6">
        <w:t>De gebruike</w:t>
      </w:r>
      <w:r w:rsidR="006E2F11">
        <w:t>r</w:t>
      </w:r>
      <w:r w:rsidRPr="00071FD6">
        <w:t xml:space="preserve"> kan de c</w:t>
      </w:r>
      <w:r>
        <w:t>asino game ‘mines’ spelen</w:t>
      </w:r>
    </w:p>
    <w:p w14:paraId="7E387FBD" w14:textId="12046500" w:rsidR="00071FD6" w:rsidRDefault="00D56077" w:rsidP="005476B8">
      <w:pPr>
        <w:pStyle w:val="ListParagraph"/>
        <w:numPr>
          <w:ilvl w:val="0"/>
          <w:numId w:val="8"/>
        </w:numPr>
      </w:pPr>
      <w:r>
        <w:t xml:space="preserve">De payout zal </w:t>
      </w:r>
      <w:r w:rsidR="005418CA">
        <w:t>werken als volgt:</w:t>
      </w:r>
      <w:r w:rsidR="004D40E5">
        <w:t xml:space="preserve"> </w:t>
      </w:r>
      <w:r w:rsidR="005669BA">
        <w:t>per goed vakje geklikt krijg je 10% van je inzet terug (voor €10 inzet krijg je per goed vakje €1 terug)</w:t>
      </w:r>
      <w:r>
        <w:t>.</w:t>
      </w:r>
    </w:p>
    <w:p w14:paraId="191BEC15" w14:textId="4A4FB694" w:rsidR="00590E74" w:rsidRDefault="00590E74" w:rsidP="00590E74">
      <w:pPr>
        <w:pStyle w:val="Heading2"/>
      </w:pPr>
      <w:r>
        <w:t>C#</w:t>
      </w:r>
    </w:p>
    <w:p w14:paraId="26EC90B2" w14:textId="761127C8" w:rsidR="00590E74" w:rsidRDefault="00D31DB9" w:rsidP="00590E74">
      <w:pPr>
        <w:pStyle w:val="ListParagraph"/>
        <w:numPr>
          <w:ilvl w:val="0"/>
          <w:numId w:val="9"/>
        </w:numPr>
      </w:pPr>
      <w:r>
        <w:t>Er</w:t>
      </w:r>
      <w:r w:rsidR="00FD42EC">
        <w:t xml:space="preserve"> is een homepage met een knop naar de custimization shop en een naar de slot machine</w:t>
      </w:r>
      <w:r w:rsidR="005E4813">
        <w:t xml:space="preserve"> en een om je </w:t>
      </w:r>
      <w:r w:rsidR="006F2CA0">
        <w:t>credits</w:t>
      </w:r>
      <w:r w:rsidR="005E4813">
        <w:t xml:space="preserve"> uit te cashen</w:t>
      </w:r>
    </w:p>
    <w:p w14:paraId="1071B2F8" w14:textId="430AC2A3" w:rsidR="00E9351D" w:rsidRDefault="00E9351D" w:rsidP="00590E74">
      <w:pPr>
        <w:pStyle w:val="ListParagraph"/>
        <w:numPr>
          <w:ilvl w:val="0"/>
          <w:numId w:val="9"/>
        </w:numPr>
      </w:pPr>
      <w:r w:rsidRPr="00B85EB5">
        <w:t>In de custimization shop kun</w:t>
      </w:r>
      <w:r w:rsidR="00B85EB5" w:rsidRPr="00B85EB5">
        <w:t xml:space="preserve"> je</w:t>
      </w:r>
      <w:r w:rsidR="00B85EB5">
        <w:t xml:space="preserve"> verschillende opties kopen voor de achtergrondkleur</w:t>
      </w:r>
      <w:r w:rsidR="000513AF">
        <w:t xml:space="preserve"> en </w:t>
      </w:r>
      <w:r w:rsidR="005E4813">
        <w:t>de fotos op de slot machine</w:t>
      </w:r>
    </w:p>
    <w:p w14:paraId="10651F8E" w14:textId="2A4AC75B" w:rsidR="005E4813" w:rsidRDefault="005E4813" w:rsidP="005E4813">
      <w:pPr>
        <w:pStyle w:val="ListParagraph"/>
        <w:numPr>
          <w:ilvl w:val="0"/>
          <w:numId w:val="9"/>
        </w:numPr>
      </w:pPr>
      <w:r>
        <w:t xml:space="preserve">Je kan deze customisations kopen met de verdiende </w:t>
      </w:r>
      <w:r w:rsidR="006F2CA0">
        <w:t>credits</w:t>
      </w:r>
    </w:p>
    <w:p w14:paraId="29079A73" w14:textId="0080CC1C" w:rsidR="005E4813" w:rsidRDefault="00B1438F" w:rsidP="005E4813">
      <w:pPr>
        <w:pStyle w:val="ListParagraph"/>
        <w:numPr>
          <w:ilvl w:val="0"/>
          <w:numId w:val="9"/>
        </w:numPr>
      </w:pPr>
      <w:r>
        <w:t>De slot machi</w:t>
      </w:r>
      <w:r w:rsidR="003C0F20">
        <w:t xml:space="preserve">ne is bruikbaar en er wordt [amount of </w:t>
      </w:r>
      <w:r w:rsidR="006F2CA0">
        <w:t>credits</w:t>
      </w:r>
      <w:r w:rsidR="003C0F20">
        <w:t>] ingezet per spin</w:t>
      </w:r>
    </w:p>
    <w:p w14:paraId="38CB60EA" w14:textId="2F3CAEB1" w:rsidR="003C0F20" w:rsidRDefault="003C0F20" w:rsidP="005E4813">
      <w:pPr>
        <w:pStyle w:val="ListParagraph"/>
        <w:numPr>
          <w:ilvl w:val="0"/>
          <w:numId w:val="9"/>
        </w:numPr>
      </w:pPr>
      <w:r>
        <w:t xml:space="preserve">Afhangend van de combinatie afbeeldingen na de spin word je </w:t>
      </w:r>
      <w:r w:rsidR="001A08BD">
        <w:t>correct uitbetaald</w:t>
      </w:r>
    </w:p>
    <w:p w14:paraId="05C0747F" w14:textId="6CF9DBC8" w:rsidR="001A08BD" w:rsidRDefault="001A08BD" w:rsidP="001A08BD">
      <w:pPr>
        <w:pStyle w:val="Heading2"/>
      </w:pPr>
      <w:r>
        <w:t>Hardware</w:t>
      </w:r>
    </w:p>
    <w:p w14:paraId="43D252FC" w14:textId="52AB3969" w:rsidR="001A08BD" w:rsidRDefault="001A08BD" w:rsidP="001A08BD">
      <w:pPr>
        <w:pStyle w:val="ListParagraph"/>
        <w:numPr>
          <w:ilvl w:val="0"/>
          <w:numId w:val="10"/>
        </w:numPr>
      </w:pPr>
      <w:r>
        <w:t>De hardware zal bestaan uit onderdelen van arduino en 3d-print</w:t>
      </w:r>
    </w:p>
    <w:p w14:paraId="2328695D" w14:textId="3F33C17A" w:rsidR="001A08BD" w:rsidRDefault="00500762" w:rsidP="001A08BD">
      <w:pPr>
        <w:pStyle w:val="ListParagraph"/>
        <w:numPr>
          <w:ilvl w:val="0"/>
          <w:numId w:val="10"/>
        </w:numPr>
      </w:pPr>
      <w:r w:rsidRPr="00500762">
        <w:t>Als de cash-out knop word ingedruk</w:t>
      </w:r>
      <w:r>
        <w:t>t word het correcte aantal muntjes uitgespuugd.</w:t>
      </w:r>
    </w:p>
    <w:p w14:paraId="6665F265" w14:textId="2765F0E6" w:rsidR="00500762" w:rsidRPr="00500762" w:rsidRDefault="00576160" w:rsidP="001A08BD">
      <w:pPr>
        <w:pStyle w:val="ListParagraph"/>
        <w:numPr>
          <w:ilvl w:val="0"/>
          <w:numId w:val="10"/>
        </w:numPr>
      </w:pPr>
      <w:r>
        <w:t>De muntjes worden uitgespuugd door middel van een servomotor</w:t>
      </w:r>
    </w:p>
    <w:p w14:paraId="24822208" w14:textId="6FAD14B6" w:rsidR="0015692D" w:rsidRPr="00145DB2" w:rsidRDefault="00DC10FC" w:rsidP="0086415D">
      <w:pPr>
        <w:pStyle w:val="Heading1"/>
      </w:pPr>
      <w:bookmarkStart w:id="11" w:name="_Toc119331279"/>
      <w:r w:rsidRPr="00145DB2">
        <w:t>Akkoord opdrachtgever</w:t>
      </w:r>
      <w:bookmarkEnd w:id="11"/>
    </w:p>
    <w:tbl>
      <w:tblPr>
        <w:tblStyle w:val="TableGrid"/>
        <w:tblW w:w="0" w:type="auto"/>
        <w:tblLook w:val="04A0" w:firstRow="1" w:lastRow="0" w:firstColumn="1" w:lastColumn="0" w:noHBand="0" w:noVBand="1"/>
      </w:tblPr>
      <w:tblGrid>
        <w:gridCol w:w="1468"/>
        <w:gridCol w:w="7594"/>
      </w:tblGrid>
      <w:tr w:rsidR="00DC10FC" w:rsidRPr="00145DB2" w14:paraId="134573AD" w14:textId="77777777" w:rsidTr="00623FB6">
        <w:trPr>
          <w:trHeight w:val="567"/>
        </w:trPr>
        <w:tc>
          <w:tcPr>
            <w:tcW w:w="1468" w:type="dxa"/>
          </w:tcPr>
          <w:p w14:paraId="1E755487" w14:textId="77777777" w:rsidR="00DC10FC" w:rsidRPr="00145DB2" w:rsidRDefault="00DC10FC" w:rsidP="00B11207">
            <w:pPr>
              <w:pStyle w:val="NoSpacing"/>
            </w:pPr>
            <w:r w:rsidRPr="00145DB2">
              <w:t>Naam</w:t>
            </w:r>
          </w:p>
        </w:tc>
        <w:tc>
          <w:tcPr>
            <w:tcW w:w="7594" w:type="dxa"/>
          </w:tcPr>
          <w:p w14:paraId="163891FE" w14:textId="77777777" w:rsidR="00DC10FC" w:rsidRPr="00145DB2" w:rsidRDefault="00DC10FC" w:rsidP="00DC10FC">
            <w:pPr>
              <w:pStyle w:val="NoSpacing"/>
            </w:pPr>
          </w:p>
        </w:tc>
      </w:tr>
      <w:tr w:rsidR="00DC10FC" w:rsidRPr="00145DB2" w14:paraId="657EA742" w14:textId="77777777" w:rsidTr="00623FB6">
        <w:trPr>
          <w:trHeight w:val="567"/>
        </w:trPr>
        <w:tc>
          <w:tcPr>
            <w:tcW w:w="1468" w:type="dxa"/>
          </w:tcPr>
          <w:p w14:paraId="6A736260" w14:textId="77777777" w:rsidR="00DC10FC" w:rsidRPr="00145DB2" w:rsidRDefault="00DC10FC" w:rsidP="00B11207">
            <w:pPr>
              <w:pStyle w:val="NoSpacing"/>
            </w:pPr>
            <w:r w:rsidRPr="00145DB2">
              <w:t>Datum</w:t>
            </w:r>
          </w:p>
        </w:tc>
        <w:tc>
          <w:tcPr>
            <w:tcW w:w="7594" w:type="dxa"/>
          </w:tcPr>
          <w:p w14:paraId="6791F55C" w14:textId="77777777" w:rsidR="00DC10FC" w:rsidRPr="00145DB2" w:rsidRDefault="00DC10FC" w:rsidP="00DC10FC">
            <w:pPr>
              <w:pStyle w:val="NoSpacing"/>
            </w:pPr>
          </w:p>
        </w:tc>
      </w:tr>
      <w:tr w:rsidR="00DC10FC" w:rsidRPr="00145DB2" w14:paraId="4D205105" w14:textId="77777777" w:rsidTr="00623FB6">
        <w:trPr>
          <w:trHeight w:val="947"/>
        </w:trPr>
        <w:tc>
          <w:tcPr>
            <w:tcW w:w="1468" w:type="dxa"/>
          </w:tcPr>
          <w:p w14:paraId="46E36AD7" w14:textId="77777777" w:rsidR="00DC10FC" w:rsidRPr="00145DB2" w:rsidRDefault="00DC10FC" w:rsidP="00B11207">
            <w:pPr>
              <w:pStyle w:val="NoSpacing"/>
            </w:pPr>
            <w:r w:rsidRPr="00145DB2">
              <w:t>Handtekening</w:t>
            </w:r>
          </w:p>
        </w:tc>
        <w:tc>
          <w:tcPr>
            <w:tcW w:w="7594" w:type="dxa"/>
          </w:tcPr>
          <w:p w14:paraId="1D86881C" w14:textId="77777777" w:rsidR="00DC10FC" w:rsidRPr="00145DB2" w:rsidRDefault="00DC10FC" w:rsidP="00DC10FC">
            <w:pPr>
              <w:pStyle w:val="NoSpacing"/>
            </w:pPr>
          </w:p>
        </w:tc>
      </w:tr>
    </w:tbl>
    <w:p w14:paraId="6BD10528" w14:textId="2C4396FF" w:rsidR="00ED4D7B" w:rsidRDefault="00ED4D7B" w:rsidP="00623FB6">
      <w:pPr>
        <w:pStyle w:val="NoSpacing"/>
      </w:pPr>
    </w:p>
    <w:p w14:paraId="38046C76" w14:textId="77777777" w:rsidR="00ED4D7B" w:rsidRDefault="00ED4D7B">
      <w:r>
        <w:br w:type="page"/>
      </w:r>
    </w:p>
    <w:p w14:paraId="0F50DD39" w14:textId="5387D9C7" w:rsidR="00DC10FC" w:rsidRDefault="00ED4D7B" w:rsidP="00ED4D7B">
      <w:pPr>
        <w:pStyle w:val="Heading1"/>
      </w:pPr>
      <w:r>
        <w:lastRenderedPageBreak/>
        <w:t>User Stories</w:t>
      </w:r>
    </w:p>
    <w:p w14:paraId="3DAD547F" w14:textId="7DCAFB2A" w:rsidR="00FB0942" w:rsidRDefault="00FB0942" w:rsidP="00FB0942">
      <w:pPr>
        <w:spacing w:line="276" w:lineRule="auto"/>
        <w:rPr>
          <w:rStyle w:val="SPLinfoChar"/>
        </w:rPr>
      </w:pPr>
      <w:r w:rsidRPr="00FB0942">
        <w:rPr>
          <w:rStyle w:val="SPLinfoChar"/>
        </w:rPr>
        <w:t xml:space="preserve">Stel op basis van </w:t>
      </w:r>
      <w:r w:rsidR="009A3ACB">
        <w:rPr>
          <w:rStyle w:val="SPLinfoChar"/>
        </w:rPr>
        <w:t>de voorgaande eisen en wensen</w:t>
      </w:r>
      <w:r w:rsidR="000E557F">
        <w:rPr>
          <w:rStyle w:val="SPLinfoChar"/>
        </w:rPr>
        <w:t xml:space="preserve">, </w:t>
      </w:r>
      <w:r w:rsidRPr="00FB0942">
        <w:rPr>
          <w:rStyle w:val="SPLinfoChar"/>
        </w:rPr>
        <w:t>user stories op. Zet deze user stories op de Product backlog</w:t>
      </w:r>
      <w:r w:rsidR="004679D2">
        <w:rPr>
          <w:rStyle w:val="SPLinfoChar"/>
        </w:rPr>
        <w:t>.</w:t>
      </w:r>
      <w:r w:rsidR="004679D2" w:rsidRPr="004679D2">
        <w:t xml:space="preserve"> </w:t>
      </w:r>
      <w:r w:rsidR="004679D2">
        <w:rPr>
          <w:rStyle w:val="SPLinfoChar"/>
        </w:rPr>
        <w:t xml:space="preserve">Als </w:t>
      </w:r>
      <w:r w:rsidR="00E80E5E">
        <w:rPr>
          <w:rStyle w:val="SPLinfoChar"/>
        </w:rPr>
        <w:t>er</w:t>
      </w:r>
      <w:r w:rsidR="004679D2">
        <w:rPr>
          <w:rStyle w:val="SPLinfoChar"/>
        </w:rPr>
        <w:t xml:space="preserve"> geen gebruik</w:t>
      </w:r>
      <w:r w:rsidR="00E80E5E">
        <w:rPr>
          <w:rStyle w:val="SPLinfoChar"/>
        </w:rPr>
        <w:t xml:space="preserve"> ge</w:t>
      </w:r>
      <w:r w:rsidR="004679D2">
        <w:rPr>
          <w:rStyle w:val="SPLinfoChar"/>
        </w:rPr>
        <w:t xml:space="preserve">maakt </w:t>
      </w:r>
      <w:r w:rsidR="00E80E5E">
        <w:rPr>
          <w:rStyle w:val="SPLinfoChar"/>
        </w:rPr>
        <w:t xml:space="preserve">wordt </w:t>
      </w:r>
      <w:r w:rsidR="004679D2">
        <w:rPr>
          <w:rStyle w:val="SPLinfoChar"/>
        </w:rPr>
        <w:t xml:space="preserve">van </w:t>
      </w:r>
      <w:r w:rsidR="004679D2" w:rsidRPr="004679D2">
        <w:rPr>
          <w:rStyle w:val="SPLinfoChar"/>
        </w:rPr>
        <w:t xml:space="preserve">'user stories', kan </w:t>
      </w:r>
      <w:r w:rsidR="004679D2">
        <w:rPr>
          <w:rStyle w:val="SPLinfoChar"/>
        </w:rPr>
        <w:t xml:space="preserve">er </w:t>
      </w:r>
      <w:r w:rsidR="004679D2" w:rsidRPr="004679D2">
        <w:rPr>
          <w:rStyle w:val="SPLinfoChar"/>
        </w:rPr>
        <w:t>ook '(deel)functionaliteit' worden gelezen als er niet met SCRUM wordt gewerkt.</w:t>
      </w:r>
    </w:p>
    <w:p w14:paraId="606E0794" w14:textId="5C034197" w:rsidR="00B02C24" w:rsidRDefault="00B02C24" w:rsidP="00B02C24">
      <w:pPr>
        <w:pStyle w:val="Heading2"/>
      </w:pPr>
      <w:bookmarkStart w:id="12" w:name="_Toc2080253"/>
      <w:bookmarkStart w:id="13" w:name="_Toc20926723"/>
      <w:r>
        <w:t>Voorbeeld van een (deel)functionaliteit</w:t>
      </w:r>
    </w:p>
    <w:p w14:paraId="20AD2E35" w14:textId="619D08F8" w:rsidR="00B02C24" w:rsidRPr="007A0E59" w:rsidRDefault="00B02C24" w:rsidP="00B02C24">
      <w:pPr>
        <w:pStyle w:val="Heading2"/>
      </w:pPr>
      <w:r w:rsidRPr="007A0E59">
        <w:t>Functie: Login</w:t>
      </w:r>
      <w:bookmarkEnd w:id="12"/>
      <w:bookmarkEnd w:id="13"/>
    </w:p>
    <w:p w14:paraId="2ED27987" w14:textId="77777777" w:rsidR="00B02C24" w:rsidRDefault="00B02C24" w:rsidP="00B02C24">
      <w:pPr>
        <w:pStyle w:val="Heading3"/>
      </w:pPr>
      <w:bookmarkStart w:id="14" w:name="_Toc2080254"/>
      <w:r w:rsidRPr="007A0E59">
        <w:t>Functionele beschrijving</w:t>
      </w:r>
      <w:bookmarkEnd w:id="14"/>
    </w:p>
    <w:p w14:paraId="5B8CF473" w14:textId="0BF2C996" w:rsidR="00B02C24" w:rsidRDefault="00B02C24" w:rsidP="00B02C24">
      <w:pPr>
        <w:pStyle w:val="SPLinfo"/>
      </w:pPr>
      <w:r>
        <w:t>In deze sub paragraaf word</w:t>
      </w:r>
      <w:r w:rsidR="005F713F">
        <w:t>en</w:t>
      </w:r>
      <w:r>
        <w:t xml:space="preserve"> de</w:t>
      </w:r>
      <w:r w:rsidR="005F713F">
        <w:t xml:space="preserve"> eisen en wensen</w:t>
      </w:r>
      <w:r>
        <w:t xml:space="preserve"> inhoudelijk beschreven.</w:t>
      </w:r>
    </w:p>
    <w:p w14:paraId="498AD9C3" w14:textId="23445715" w:rsidR="00B02C24" w:rsidRDefault="00B02C24" w:rsidP="00B02C24">
      <w:pPr>
        <w:pStyle w:val="SPLinfo"/>
      </w:pPr>
      <w:r>
        <w:t>Voorbeeld van een gestructureerde beschrijving</w:t>
      </w:r>
      <w:r w:rsidR="007224C3">
        <w:t xml:space="preserve"> voor de functie inloggen</w:t>
      </w:r>
      <w:r w:rsidR="00F80CDB">
        <w:t>:</w:t>
      </w:r>
    </w:p>
    <w:tbl>
      <w:tblPr>
        <w:tblStyle w:val="GridTable4-Accent1"/>
        <w:tblW w:w="0" w:type="auto"/>
        <w:tblLook w:val="0400" w:firstRow="0" w:lastRow="0" w:firstColumn="0" w:lastColumn="0" w:noHBand="0" w:noVBand="1"/>
      </w:tblPr>
      <w:tblGrid>
        <w:gridCol w:w="2405"/>
        <w:gridCol w:w="3328"/>
        <w:gridCol w:w="3329"/>
      </w:tblGrid>
      <w:tr w:rsidR="0021245A" w:rsidRPr="007A0E59" w14:paraId="1302B2D3" w14:textId="77777777" w:rsidTr="00B53C40">
        <w:trPr>
          <w:cnfStyle w:val="000000100000" w:firstRow="0" w:lastRow="0" w:firstColumn="0" w:lastColumn="0" w:oddVBand="0" w:evenVBand="0" w:oddHBand="1" w:evenHBand="0" w:firstRowFirstColumn="0" w:firstRowLastColumn="0" w:lastRowFirstColumn="0" w:lastRowLastColumn="0"/>
        </w:trPr>
        <w:tc>
          <w:tcPr>
            <w:tcW w:w="2405" w:type="dxa"/>
          </w:tcPr>
          <w:p w14:paraId="6ED0DC96" w14:textId="77777777" w:rsidR="0021245A" w:rsidRPr="007A0E59" w:rsidRDefault="0021245A" w:rsidP="00932DB6">
            <w:pPr>
              <w:pStyle w:val="SPLinfo"/>
            </w:pPr>
            <w:r w:rsidRPr="007A0E59">
              <w:t>Naam van de functie</w:t>
            </w:r>
          </w:p>
        </w:tc>
        <w:tc>
          <w:tcPr>
            <w:tcW w:w="3328" w:type="dxa"/>
          </w:tcPr>
          <w:p w14:paraId="6BB80DDB" w14:textId="77777777" w:rsidR="0021245A" w:rsidRPr="007A0E59" w:rsidRDefault="0021245A" w:rsidP="00932DB6">
            <w:pPr>
              <w:pStyle w:val="SPLinfo"/>
            </w:pPr>
            <w:r>
              <w:t>Inloggen</w:t>
            </w:r>
          </w:p>
        </w:tc>
        <w:tc>
          <w:tcPr>
            <w:tcW w:w="3329" w:type="dxa"/>
          </w:tcPr>
          <w:p w14:paraId="5DAB6306" w14:textId="2B1AA4E7" w:rsidR="0021245A" w:rsidRPr="007A0E59" w:rsidRDefault="0021245A" w:rsidP="00932DB6">
            <w:pPr>
              <w:pStyle w:val="SPLinfo"/>
            </w:pPr>
            <w:r>
              <w:t xml:space="preserve">Prioriteit: </w:t>
            </w:r>
            <w:r w:rsidR="00A70BEC">
              <w:t>M (MoSCoW)</w:t>
            </w:r>
          </w:p>
        </w:tc>
      </w:tr>
      <w:tr w:rsidR="00B02C24" w:rsidRPr="007A0E59" w14:paraId="30A42B58" w14:textId="77777777" w:rsidTr="00932DB6">
        <w:tc>
          <w:tcPr>
            <w:tcW w:w="2405" w:type="dxa"/>
          </w:tcPr>
          <w:p w14:paraId="699313BA" w14:textId="77777777" w:rsidR="00B02C24" w:rsidRPr="007A0E59" w:rsidRDefault="00B02C24" w:rsidP="00932DB6">
            <w:pPr>
              <w:pStyle w:val="SPLinfo"/>
            </w:pPr>
            <w:r w:rsidRPr="007A0E59">
              <w:t>Actor</w:t>
            </w:r>
          </w:p>
        </w:tc>
        <w:tc>
          <w:tcPr>
            <w:tcW w:w="6657" w:type="dxa"/>
            <w:gridSpan w:val="2"/>
          </w:tcPr>
          <w:p w14:paraId="4A68C6EC" w14:textId="77777777" w:rsidR="00B02C24" w:rsidRPr="007A0E59" w:rsidRDefault="00B02C24" w:rsidP="00932DB6">
            <w:pPr>
              <w:pStyle w:val="SPLinfo"/>
            </w:pPr>
            <w:r>
              <w:t xml:space="preserve">Admin, gebruiker </w:t>
            </w:r>
          </w:p>
        </w:tc>
      </w:tr>
      <w:tr w:rsidR="00B02C24" w:rsidRPr="007A0E59" w14:paraId="60D9EF15"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251FA01E" w14:textId="77777777" w:rsidR="00B02C24" w:rsidRPr="007A0E59" w:rsidRDefault="00B02C24" w:rsidP="00932DB6">
            <w:pPr>
              <w:pStyle w:val="SPLinfo"/>
            </w:pPr>
            <w:r w:rsidRPr="007A0E59">
              <w:t>Preconditie</w:t>
            </w:r>
          </w:p>
        </w:tc>
        <w:tc>
          <w:tcPr>
            <w:tcW w:w="6657" w:type="dxa"/>
            <w:gridSpan w:val="2"/>
          </w:tcPr>
          <w:p w14:paraId="494E6DDF" w14:textId="77777777" w:rsidR="00B02C24" w:rsidRPr="007A0E59" w:rsidRDefault="00B02C24" w:rsidP="00932DB6">
            <w:pPr>
              <w:pStyle w:val="SPLinfo"/>
            </w:pPr>
            <w:r>
              <w:t>Niet ingelogd en op inlogscherm</w:t>
            </w:r>
          </w:p>
        </w:tc>
      </w:tr>
      <w:tr w:rsidR="00B02C24" w:rsidRPr="007A0E59" w14:paraId="78FEEF7E" w14:textId="77777777" w:rsidTr="00932DB6">
        <w:tc>
          <w:tcPr>
            <w:tcW w:w="2405" w:type="dxa"/>
          </w:tcPr>
          <w:p w14:paraId="23B5E820" w14:textId="77777777" w:rsidR="00B02C24" w:rsidRPr="007A0E59" w:rsidRDefault="00B02C24" w:rsidP="00932DB6">
            <w:pPr>
              <w:pStyle w:val="SPLinfo"/>
            </w:pPr>
            <w:r w:rsidRPr="007A0E59">
              <w:t>Beschrijving</w:t>
            </w:r>
          </w:p>
        </w:tc>
        <w:tc>
          <w:tcPr>
            <w:tcW w:w="6657" w:type="dxa"/>
            <w:gridSpan w:val="2"/>
          </w:tcPr>
          <w:p w14:paraId="1496D1E5" w14:textId="77777777" w:rsidR="00B02C24" w:rsidRPr="007A0E59" w:rsidRDefault="00B02C24" w:rsidP="00932DB6">
            <w:pPr>
              <w:pStyle w:val="SPLinfo"/>
            </w:pPr>
            <w:r>
              <w:t>Invoeren gebruikersnaam en wachtwoord</w:t>
            </w:r>
          </w:p>
        </w:tc>
      </w:tr>
      <w:tr w:rsidR="00B02C24" w:rsidRPr="007A0E59" w14:paraId="344455EE" w14:textId="77777777" w:rsidTr="00932DB6">
        <w:trPr>
          <w:cnfStyle w:val="000000100000" w:firstRow="0" w:lastRow="0" w:firstColumn="0" w:lastColumn="0" w:oddVBand="0" w:evenVBand="0" w:oddHBand="1" w:evenHBand="0" w:firstRowFirstColumn="0" w:firstRowLastColumn="0" w:lastRowFirstColumn="0" w:lastRowLastColumn="0"/>
        </w:trPr>
        <w:tc>
          <w:tcPr>
            <w:tcW w:w="2405" w:type="dxa"/>
          </w:tcPr>
          <w:p w14:paraId="6736A28B" w14:textId="77777777" w:rsidR="00B02C24" w:rsidRPr="007A0E59" w:rsidRDefault="00B02C24" w:rsidP="00932DB6">
            <w:pPr>
              <w:pStyle w:val="SPLinfo"/>
            </w:pPr>
            <w:r w:rsidRPr="007A0E59">
              <w:t>Uitzonderingen</w:t>
            </w:r>
          </w:p>
        </w:tc>
        <w:tc>
          <w:tcPr>
            <w:tcW w:w="6657" w:type="dxa"/>
            <w:gridSpan w:val="2"/>
          </w:tcPr>
          <w:p w14:paraId="36068C62" w14:textId="77777777" w:rsidR="00B02C24" w:rsidRPr="007A0E59" w:rsidRDefault="00B02C24" w:rsidP="00932DB6">
            <w:pPr>
              <w:pStyle w:val="SPLinfo"/>
            </w:pPr>
            <w:r>
              <w:t>Bij niet ingevulde of niet correcte combinatie van gebruikersnaam en wachtwoord wordt een foutmelding gegeven: ‘Combinatie gebruikersnaam en wachtwoord niet correct.’.</w:t>
            </w:r>
          </w:p>
        </w:tc>
      </w:tr>
      <w:tr w:rsidR="00B02C24" w:rsidRPr="007A0E59" w14:paraId="0831A4D7" w14:textId="77777777" w:rsidTr="00932DB6">
        <w:tc>
          <w:tcPr>
            <w:tcW w:w="2405" w:type="dxa"/>
          </w:tcPr>
          <w:p w14:paraId="3CA16C7E" w14:textId="77777777" w:rsidR="00B02C24" w:rsidRPr="007A0E59" w:rsidRDefault="00B02C24" w:rsidP="00932DB6">
            <w:pPr>
              <w:pStyle w:val="SPLinfo"/>
            </w:pPr>
            <w:r w:rsidRPr="007A0E59">
              <w:t>Postconditie</w:t>
            </w:r>
          </w:p>
        </w:tc>
        <w:tc>
          <w:tcPr>
            <w:tcW w:w="6657" w:type="dxa"/>
            <w:gridSpan w:val="2"/>
          </w:tcPr>
          <w:p w14:paraId="17CC003B" w14:textId="77777777" w:rsidR="00B02C24" w:rsidRPr="007A0E59" w:rsidRDefault="00B02C24" w:rsidP="00932DB6">
            <w:pPr>
              <w:pStyle w:val="SPLinfo"/>
            </w:pPr>
            <w:r>
              <w:t>Bezoeker is ingelogd en het relevante dashboard wordt getoond.</w:t>
            </w:r>
          </w:p>
        </w:tc>
      </w:tr>
    </w:tbl>
    <w:p w14:paraId="738D7191" w14:textId="77777777" w:rsidR="00B02C24" w:rsidRPr="007A0E59" w:rsidRDefault="00B02C24" w:rsidP="00B02C24">
      <w:pPr>
        <w:pStyle w:val="NoSpacing"/>
      </w:pPr>
    </w:p>
    <w:p w14:paraId="436E54D7" w14:textId="77777777" w:rsidR="004679D2" w:rsidRPr="00FB0942" w:rsidRDefault="004679D2" w:rsidP="00FB0942">
      <w:pPr>
        <w:spacing w:after="0" w:line="276" w:lineRule="auto"/>
        <w:rPr>
          <w:rStyle w:val="SPLinfoChar"/>
        </w:rPr>
      </w:pPr>
    </w:p>
    <w:p w14:paraId="641B8682" w14:textId="07366741" w:rsidR="00B02C24" w:rsidRDefault="00B02C24" w:rsidP="00B02C24">
      <w:pPr>
        <w:pStyle w:val="Heading2"/>
      </w:pPr>
      <w:r>
        <w:t>Voorbeeld van een user story</w:t>
      </w:r>
    </w:p>
    <w:p w14:paraId="4D23CBC1" w14:textId="77777777" w:rsidR="00476ACF" w:rsidRPr="00476ACF" w:rsidRDefault="00476ACF" w:rsidP="00476ACF"/>
    <w:tbl>
      <w:tblPr>
        <w:tblStyle w:val="Moscow"/>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3020"/>
        <w:gridCol w:w="3021"/>
        <w:gridCol w:w="3021"/>
      </w:tblGrid>
      <w:tr w:rsidR="00442C11" w14:paraId="580EECFE" w14:textId="77777777" w:rsidTr="00476ACF">
        <w:trPr>
          <w:cnfStyle w:val="100000000000" w:firstRow="1" w:lastRow="0" w:firstColumn="0" w:lastColumn="0" w:oddVBand="0" w:evenVBand="0" w:oddHBand="0" w:evenHBand="0" w:firstRowFirstColumn="0" w:firstRowLastColumn="0" w:lastRowFirstColumn="0" w:lastRowLastColumn="0"/>
        </w:trPr>
        <w:tc>
          <w:tcPr>
            <w:tcW w:w="3020" w:type="dxa"/>
            <w:shd w:val="clear" w:color="auto" w:fill="D9E2F3" w:themeFill="accent1" w:themeFillTint="33"/>
          </w:tcPr>
          <w:p w14:paraId="1DB8B4C7" w14:textId="77777777" w:rsidR="00442C11" w:rsidRPr="00CC547B" w:rsidRDefault="00442C11" w:rsidP="00354773">
            <w:pPr>
              <w:rPr>
                <w:b w:val="0"/>
                <w:i/>
                <w:iCs/>
                <w:color w:val="auto"/>
              </w:rPr>
            </w:pPr>
            <w:r w:rsidRPr="00CC547B">
              <w:rPr>
                <w:b w:val="0"/>
                <w:i/>
                <w:iCs/>
                <w:color w:val="auto"/>
              </w:rPr>
              <w:t>Titel:</w:t>
            </w:r>
          </w:p>
          <w:p w14:paraId="4D03E588" w14:textId="77777777" w:rsidR="00442C11" w:rsidRPr="00CC547B" w:rsidRDefault="00442C11" w:rsidP="00354773">
            <w:pPr>
              <w:rPr>
                <w:b w:val="0"/>
                <w:i/>
                <w:iCs/>
                <w:color w:val="auto"/>
              </w:rPr>
            </w:pPr>
          </w:p>
          <w:p w14:paraId="5AFE2664" w14:textId="7A8B7937" w:rsidR="00442C11" w:rsidRPr="00CC547B" w:rsidRDefault="004B66BA" w:rsidP="00354773">
            <w:pPr>
              <w:rPr>
                <w:b w:val="0"/>
                <w:i/>
                <w:iCs/>
                <w:color w:val="auto"/>
              </w:rPr>
            </w:pPr>
            <w:r>
              <w:rPr>
                <w:b w:val="0"/>
                <w:i/>
                <w:iCs/>
                <w:color w:val="auto"/>
              </w:rPr>
              <w:t>Digitaal dossier</w:t>
            </w:r>
          </w:p>
        </w:tc>
        <w:tc>
          <w:tcPr>
            <w:tcW w:w="3021" w:type="dxa"/>
            <w:shd w:val="clear" w:color="auto" w:fill="D9E2F3" w:themeFill="accent1" w:themeFillTint="33"/>
          </w:tcPr>
          <w:p w14:paraId="7940CC54" w14:textId="77777777" w:rsidR="00442C11" w:rsidRPr="00CC547B" w:rsidRDefault="00442C11" w:rsidP="00354773">
            <w:pPr>
              <w:rPr>
                <w:b w:val="0"/>
                <w:i/>
                <w:iCs/>
                <w:color w:val="auto"/>
              </w:rPr>
            </w:pPr>
            <w:r w:rsidRPr="00CC547B">
              <w:rPr>
                <w:b w:val="0"/>
                <w:i/>
                <w:iCs/>
                <w:color w:val="auto"/>
              </w:rPr>
              <w:t>Prioriteit:</w:t>
            </w:r>
          </w:p>
          <w:p w14:paraId="7C84E1FC" w14:textId="77777777" w:rsidR="00442C11" w:rsidRPr="00CC547B" w:rsidRDefault="00442C11" w:rsidP="00354773">
            <w:pPr>
              <w:rPr>
                <w:b w:val="0"/>
                <w:i/>
                <w:iCs/>
                <w:color w:val="auto"/>
              </w:rPr>
            </w:pPr>
          </w:p>
          <w:p w14:paraId="6313A07E" w14:textId="26520C31" w:rsidR="00442C11" w:rsidRPr="00CC547B" w:rsidRDefault="00442C11" w:rsidP="00354773">
            <w:pPr>
              <w:rPr>
                <w:b w:val="0"/>
                <w:i/>
                <w:iCs/>
                <w:color w:val="auto"/>
              </w:rPr>
            </w:pPr>
            <w:r w:rsidRPr="00CC547B">
              <w:rPr>
                <w:b w:val="0"/>
                <w:i/>
                <w:iCs/>
                <w:color w:val="auto"/>
              </w:rPr>
              <w:t>MoSCoW</w:t>
            </w:r>
          </w:p>
        </w:tc>
        <w:tc>
          <w:tcPr>
            <w:tcW w:w="3021" w:type="dxa"/>
            <w:shd w:val="clear" w:color="auto" w:fill="D9E2F3" w:themeFill="accent1" w:themeFillTint="33"/>
          </w:tcPr>
          <w:p w14:paraId="2BEF7260" w14:textId="77777777" w:rsidR="00442C11" w:rsidRPr="00CC547B" w:rsidRDefault="00442C11" w:rsidP="00354773">
            <w:pPr>
              <w:rPr>
                <w:b w:val="0"/>
                <w:i/>
                <w:iCs/>
                <w:color w:val="auto"/>
              </w:rPr>
            </w:pPr>
            <w:r w:rsidRPr="00CC547B">
              <w:rPr>
                <w:b w:val="0"/>
                <w:i/>
                <w:iCs/>
                <w:color w:val="auto"/>
              </w:rPr>
              <w:t>Inschatting tijd:</w:t>
            </w:r>
          </w:p>
          <w:p w14:paraId="52EBCE7B" w14:textId="77777777" w:rsidR="00442C11" w:rsidRPr="00CC547B" w:rsidRDefault="00442C11" w:rsidP="00354773">
            <w:pPr>
              <w:rPr>
                <w:b w:val="0"/>
                <w:i/>
                <w:iCs/>
                <w:color w:val="auto"/>
              </w:rPr>
            </w:pPr>
          </w:p>
          <w:p w14:paraId="0300FDA2" w14:textId="0C642D5C" w:rsidR="00442C11" w:rsidRPr="00CC547B" w:rsidRDefault="00442C11" w:rsidP="00354773">
            <w:pPr>
              <w:rPr>
                <w:b w:val="0"/>
                <w:i/>
                <w:iCs/>
                <w:color w:val="auto"/>
              </w:rPr>
            </w:pPr>
            <w:r w:rsidRPr="00CC547B">
              <w:rPr>
                <w:b w:val="0"/>
                <w:i/>
                <w:iCs/>
                <w:color w:val="auto"/>
              </w:rPr>
              <w:t>4 uur</w:t>
            </w:r>
          </w:p>
        </w:tc>
      </w:tr>
      <w:tr w:rsidR="00442C11" w14:paraId="0BF03550" w14:textId="77777777" w:rsidTr="00087562">
        <w:trPr>
          <w:cnfStyle w:val="000000100000" w:firstRow="0" w:lastRow="0" w:firstColumn="0" w:lastColumn="0" w:oddVBand="0" w:evenVBand="0" w:oddHBand="1" w:evenHBand="0" w:firstRowFirstColumn="0" w:firstRowLastColumn="0" w:lastRowFirstColumn="0" w:lastRowLastColumn="0"/>
        </w:trPr>
        <w:tc>
          <w:tcPr>
            <w:tcW w:w="9062" w:type="dxa"/>
            <w:gridSpan w:val="3"/>
          </w:tcPr>
          <w:p w14:paraId="2E67C67A" w14:textId="77777777" w:rsidR="00442C11" w:rsidRPr="001A22FA" w:rsidRDefault="00442C11" w:rsidP="00442C11">
            <w:pPr>
              <w:spacing w:after="160" w:line="259" w:lineRule="auto"/>
            </w:pPr>
            <w:r w:rsidRPr="001A22FA">
              <w:t>Als website gebruiker</w:t>
            </w:r>
          </w:p>
          <w:p w14:paraId="5E35FFD3" w14:textId="1FE622E5" w:rsidR="00442C11" w:rsidRPr="001A22FA" w:rsidRDefault="00442C11" w:rsidP="00442C11">
            <w:pPr>
              <w:spacing w:after="160" w:line="259" w:lineRule="auto"/>
            </w:pPr>
            <w:r w:rsidRPr="001A22FA">
              <w:t>Wil ik online mijn persoonlijke profiel kunnen bekijken</w:t>
            </w:r>
          </w:p>
          <w:p w14:paraId="2B342EB2" w14:textId="50A8B7B0" w:rsidR="00442C11" w:rsidRDefault="00442C11" w:rsidP="00442C11">
            <w:r w:rsidRPr="001A22FA">
              <w:t>Zodat ik geen dossier hoef bij te houden maar wel mijn gegevens bescherm</w:t>
            </w:r>
          </w:p>
        </w:tc>
      </w:tr>
    </w:tbl>
    <w:p w14:paraId="1DBA8E66" w14:textId="66F7E5B4" w:rsidR="00354773" w:rsidRPr="00354773" w:rsidRDefault="00354773" w:rsidP="00354773"/>
    <w:sectPr w:rsidR="00354773" w:rsidRPr="00354773" w:rsidSect="00870E91">
      <w:headerReference w:type="even" r:id="rId15"/>
      <w:headerReference w:type="default" r:id="rId16"/>
      <w:footerReference w:type="even" r:id="rId17"/>
      <w:footerReference w:type="defaul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E7554" w14:textId="77777777" w:rsidR="007F11FB" w:rsidRDefault="007F11FB" w:rsidP="008A2B7E">
      <w:pPr>
        <w:spacing w:after="0" w:line="240" w:lineRule="auto"/>
      </w:pPr>
      <w:r>
        <w:separator/>
      </w:r>
    </w:p>
  </w:endnote>
  <w:endnote w:type="continuationSeparator" w:id="0">
    <w:p w14:paraId="2301FA9E" w14:textId="77777777" w:rsidR="007F11FB" w:rsidRDefault="007F11FB" w:rsidP="008A2B7E">
      <w:pPr>
        <w:spacing w:after="0" w:line="240" w:lineRule="auto"/>
      </w:pPr>
      <w:r>
        <w:continuationSeparator/>
      </w:r>
    </w:p>
  </w:endnote>
  <w:endnote w:type="continuationNotice" w:id="1">
    <w:p w14:paraId="5AEBF1AF" w14:textId="77777777" w:rsidR="007F11FB" w:rsidRDefault="007F11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8E633" w14:textId="77777777" w:rsidR="007F162D" w:rsidRPr="00BE6996" w:rsidRDefault="007A41F4" w:rsidP="00BE6996">
    <w:pPr>
      <w:pStyle w:val="Footer"/>
    </w:pPr>
    <w:r w:rsidRPr="0093389B">
      <w:rPr>
        <w:noProof/>
        <w:lang w:eastAsia="nl-NL"/>
      </w:rPr>
      <mc:AlternateContent>
        <mc:Choice Requires="wps">
          <w:drawing>
            <wp:anchor distT="45720" distB="45720" distL="114300" distR="114300" simplePos="0" relativeHeight="251658240" behindDoc="0" locked="0" layoutInCell="1" allowOverlap="1" wp14:anchorId="166C7AF7" wp14:editId="5AB60BE7">
              <wp:simplePos x="0" y="0"/>
              <wp:positionH relativeFrom="page">
                <wp:align>right</wp:align>
              </wp:positionH>
              <wp:positionV relativeFrom="paragraph">
                <wp:posOffset>-359954</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6C7AF7" id="_x0000_t202" coordsize="21600,21600" o:spt="202" path="m,l,21600r21600,l21600,xe">
              <v:stroke joinstyle="miter"/>
              <v:path gradientshapeok="t" o:connecttype="rect"/>
            </v:shapetype>
            <v:shape id="Text Box 6" o:spid="_x0000_s1026" type="#_x0000_t202" style="position:absolute;margin-left:78.6pt;margin-top:-28.35pt;width:129.8pt;height:19.2pt;rotation:-90;z-index:2516582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" stroked="f">
              <v:textbox>
                <w:txbxContent>
                  <w:p w14:paraId="5C5718EF" w14:textId="7FD16804" w:rsidR="007A41F4" w:rsidRPr="007A41F4" w:rsidRDefault="007A41F4" w:rsidP="007A41F4">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4646F41" w14:textId="77777777" w:rsidR="007A41F4" w:rsidRPr="007A41F4" w:rsidRDefault="007A41F4" w:rsidP="007A41F4">
                    <w:pPr>
                      <w:rPr>
                        <w:vanish/>
                        <w:sz w:val="16"/>
                        <w:szCs w:val="16"/>
                        <w:lang w:val="en-US"/>
                      </w:rPr>
                    </w:pPr>
                  </w:p>
                  <w:p w14:paraId="6C0CCFB3" w14:textId="77777777" w:rsidR="007A41F4" w:rsidRPr="007A41F4" w:rsidRDefault="007A41F4" w:rsidP="007A41F4">
                    <w:pPr>
                      <w:rPr>
                        <w:vanish/>
                        <w:sz w:val="16"/>
                        <w:szCs w:val="16"/>
                        <w:lang w:val="en-US"/>
                      </w:rPr>
                    </w:pPr>
                  </w:p>
                </w:txbxContent>
              </v:textbox>
              <w10:wrap anchorx="page"/>
            </v:shape>
          </w:pict>
        </mc:Fallback>
      </mc:AlternateContent>
    </w:r>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r w:rsidR="00BE6996" w:rsidRPr="00CE5045">
              <w:rPr>
                <w:sz w:val="16"/>
                <w:szCs w:val="16"/>
              </w:rPr>
              <w:t>© Stichting Praktijkleren</w:t>
            </w:r>
            <w:r w:rsidR="00BE6996">
              <w:rPr>
                <w:sz w:val="16"/>
                <w:szCs w:val="16"/>
              </w:rPr>
              <w:tab/>
              <w:t>Sjabloon Programma van Eisen</w:t>
            </w:r>
            <w:r w:rsidR="00BE6996">
              <w:rPr>
                <w:sz w:val="16"/>
                <w:szCs w:val="16"/>
              </w:rPr>
              <w:tab/>
              <w:t>AMO_AO16</w:t>
            </w:r>
            <w:r w:rsidR="00BE6996">
              <w:rPr>
                <w:sz w:val="16"/>
                <w:szCs w:val="16"/>
              </w:rPr>
              <w:noBreakHyphen/>
              <w:t>PvB</w:t>
            </w:r>
            <w:r w:rsidR="00BE6996" w:rsidRPr="005350E2">
              <w:rPr>
                <w:sz w:val="16"/>
                <w:szCs w:val="16"/>
              </w:rPr>
              <w:t>_B</w:t>
            </w:r>
            <w:r w:rsidR="00BE6996">
              <w:rPr>
                <w:sz w:val="16"/>
                <w:szCs w:val="16"/>
              </w:rPr>
              <w:t>1</w:t>
            </w:r>
            <w:r w:rsidR="00BE6996">
              <w:rPr>
                <w:sz w:val="16"/>
                <w:szCs w:val="16"/>
              </w:rPr>
              <w:noBreakHyphen/>
            </w:r>
            <w:r w:rsidR="00BE6996" w:rsidRPr="005350E2">
              <w:rPr>
                <w:sz w:val="16"/>
                <w:szCs w:val="16"/>
              </w:rPr>
              <w:t>K</w:t>
            </w:r>
            <w:r w:rsidR="00BE6996">
              <w:rPr>
                <w:sz w:val="16"/>
                <w:szCs w:val="16"/>
              </w:rPr>
              <w:t>1_1V1</w:t>
            </w:r>
            <w:r w:rsidR="009F09B7">
              <w:rPr>
                <w:sz w:val="16"/>
                <w:szCs w:val="16"/>
              </w:rPr>
              <w:t>   </w:t>
            </w:r>
            <w:r w:rsidR="00BE6996" w:rsidRPr="00DE799D">
              <w:rPr>
                <w:b/>
                <w:bCs/>
                <w:sz w:val="16"/>
                <w:szCs w:val="16"/>
              </w:rPr>
              <w:fldChar w:fldCharType="begin"/>
            </w:r>
            <w:r w:rsidR="00BE6996" w:rsidRPr="00DE799D">
              <w:rPr>
                <w:b/>
                <w:bCs/>
                <w:sz w:val="16"/>
                <w:szCs w:val="16"/>
              </w:rPr>
              <w:instrText>PAGE</w:instrText>
            </w:r>
            <w:r w:rsidR="00BE6996" w:rsidRPr="00DE799D">
              <w:rPr>
                <w:b/>
                <w:bCs/>
                <w:sz w:val="16"/>
                <w:szCs w:val="16"/>
              </w:rPr>
              <w:fldChar w:fldCharType="separate"/>
            </w:r>
            <w:r w:rsidR="00BE6996">
              <w:rPr>
                <w:b/>
                <w:bCs/>
                <w:sz w:val="16"/>
                <w:szCs w:val="16"/>
              </w:rPr>
              <w:t>1</w:t>
            </w:r>
            <w:r w:rsidR="00BE6996" w:rsidRPr="00DE799D">
              <w:rPr>
                <w:b/>
                <w:bCs/>
                <w:sz w:val="16"/>
                <w:szCs w:val="16"/>
              </w:rPr>
              <w:fldChar w:fldCharType="end"/>
            </w:r>
            <w:r w:rsidR="00BE6996">
              <w:rPr>
                <w:sz w:val="16"/>
                <w:szCs w:val="16"/>
              </w:rPr>
              <w:t>/</w:t>
            </w:r>
            <w:r w:rsidR="00BE6996" w:rsidRPr="00DE799D">
              <w:rPr>
                <w:b/>
                <w:bCs/>
                <w:sz w:val="16"/>
                <w:szCs w:val="16"/>
              </w:rPr>
              <w:fldChar w:fldCharType="begin"/>
            </w:r>
            <w:r w:rsidR="00BE6996" w:rsidRPr="00DE799D">
              <w:rPr>
                <w:b/>
                <w:bCs/>
                <w:sz w:val="16"/>
                <w:szCs w:val="16"/>
              </w:rPr>
              <w:instrText>NUMPAGES</w:instrText>
            </w:r>
            <w:r w:rsidR="00BE6996" w:rsidRPr="00DE799D">
              <w:rPr>
                <w:b/>
                <w:bCs/>
                <w:sz w:val="16"/>
                <w:szCs w:val="16"/>
              </w:rPr>
              <w:fldChar w:fldCharType="separate"/>
            </w:r>
            <w:r w:rsidR="00F22194">
              <w:rPr>
                <w:b/>
                <w:bCs/>
                <w:noProof/>
                <w:sz w:val="16"/>
                <w:szCs w:val="16"/>
              </w:rPr>
              <w:t>5</w:t>
            </w:r>
            <w:r w:rsidR="00BE6996" w:rsidRPr="00DE799D">
              <w:rPr>
                <w:b/>
                <w:bCs/>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C974" w14:textId="088A35B3" w:rsidR="008A2B7E" w:rsidRPr="00F33D86" w:rsidRDefault="007F11FB" w:rsidP="00F33D86">
    <w:pPr>
      <w:pStyle w:val="Footer"/>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F33D86">
          <w:rPr>
            <w:sz w:val="16"/>
            <w:szCs w:val="16"/>
          </w:rPr>
          <w:t>© Stichting Praktijkleren</w:t>
        </w:r>
        <w:r w:rsidR="00F33D86">
          <w:rPr>
            <w:sz w:val="16"/>
            <w:szCs w:val="16"/>
          </w:rPr>
          <w:tab/>
          <w:t>Programma van eisen</w:t>
        </w:r>
        <w:r w:rsidR="00F33D86">
          <w:rPr>
            <w:sz w:val="16"/>
            <w:szCs w:val="16"/>
          </w:rPr>
          <w:tab/>
        </w:r>
        <w:r w:rsidR="00F33D86">
          <w:rPr>
            <w:sz w:val="16"/>
            <w:szCs w:val="16"/>
          </w:rPr>
          <w:tab/>
          <w:t>AMO_AO16</w:t>
        </w:r>
        <w:r w:rsidR="00F33D86">
          <w:rPr>
            <w:sz w:val="16"/>
            <w:szCs w:val="16"/>
          </w:rPr>
          <w:noBreakHyphen/>
          <w:t>PvB_B1</w:t>
        </w:r>
        <w:r w:rsidR="00F33D86">
          <w:rPr>
            <w:sz w:val="16"/>
            <w:szCs w:val="16"/>
          </w:rPr>
          <w:noBreakHyphen/>
          <w:t>K1_1V1</w:t>
        </w:r>
        <w:r w:rsidR="00F33D86">
          <w:rPr>
            <w:sz w:val="16"/>
            <w:szCs w:val="16"/>
          </w:rPr>
          <w:tab/>
        </w:r>
        <w:r w:rsidR="00F33D86">
          <w:rPr>
            <w:bCs/>
            <w:sz w:val="16"/>
            <w:szCs w:val="16"/>
          </w:rPr>
          <w:fldChar w:fldCharType="begin"/>
        </w:r>
        <w:r w:rsidR="00F33D86">
          <w:rPr>
            <w:bCs/>
            <w:sz w:val="16"/>
            <w:szCs w:val="16"/>
          </w:rPr>
          <w:instrText>PAGE</w:instrText>
        </w:r>
        <w:r w:rsidR="00F33D86">
          <w:rPr>
            <w:bCs/>
            <w:sz w:val="16"/>
            <w:szCs w:val="16"/>
          </w:rPr>
          <w:fldChar w:fldCharType="separate"/>
        </w:r>
        <w:r w:rsidR="00CE017C">
          <w:rPr>
            <w:bCs/>
            <w:noProof/>
            <w:sz w:val="16"/>
            <w:szCs w:val="16"/>
          </w:rPr>
          <w:t>3</w:t>
        </w:r>
        <w:r w:rsidR="00F33D86">
          <w:rPr>
            <w:bCs/>
            <w:sz w:val="16"/>
            <w:szCs w:val="16"/>
          </w:rPr>
          <w:fldChar w:fldCharType="end"/>
        </w:r>
        <w:r w:rsidR="00F33D86">
          <w:rPr>
            <w:sz w:val="16"/>
            <w:szCs w:val="16"/>
          </w:rPr>
          <w:t>/</w:t>
        </w:r>
        <w:r w:rsidR="00F33D86">
          <w:rPr>
            <w:bCs/>
            <w:sz w:val="16"/>
            <w:szCs w:val="16"/>
          </w:rPr>
          <w:fldChar w:fldCharType="begin"/>
        </w:r>
        <w:r w:rsidR="00F33D86">
          <w:rPr>
            <w:bCs/>
            <w:sz w:val="16"/>
            <w:szCs w:val="16"/>
          </w:rPr>
          <w:instrText>NUMPAGES</w:instrText>
        </w:r>
        <w:r w:rsidR="00F33D86">
          <w:rPr>
            <w:bCs/>
            <w:sz w:val="16"/>
            <w:szCs w:val="16"/>
          </w:rPr>
          <w:fldChar w:fldCharType="separate"/>
        </w:r>
        <w:r w:rsidR="00CE017C">
          <w:rPr>
            <w:bCs/>
            <w:noProof/>
            <w:sz w:val="16"/>
            <w:szCs w:val="16"/>
          </w:rPr>
          <w:t>5</w:t>
        </w:r>
        <w:r w:rsidR="00F33D8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E6F" w14:textId="77777777" w:rsidR="00B13A7A" w:rsidRDefault="00B064AF">
    <w:pPr>
      <w:pStyle w:val="Footer"/>
    </w:pPr>
    <w:r w:rsidRPr="0093389B">
      <w:rPr>
        <w:noProof/>
        <w:lang w:eastAsia="nl-NL"/>
      </w:rPr>
      <mc:AlternateContent>
        <mc:Choice Requires="wps">
          <w:drawing>
            <wp:anchor distT="45720" distB="45720" distL="114300" distR="114300" simplePos="0" relativeHeight="251658241" behindDoc="0" locked="0" layoutInCell="1" allowOverlap="1" wp14:anchorId="14F38346" wp14:editId="5CFFCC8D">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F38346" id="_x0000_t202" coordsize="21600,21600" o:spt="202" path="m,l,21600r21600,l21600,xe">
              <v:stroke joinstyle="miter"/>
              <v:path gradientshapeok="t" o:connecttype="rect"/>
            </v:shapetype>
            <v:shape id="Text Box 7" o:spid="_x0000_s1027" type="#_x0000_t202" style="position:absolute;margin-left:78.6pt;margin-top:-26.8pt;width:129.8pt;height:19.2pt;rotation:-90;z-index:251658241;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NFzx7MpAgAAMQQAAA4AAAAAAAAAAAAAAAAALgIAAGRy&#10;cy9lMm9Eb2MueG1sUEsBAi0AFAAGAAgAAAAhAIj7LiLiAAAACwEAAA8AAAAAAAAAAAAAAAAAgwQA&#10;AGRycy9kb3ducmV2LnhtbFBLBQYAAAAABAAEAPMAAACSBQAAAAA=&#10;" stroked="f">
              <v:textbox>
                <w:txbxContent>
                  <w:p w14:paraId="1D6A9B10" w14:textId="576F0331" w:rsidR="00B064AF" w:rsidRPr="007A41F4" w:rsidRDefault="00B064AF" w:rsidP="00B064AF">
                    <w:pPr>
                      <w:rPr>
                        <w:vanish/>
                        <w:sz w:val="16"/>
                        <w:szCs w:val="16"/>
                        <w:lang w:val="en-US"/>
                      </w:rPr>
                    </w:pPr>
                    <w:r w:rsidRPr="007A41F4">
                      <w:rPr>
                        <w:vanish/>
                        <w:sz w:val="16"/>
                        <w:szCs w:val="16"/>
                        <w:lang w:val="en-US"/>
                      </w:rPr>
                      <w:t xml:space="preserve">Sjabloon versie:  </w:t>
                    </w:r>
                    <w:r w:rsidRPr="007A41F4">
                      <w:rPr>
                        <w:vanish/>
                        <w:sz w:val="16"/>
                        <w:szCs w:val="16"/>
                        <w:lang w:val="en-US"/>
                      </w:rPr>
                      <w:fldChar w:fldCharType="begin"/>
                    </w:r>
                    <w:r w:rsidRPr="007A41F4">
                      <w:rPr>
                        <w:vanish/>
                        <w:sz w:val="16"/>
                        <w:szCs w:val="16"/>
                        <w:lang w:val="en-US"/>
                      </w:rPr>
                      <w:instrText xml:space="preserve"> REF SjabloonVersie \h </w:instrText>
                    </w:r>
                    <w:r>
                      <w:rPr>
                        <w:vanish/>
                        <w:sz w:val="16"/>
                        <w:szCs w:val="16"/>
                        <w:lang w:val="en-US"/>
                      </w:rPr>
                      <w:instrText xml:space="preserve"> \* MERGEFORMAT </w:instrText>
                    </w:r>
                    <w:r w:rsidRPr="007A41F4">
                      <w:rPr>
                        <w:vanish/>
                        <w:sz w:val="16"/>
                        <w:szCs w:val="16"/>
                        <w:lang w:val="en-US"/>
                      </w:rPr>
                    </w:r>
                    <w:r w:rsidRPr="007A41F4">
                      <w:rPr>
                        <w:vanish/>
                        <w:sz w:val="16"/>
                        <w:szCs w:val="16"/>
                        <w:lang w:val="en-US"/>
                      </w:rPr>
                      <w:fldChar w:fldCharType="separate"/>
                    </w:r>
                    <w:r w:rsidR="004800A3">
                      <w:rPr>
                        <w:b/>
                        <w:bCs/>
                        <w:vanish/>
                        <w:sz w:val="16"/>
                        <w:szCs w:val="16"/>
                      </w:rPr>
                      <w:t>Fout! Verwijzingsbron niet gevonden.</w:t>
                    </w:r>
                    <w:r w:rsidRPr="007A41F4">
                      <w:rPr>
                        <w:vanish/>
                        <w:sz w:val="16"/>
                        <w:szCs w:val="16"/>
                        <w:lang w:val="en-US"/>
                      </w:rPr>
                      <w:fldChar w:fldCharType="end"/>
                    </w:r>
                  </w:p>
                  <w:p w14:paraId="1DCB775A" w14:textId="77777777" w:rsidR="00B064AF" w:rsidRPr="007A41F4" w:rsidRDefault="00B064AF" w:rsidP="00B064AF">
                    <w:pPr>
                      <w:rPr>
                        <w:vanish/>
                        <w:sz w:val="16"/>
                        <w:szCs w:val="16"/>
                        <w:lang w:val="en-US"/>
                      </w:rPr>
                    </w:pPr>
                  </w:p>
                  <w:p w14:paraId="21AE7690" w14:textId="77777777" w:rsidR="00B064AF" w:rsidRPr="007A41F4" w:rsidRDefault="00B064AF" w:rsidP="00B064AF">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17F6E" w14:textId="77777777" w:rsidR="007F11FB" w:rsidRDefault="007F11FB" w:rsidP="008A2B7E">
      <w:pPr>
        <w:spacing w:after="0" w:line="240" w:lineRule="auto"/>
      </w:pPr>
      <w:r>
        <w:separator/>
      </w:r>
    </w:p>
  </w:footnote>
  <w:footnote w:type="continuationSeparator" w:id="0">
    <w:p w14:paraId="558F3B2E" w14:textId="77777777" w:rsidR="007F11FB" w:rsidRDefault="007F11FB" w:rsidP="008A2B7E">
      <w:pPr>
        <w:spacing w:after="0" w:line="240" w:lineRule="auto"/>
      </w:pPr>
      <w:r>
        <w:continuationSeparator/>
      </w:r>
    </w:p>
  </w:footnote>
  <w:footnote w:type="continuationNotice" w:id="1">
    <w:p w14:paraId="5315AE68" w14:textId="77777777" w:rsidR="007F11FB" w:rsidRDefault="007F11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AECE" w14:textId="77777777" w:rsidR="009F09B7" w:rsidRDefault="009F09B7">
    <w:pPr>
      <w:pStyle w:val="Header"/>
    </w:pPr>
    <w:r>
      <w:rPr>
        <w:noProof/>
        <w:lang w:eastAsia="nl-NL"/>
      </w:rPr>
      <w:drawing>
        <wp:anchor distT="0" distB="0" distL="114300" distR="114300" simplePos="0" relativeHeight="251658242" behindDoc="0" locked="0" layoutInCell="1" allowOverlap="1" wp14:anchorId="335A9A5F" wp14:editId="35E0F2C6">
          <wp:simplePos x="0" y="0"/>
          <wp:positionH relativeFrom="margin">
            <wp:align>right</wp:align>
          </wp:positionH>
          <wp:positionV relativeFrom="paragraph">
            <wp:posOffset>-59055</wp:posOffset>
          </wp:positionV>
          <wp:extent cx="2211070" cy="371475"/>
          <wp:effectExtent l="0" t="0" r="0" b="9525"/>
          <wp:wrapNone/>
          <wp:docPr id="12"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A47B" w14:textId="77777777" w:rsidR="00B11207" w:rsidRPr="009F09B7" w:rsidRDefault="009F09B7" w:rsidP="009F09B7">
    <w:pPr>
      <w:pStyle w:val="Header"/>
    </w:pPr>
    <w:r>
      <w:rPr>
        <w:noProof/>
        <w:lang w:eastAsia="nl-NL"/>
      </w:rPr>
      <w:drawing>
        <wp:anchor distT="0" distB="0" distL="114300" distR="114300" simplePos="0" relativeHeight="251658243" behindDoc="0" locked="0" layoutInCell="1" allowOverlap="1" wp14:anchorId="11CE5B9E" wp14:editId="349D6D07">
          <wp:simplePos x="0" y="0"/>
          <wp:positionH relativeFrom="margin">
            <wp:posOffset>3533775</wp:posOffset>
          </wp:positionH>
          <wp:positionV relativeFrom="paragraph">
            <wp:posOffset>-133985</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B6DD4"/>
    <w:multiLevelType w:val="hybridMultilevel"/>
    <w:tmpl w:val="417A63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FEB6403"/>
    <w:multiLevelType w:val="hybridMultilevel"/>
    <w:tmpl w:val="3B546E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63692B"/>
    <w:multiLevelType w:val="hybridMultilevel"/>
    <w:tmpl w:val="2A1AAB34"/>
    <w:lvl w:ilvl="0" w:tplc="47726D1C">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A825728"/>
    <w:multiLevelType w:val="hybridMultilevel"/>
    <w:tmpl w:val="E3802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4A087E"/>
    <w:multiLevelType w:val="hybridMultilevel"/>
    <w:tmpl w:val="0ED66D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543401D"/>
    <w:multiLevelType w:val="hybridMultilevel"/>
    <w:tmpl w:val="C34E36B0"/>
    <w:lvl w:ilvl="0" w:tplc="464EADA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BB1621B"/>
    <w:multiLevelType w:val="hybridMultilevel"/>
    <w:tmpl w:val="FFE495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C446A41"/>
    <w:multiLevelType w:val="hybridMultilevel"/>
    <w:tmpl w:val="1B94645C"/>
    <w:lvl w:ilvl="0" w:tplc="47726D1C">
      <w:numFmt w:val="bullet"/>
      <w:lvlText w:val="-"/>
      <w:lvlJc w:val="left"/>
      <w:pPr>
        <w:ind w:left="360" w:hanging="360"/>
      </w:pPr>
      <w:rPr>
        <w:rFonts w:ascii="Calibri" w:eastAsiaTheme="minorHAnsi" w:hAnsi="Calibri" w:cs="Calibr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1">
      <w:start w:val="1"/>
      <w:numFmt w:val="bullet"/>
      <w:lvlText w:val=""/>
      <w:lvlJc w:val="left"/>
      <w:pPr>
        <w:ind w:left="2520" w:hanging="360"/>
      </w:pPr>
      <w:rPr>
        <w:rFonts w:ascii="Symbol" w:hAnsi="Symbol" w:hint="default"/>
      </w:r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646552F4"/>
    <w:multiLevelType w:val="hybridMultilevel"/>
    <w:tmpl w:val="5956B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7"/>
  </w:num>
  <w:num w:numId="6">
    <w:abstractNumId w:val="0"/>
  </w:num>
  <w:num w:numId="7">
    <w:abstractNumId w:val="1"/>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194"/>
    <w:rsid w:val="000035EC"/>
    <w:rsid w:val="000170CE"/>
    <w:rsid w:val="0004112B"/>
    <w:rsid w:val="0004495B"/>
    <w:rsid w:val="000513AF"/>
    <w:rsid w:val="000534B2"/>
    <w:rsid w:val="00054F7C"/>
    <w:rsid w:val="000574C7"/>
    <w:rsid w:val="00071FD6"/>
    <w:rsid w:val="00087562"/>
    <w:rsid w:val="000A0BBC"/>
    <w:rsid w:val="000A7E21"/>
    <w:rsid w:val="000D28E8"/>
    <w:rsid w:val="000E557F"/>
    <w:rsid w:val="000E5F37"/>
    <w:rsid w:val="0010454A"/>
    <w:rsid w:val="00106EF1"/>
    <w:rsid w:val="00120C05"/>
    <w:rsid w:val="0012351B"/>
    <w:rsid w:val="00123E6F"/>
    <w:rsid w:val="00143E4D"/>
    <w:rsid w:val="00145DB2"/>
    <w:rsid w:val="001502A4"/>
    <w:rsid w:val="0015692D"/>
    <w:rsid w:val="001A08BD"/>
    <w:rsid w:val="001A22FA"/>
    <w:rsid w:val="001A407D"/>
    <w:rsid w:val="001A79BC"/>
    <w:rsid w:val="001B61F8"/>
    <w:rsid w:val="001D1211"/>
    <w:rsid w:val="001D26E8"/>
    <w:rsid w:val="001D73FC"/>
    <w:rsid w:val="001E45D8"/>
    <w:rsid w:val="00206D35"/>
    <w:rsid w:val="0021245A"/>
    <w:rsid w:val="002173F9"/>
    <w:rsid w:val="00227C03"/>
    <w:rsid w:val="00235DF0"/>
    <w:rsid w:val="002373D3"/>
    <w:rsid w:val="00257A1D"/>
    <w:rsid w:val="00287F7B"/>
    <w:rsid w:val="00291E31"/>
    <w:rsid w:val="002A1B18"/>
    <w:rsid w:val="002C6CA9"/>
    <w:rsid w:val="002D5372"/>
    <w:rsid w:val="002E1782"/>
    <w:rsid w:val="002E2B54"/>
    <w:rsid w:val="002E4951"/>
    <w:rsid w:val="002E586E"/>
    <w:rsid w:val="0031032C"/>
    <w:rsid w:val="00317747"/>
    <w:rsid w:val="00323068"/>
    <w:rsid w:val="00336318"/>
    <w:rsid w:val="00350A26"/>
    <w:rsid w:val="00354603"/>
    <w:rsid w:val="00354773"/>
    <w:rsid w:val="00361C99"/>
    <w:rsid w:val="00382452"/>
    <w:rsid w:val="00384DB2"/>
    <w:rsid w:val="003A24CA"/>
    <w:rsid w:val="003A2EE7"/>
    <w:rsid w:val="003C0F20"/>
    <w:rsid w:val="003D0335"/>
    <w:rsid w:val="003D254A"/>
    <w:rsid w:val="003D74EA"/>
    <w:rsid w:val="003E1D29"/>
    <w:rsid w:val="003E7767"/>
    <w:rsid w:val="003F79DD"/>
    <w:rsid w:val="00410BBD"/>
    <w:rsid w:val="00436361"/>
    <w:rsid w:val="00440A7C"/>
    <w:rsid w:val="00441C2F"/>
    <w:rsid w:val="00442C11"/>
    <w:rsid w:val="00464DA2"/>
    <w:rsid w:val="0046597C"/>
    <w:rsid w:val="004669F7"/>
    <w:rsid w:val="004679D2"/>
    <w:rsid w:val="004749CE"/>
    <w:rsid w:val="00476ACF"/>
    <w:rsid w:val="004800A3"/>
    <w:rsid w:val="00491D11"/>
    <w:rsid w:val="004929DC"/>
    <w:rsid w:val="004B21FF"/>
    <w:rsid w:val="004B66BA"/>
    <w:rsid w:val="004D40E5"/>
    <w:rsid w:val="004F0416"/>
    <w:rsid w:val="004F59FC"/>
    <w:rsid w:val="0050068F"/>
    <w:rsid w:val="00500762"/>
    <w:rsid w:val="00525704"/>
    <w:rsid w:val="00535945"/>
    <w:rsid w:val="005418CA"/>
    <w:rsid w:val="005476B8"/>
    <w:rsid w:val="005621BB"/>
    <w:rsid w:val="00562745"/>
    <w:rsid w:val="005669BA"/>
    <w:rsid w:val="00573A28"/>
    <w:rsid w:val="00575027"/>
    <w:rsid w:val="005756B2"/>
    <w:rsid w:val="00575F65"/>
    <w:rsid w:val="00576160"/>
    <w:rsid w:val="00577C71"/>
    <w:rsid w:val="0058004C"/>
    <w:rsid w:val="0058383B"/>
    <w:rsid w:val="00584C30"/>
    <w:rsid w:val="00590E74"/>
    <w:rsid w:val="00591D98"/>
    <w:rsid w:val="005A66D9"/>
    <w:rsid w:val="005C58AC"/>
    <w:rsid w:val="005C6C8A"/>
    <w:rsid w:val="005D0910"/>
    <w:rsid w:val="005E4813"/>
    <w:rsid w:val="005F713F"/>
    <w:rsid w:val="00614521"/>
    <w:rsid w:val="00623FB6"/>
    <w:rsid w:val="006336EC"/>
    <w:rsid w:val="006351D7"/>
    <w:rsid w:val="006642D3"/>
    <w:rsid w:val="00664B01"/>
    <w:rsid w:val="00682D77"/>
    <w:rsid w:val="00687CF5"/>
    <w:rsid w:val="006924DE"/>
    <w:rsid w:val="0069447D"/>
    <w:rsid w:val="006B55E8"/>
    <w:rsid w:val="006E2F11"/>
    <w:rsid w:val="006F2CA0"/>
    <w:rsid w:val="006F365B"/>
    <w:rsid w:val="006F7A08"/>
    <w:rsid w:val="00704456"/>
    <w:rsid w:val="0071476C"/>
    <w:rsid w:val="00722046"/>
    <w:rsid w:val="007224C3"/>
    <w:rsid w:val="00725920"/>
    <w:rsid w:val="007408C1"/>
    <w:rsid w:val="00741E0E"/>
    <w:rsid w:val="00746FC4"/>
    <w:rsid w:val="0076561E"/>
    <w:rsid w:val="007657B8"/>
    <w:rsid w:val="007739E7"/>
    <w:rsid w:val="0078225D"/>
    <w:rsid w:val="007A41F4"/>
    <w:rsid w:val="007A657F"/>
    <w:rsid w:val="007B4603"/>
    <w:rsid w:val="007C1CE4"/>
    <w:rsid w:val="007E3D3E"/>
    <w:rsid w:val="007E4BFF"/>
    <w:rsid w:val="007F0431"/>
    <w:rsid w:val="007F11FB"/>
    <w:rsid w:val="007F162D"/>
    <w:rsid w:val="007F43D9"/>
    <w:rsid w:val="007F4FA8"/>
    <w:rsid w:val="00800E27"/>
    <w:rsid w:val="008044CC"/>
    <w:rsid w:val="008145CF"/>
    <w:rsid w:val="008266F3"/>
    <w:rsid w:val="008502F2"/>
    <w:rsid w:val="0085287A"/>
    <w:rsid w:val="0086415D"/>
    <w:rsid w:val="00870E91"/>
    <w:rsid w:val="00886E8B"/>
    <w:rsid w:val="00887BB0"/>
    <w:rsid w:val="00896809"/>
    <w:rsid w:val="008A2B7E"/>
    <w:rsid w:val="008A352F"/>
    <w:rsid w:val="008A7051"/>
    <w:rsid w:val="008A796A"/>
    <w:rsid w:val="008C0737"/>
    <w:rsid w:val="008C686E"/>
    <w:rsid w:val="008D14A8"/>
    <w:rsid w:val="008D71BC"/>
    <w:rsid w:val="008F37FE"/>
    <w:rsid w:val="008F6083"/>
    <w:rsid w:val="009059A5"/>
    <w:rsid w:val="00906C51"/>
    <w:rsid w:val="00907F82"/>
    <w:rsid w:val="00920E32"/>
    <w:rsid w:val="00925984"/>
    <w:rsid w:val="009300D1"/>
    <w:rsid w:val="00930497"/>
    <w:rsid w:val="00931345"/>
    <w:rsid w:val="0093389B"/>
    <w:rsid w:val="009460D8"/>
    <w:rsid w:val="009500EE"/>
    <w:rsid w:val="009737B0"/>
    <w:rsid w:val="00975127"/>
    <w:rsid w:val="00984397"/>
    <w:rsid w:val="00996DDF"/>
    <w:rsid w:val="009A3ACB"/>
    <w:rsid w:val="009B011E"/>
    <w:rsid w:val="009B6024"/>
    <w:rsid w:val="009B6BDF"/>
    <w:rsid w:val="009E2113"/>
    <w:rsid w:val="009E553C"/>
    <w:rsid w:val="009E632A"/>
    <w:rsid w:val="009F09B7"/>
    <w:rsid w:val="009F41A2"/>
    <w:rsid w:val="00A12187"/>
    <w:rsid w:val="00A1706E"/>
    <w:rsid w:val="00A342D6"/>
    <w:rsid w:val="00A50A4E"/>
    <w:rsid w:val="00A70BEC"/>
    <w:rsid w:val="00A92203"/>
    <w:rsid w:val="00A96680"/>
    <w:rsid w:val="00AA7D76"/>
    <w:rsid w:val="00AB0D9B"/>
    <w:rsid w:val="00AC0040"/>
    <w:rsid w:val="00AC2091"/>
    <w:rsid w:val="00AD48DA"/>
    <w:rsid w:val="00AE23A0"/>
    <w:rsid w:val="00AF4086"/>
    <w:rsid w:val="00AF55D5"/>
    <w:rsid w:val="00B02C24"/>
    <w:rsid w:val="00B041ED"/>
    <w:rsid w:val="00B064AF"/>
    <w:rsid w:val="00B07F54"/>
    <w:rsid w:val="00B11207"/>
    <w:rsid w:val="00B13A7A"/>
    <w:rsid w:val="00B1438F"/>
    <w:rsid w:val="00B202A4"/>
    <w:rsid w:val="00B2572A"/>
    <w:rsid w:val="00B32499"/>
    <w:rsid w:val="00B3774E"/>
    <w:rsid w:val="00B44610"/>
    <w:rsid w:val="00B44FCD"/>
    <w:rsid w:val="00B604C0"/>
    <w:rsid w:val="00B7300F"/>
    <w:rsid w:val="00B809B2"/>
    <w:rsid w:val="00B83D12"/>
    <w:rsid w:val="00B843E3"/>
    <w:rsid w:val="00B85EB5"/>
    <w:rsid w:val="00BA142A"/>
    <w:rsid w:val="00BA3CC7"/>
    <w:rsid w:val="00BD4043"/>
    <w:rsid w:val="00BE3B69"/>
    <w:rsid w:val="00BE6996"/>
    <w:rsid w:val="00C07F69"/>
    <w:rsid w:val="00C11737"/>
    <w:rsid w:val="00C27281"/>
    <w:rsid w:val="00C40AAB"/>
    <w:rsid w:val="00C4200D"/>
    <w:rsid w:val="00C4213D"/>
    <w:rsid w:val="00C54405"/>
    <w:rsid w:val="00C6710D"/>
    <w:rsid w:val="00C73B29"/>
    <w:rsid w:val="00C73ED0"/>
    <w:rsid w:val="00C81AD0"/>
    <w:rsid w:val="00C852B8"/>
    <w:rsid w:val="00C93D3F"/>
    <w:rsid w:val="00CC547B"/>
    <w:rsid w:val="00CD31D4"/>
    <w:rsid w:val="00CE017C"/>
    <w:rsid w:val="00CE43C1"/>
    <w:rsid w:val="00D11049"/>
    <w:rsid w:val="00D16A85"/>
    <w:rsid w:val="00D234FE"/>
    <w:rsid w:val="00D2368D"/>
    <w:rsid w:val="00D31DB9"/>
    <w:rsid w:val="00D45DB4"/>
    <w:rsid w:val="00D51539"/>
    <w:rsid w:val="00D56077"/>
    <w:rsid w:val="00D64F4D"/>
    <w:rsid w:val="00D656D5"/>
    <w:rsid w:val="00D73541"/>
    <w:rsid w:val="00D82466"/>
    <w:rsid w:val="00D8343A"/>
    <w:rsid w:val="00D84A64"/>
    <w:rsid w:val="00D919B6"/>
    <w:rsid w:val="00D95726"/>
    <w:rsid w:val="00DA2454"/>
    <w:rsid w:val="00DB2E3B"/>
    <w:rsid w:val="00DB3978"/>
    <w:rsid w:val="00DC10FC"/>
    <w:rsid w:val="00DC2182"/>
    <w:rsid w:val="00DD33C9"/>
    <w:rsid w:val="00DF4D03"/>
    <w:rsid w:val="00DF7C98"/>
    <w:rsid w:val="00E0464C"/>
    <w:rsid w:val="00E13067"/>
    <w:rsid w:val="00E25737"/>
    <w:rsid w:val="00E60B5D"/>
    <w:rsid w:val="00E675E1"/>
    <w:rsid w:val="00E72841"/>
    <w:rsid w:val="00E7326A"/>
    <w:rsid w:val="00E80E5E"/>
    <w:rsid w:val="00E84A1F"/>
    <w:rsid w:val="00E9351D"/>
    <w:rsid w:val="00E94F0C"/>
    <w:rsid w:val="00EA0647"/>
    <w:rsid w:val="00EA6993"/>
    <w:rsid w:val="00EB098B"/>
    <w:rsid w:val="00EB41B2"/>
    <w:rsid w:val="00EC0C48"/>
    <w:rsid w:val="00EC278F"/>
    <w:rsid w:val="00EC7DE3"/>
    <w:rsid w:val="00ED3604"/>
    <w:rsid w:val="00ED4D7B"/>
    <w:rsid w:val="00ED60A5"/>
    <w:rsid w:val="00F1365C"/>
    <w:rsid w:val="00F15B1A"/>
    <w:rsid w:val="00F22067"/>
    <w:rsid w:val="00F22194"/>
    <w:rsid w:val="00F33D86"/>
    <w:rsid w:val="00F80CDB"/>
    <w:rsid w:val="00F9359B"/>
    <w:rsid w:val="00F95015"/>
    <w:rsid w:val="00F95B80"/>
    <w:rsid w:val="00FA25D3"/>
    <w:rsid w:val="00FB0942"/>
    <w:rsid w:val="00FB7327"/>
    <w:rsid w:val="00FC1160"/>
    <w:rsid w:val="00FC4AB8"/>
    <w:rsid w:val="00FC4D17"/>
    <w:rsid w:val="00FD107C"/>
    <w:rsid w:val="00FD42EC"/>
    <w:rsid w:val="00FE5DE4"/>
    <w:rsid w:val="00FF3D92"/>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D861B5"/>
  <w15:chartTrackingRefBased/>
  <w15:docId w15:val="{F02A078B-E217-408C-9A7C-E13DE813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C11"/>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3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8A2B7E"/>
    <w:rPr>
      <w:color w:val="0563C1" w:themeColor="hyperlink"/>
      <w:u w:val="singl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
    <w:name w:val="List Table 4"/>
    <w:basedOn w:val="TableNormal"/>
    <w:uiPriority w:val="49"/>
    <w:rsid w:val="00C93D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Moscow">
    <w:name w:val="Moscow"/>
    <w:basedOn w:val="TableNormal"/>
    <w:uiPriority w:val="99"/>
    <w:rsid w:val="00B44FCD"/>
    <w:pPr>
      <w:spacing w:after="0" w:line="240" w:lineRule="auto"/>
    </w:pPr>
    <w:tblPr>
      <w:tblStyleRow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color w:val="FFFFFF" w:themeColor="background1"/>
      </w:rPr>
      <w:tblPr/>
      <w:tcPr>
        <w:shd w:val="clear" w:color="auto" w:fill="4472C4" w:themeFill="accent1"/>
      </w:tcPr>
    </w:tblStylePr>
    <w:tblStylePr w:type="band1Horz">
      <w:tblPr/>
      <w:tcPr>
        <w:shd w:val="clear" w:color="auto" w:fill="FFFFFF" w:themeFill="background1"/>
      </w:tcPr>
    </w:tblStylePr>
    <w:tblStylePr w:type="band2Horz">
      <w:tblPr/>
      <w:tcPr>
        <w:shd w:val="clear" w:color="auto" w:fill="D9E2F3" w:themeFill="accent1" w:themeFillTint="33"/>
      </w:tcPr>
    </w:tblStylePr>
  </w:style>
  <w:style w:type="paragraph" w:styleId="ListParagraph">
    <w:name w:val="List Paragraph"/>
    <w:basedOn w:val="Normal"/>
    <w:uiPriority w:val="34"/>
    <w:qFormat/>
    <w:rsid w:val="00591D98"/>
    <w:pPr>
      <w:ind w:left="720"/>
      <w:contextualSpacing/>
    </w:pPr>
  </w:style>
  <w:style w:type="paragraph" w:customStyle="1" w:styleId="SPLinfo">
    <w:name w:val="SPL_info"/>
    <w:basedOn w:val="Normal"/>
    <w:link w:val="SPLinfoChar"/>
    <w:qFormat/>
    <w:rsid w:val="005C6C8A"/>
    <w:rPr>
      <w:i/>
      <w:iCs/>
    </w:rPr>
  </w:style>
  <w:style w:type="character" w:customStyle="1" w:styleId="SPLinfoChar">
    <w:name w:val="SPL_info Char"/>
    <w:basedOn w:val="DefaultParagraphFont"/>
    <w:link w:val="SPLinfo"/>
    <w:rsid w:val="005C6C8A"/>
    <w:rPr>
      <w:i/>
      <w:iCs/>
    </w:rPr>
  </w:style>
  <w:style w:type="character" w:styleId="CommentReference">
    <w:name w:val="annotation reference"/>
    <w:basedOn w:val="DefaultParagraphFont"/>
    <w:uiPriority w:val="99"/>
    <w:semiHidden/>
    <w:unhideWhenUsed/>
    <w:rsid w:val="008A352F"/>
    <w:rPr>
      <w:sz w:val="16"/>
      <w:szCs w:val="16"/>
    </w:rPr>
  </w:style>
  <w:style w:type="paragraph" w:styleId="CommentText">
    <w:name w:val="annotation text"/>
    <w:basedOn w:val="Normal"/>
    <w:link w:val="CommentTextChar"/>
    <w:uiPriority w:val="99"/>
    <w:semiHidden/>
    <w:unhideWhenUsed/>
    <w:rsid w:val="008A352F"/>
    <w:pPr>
      <w:spacing w:line="240" w:lineRule="auto"/>
    </w:pPr>
    <w:rPr>
      <w:sz w:val="20"/>
      <w:szCs w:val="20"/>
    </w:rPr>
  </w:style>
  <w:style w:type="character" w:customStyle="1" w:styleId="CommentTextChar">
    <w:name w:val="Comment Text Char"/>
    <w:basedOn w:val="DefaultParagraphFont"/>
    <w:link w:val="CommentText"/>
    <w:uiPriority w:val="99"/>
    <w:semiHidden/>
    <w:rsid w:val="008A352F"/>
    <w:rPr>
      <w:sz w:val="20"/>
      <w:szCs w:val="20"/>
    </w:rPr>
  </w:style>
  <w:style w:type="paragraph" w:styleId="CommentSubject">
    <w:name w:val="annotation subject"/>
    <w:basedOn w:val="CommentText"/>
    <w:next w:val="CommentText"/>
    <w:link w:val="CommentSubjectChar"/>
    <w:uiPriority w:val="99"/>
    <w:semiHidden/>
    <w:unhideWhenUsed/>
    <w:rsid w:val="008A352F"/>
    <w:rPr>
      <w:b/>
      <w:bCs/>
    </w:rPr>
  </w:style>
  <w:style w:type="character" w:customStyle="1" w:styleId="CommentSubjectChar">
    <w:name w:val="Comment Subject Char"/>
    <w:basedOn w:val="CommentTextChar"/>
    <w:link w:val="CommentSubject"/>
    <w:uiPriority w:val="99"/>
    <w:semiHidden/>
    <w:rsid w:val="008A352F"/>
    <w:rPr>
      <w:b/>
      <w:bCs/>
      <w:sz w:val="20"/>
      <w:szCs w:val="20"/>
    </w:rPr>
  </w:style>
  <w:style w:type="character" w:customStyle="1" w:styleId="Heading3Char">
    <w:name w:val="Heading 3 Char"/>
    <w:basedOn w:val="DefaultParagraphFont"/>
    <w:link w:val="Heading3"/>
    <w:uiPriority w:val="9"/>
    <w:rsid w:val="009843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54066">
      <w:bodyDiv w:val="1"/>
      <w:marLeft w:val="0"/>
      <w:marRight w:val="0"/>
      <w:marTop w:val="0"/>
      <w:marBottom w:val="0"/>
      <w:divBdr>
        <w:top w:val="none" w:sz="0" w:space="0" w:color="auto"/>
        <w:left w:val="none" w:sz="0" w:space="0" w:color="auto"/>
        <w:bottom w:val="none" w:sz="0" w:space="0" w:color="auto"/>
        <w:right w:val="none" w:sz="0" w:space="0" w:color="auto"/>
      </w:divBdr>
    </w:div>
    <w:div w:id="1934780123">
      <w:bodyDiv w:val="1"/>
      <w:marLeft w:val="0"/>
      <w:marRight w:val="0"/>
      <w:marTop w:val="0"/>
      <w:marBottom w:val="0"/>
      <w:divBdr>
        <w:top w:val="none" w:sz="0" w:space="0" w:color="auto"/>
        <w:left w:val="none" w:sz="0" w:space="0" w:color="auto"/>
        <w:bottom w:val="none" w:sz="0" w:space="0" w:color="auto"/>
        <w:right w:val="none" w:sz="0" w:space="0" w:color="auto"/>
      </w:divBdr>
    </w:div>
    <w:div w:id="202928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u_UG_edvMOc"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takecommunity.com/topic/28457-mines-multiplier-and-win-chanc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E9t3l10swkw"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1_PvE_Programma%20van%20Eis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4DDCEE70B4AA4A1B39960781B97AE"/>
        <w:category>
          <w:name w:val="Algemeen"/>
          <w:gallery w:val="placeholder"/>
        </w:category>
        <w:types>
          <w:type w:val="bbPlcHdr"/>
        </w:types>
        <w:behaviors>
          <w:behavior w:val="content"/>
        </w:behaviors>
        <w:guid w:val="{2E658521-974D-4621-9280-523298178949}"/>
      </w:docPartPr>
      <w:docPartBody>
        <w:p w:rsidR="00535E00" w:rsidRDefault="00535E00">
          <w:pPr>
            <w:pStyle w:val="8DB4DDCEE70B4AA4A1B39960781B97AE"/>
          </w:pPr>
          <w:r w:rsidRPr="00F16661">
            <w:rPr>
              <w:rStyle w:val="PlaceholderText"/>
            </w:rPr>
            <w:t>Click or tap here to enter text.</w:t>
          </w:r>
        </w:p>
      </w:docPartBody>
    </w:docPart>
    <w:docPart>
      <w:docPartPr>
        <w:name w:val="03F049DFDB4247E094335B201CA07ED9"/>
        <w:category>
          <w:name w:val="Algemeen"/>
          <w:gallery w:val="placeholder"/>
        </w:category>
        <w:types>
          <w:type w:val="bbPlcHdr"/>
        </w:types>
        <w:behaviors>
          <w:behavior w:val="content"/>
        </w:behaviors>
        <w:guid w:val="{F0BD0255-E47F-4E10-9011-80484384DD84}"/>
      </w:docPartPr>
      <w:docPartBody>
        <w:p w:rsidR="00535E00" w:rsidRDefault="00535E00">
          <w:pPr>
            <w:pStyle w:val="03F049DFDB4247E094335B201CA07ED9"/>
          </w:pPr>
          <w:r w:rsidRPr="00221143">
            <w:rPr>
              <w:rStyle w:val="PlaceholderText"/>
              <w:lang w:val="en-US"/>
            </w:rPr>
            <w:t>Click or tap here to enter text.</w:t>
          </w:r>
        </w:p>
      </w:docPartBody>
    </w:docPart>
    <w:docPart>
      <w:docPartPr>
        <w:name w:val="940A435A36E9464FAC471935C1707B27"/>
        <w:category>
          <w:name w:val="Algemeen"/>
          <w:gallery w:val="placeholder"/>
        </w:category>
        <w:types>
          <w:type w:val="bbPlcHdr"/>
        </w:types>
        <w:behaviors>
          <w:behavior w:val="content"/>
        </w:behaviors>
        <w:guid w:val="{58CA7838-CA56-400D-998D-D034475D6FA7}"/>
      </w:docPartPr>
      <w:docPartBody>
        <w:p w:rsidR="00535E00" w:rsidRDefault="00535E00">
          <w:pPr>
            <w:pStyle w:val="940A435A36E9464FAC471935C1707B27"/>
          </w:pPr>
          <w:r w:rsidRPr="00221143">
            <w:rPr>
              <w:rStyle w:val="PlaceholderText"/>
              <w:lang w:val="en-US"/>
            </w:rPr>
            <w:t>Click or tap here to enter text.</w:t>
          </w:r>
        </w:p>
      </w:docPartBody>
    </w:docPart>
    <w:docPart>
      <w:docPartPr>
        <w:name w:val="6C918CC4571B47A7BD5837CF945833FC"/>
        <w:category>
          <w:name w:val="Algemeen"/>
          <w:gallery w:val="placeholder"/>
        </w:category>
        <w:types>
          <w:type w:val="bbPlcHdr"/>
        </w:types>
        <w:behaviors>
          <w:behavior w:val="content"/>
        </w:behaviors>
        <w:guid w:val="{4132ECDB-3618-417B-B43B-CFF11C202E69}"/>
      </w:docPartPr>
      <w:docPartBody>
        <w:p w:rsidR="00535E00" w:rsidRDefault="00535E00">
          <w:pPr>
            <w:pStyle w:val="6C918CC4571B47A7BD5837CF945833FC"/>
          </w:pPr>
          <w:r w:rsidRPr="00221143">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E00"/>
    <w:rsid w:val="003822CF"/>
    <w:rsid w:val="00535E00"/>
    <w:rsid w:val="007A657F"/>
    <w:rsid w:val="007F0431"/>
    <w:rsid w:val="008266F3"/>
    <w:rsid w:val="00D028B4"/>
    <w:rsid w:val="00FA25D3"/>
    <w:rsid w:val="00FB2A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DB4DDCEE70B4AA4A1B39960781B97AE">
    <w:name w:val="8DB4DDCEE70B4AA4A1B39960781B97AE"/>
  </w:style>
  <w:style w:type="paragraph" w:customStyle="1" w:styleId="03F049DFDB4247E094335B201CA07ED9">
    <w:name w:val="03F049DFDB4247E094335B201CA07ED9"/>
  </w:style>
  <w:style w:type="paragraph" w:customStyle="1" w:styleId="940A435A36E9464FAC471935C1707B27">
    <w:name w:val="940A435A36E9464FAC471935C1707B27"/>
  </w:style>
  <w:style w:type="paragraph" w:customStyle="1" w:styleId="6C918CC4571B47A7BD5837CF945833FC">
    <w:name w:val="6C918CC4571B47A7BD5837CF94583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lcf76f155ced4ddcb4097134ff3c332f xmlns="b7e4e9fd-5e36-4299-889f-f6136aff670e">
      <Terms xmlns="http://schemas.microsoft.com/office/infopath/2007/PartnerControls"/>
    </lcf76f155ced4ddcb4097134ff3c332f>
    <_ip_UnifiedCompliancePolicyProperties xmlns="http://schemas.microsoft.com/sharepoint/v3" xsi:nil="true"/>
    <Cohort xmlns="b7e4e9fd-5e36-4299-889f-f6136aff670e" xsi:nil="true"/>
    <TaxCatchAll xmlns="fbafb59e-d651-4668-8e65-f7f85ceca18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32" ma:contentTypeDescription="Een nieuw document maken." ma:contentTypeScope="" ma:versionID="7e9fb552f0d596c71ebc189192e78dd5">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a35d9140d11b55c908d15b80a7e8ea7b"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Afbeeldingtags" ma:readOnly="false" ma:fieldId="{5cf76f15-5ced-4ddc-b409-7134ff3c332f}" ma:taxonomyMulti="true" ma:sspId="1472ad14-77df-4692-a288-73e31adbe9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635F7D07-1E9B-417E-A150-1509A3DCB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E4575-E7F0-4318-B2EF-06FA8A886BE0}">
  <ds:schemaRefs>
    <ds:schemaRef ds:uri="http://schemas.openxmlformats.org/officeDocument/2006/bibliography"/>
  </ds:schemaRefs>
</ds:datastoreItem>
</file>

<file path=customXml/itemProps4.xml><?xml version="1.0" encoding="utf-8"?>
<ds:datastoreItem xmlns:ds="http://schemas.openxmlformats.org/officeDocument/2006/customXml" ds:itemID="{0A40A84B-351E-4840-98F4-E589742AB4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B1-K1-W1_PvE_Programma van Eisen</Template>
  <TotalTime>138</TotalTime>
  <Pages>6</Pages>
  <Words>983</Words>
  <Characters>5604</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Ian Waals</cp:lastModifiedBy>
  <cp:revision>10</cp:revision>
  <cp:lastPrinted>2018-09-01T10:46:00Z</cp:lastPrinted>
  <dcterms:created xsi:type="dcterms:W3CDTF">2024-05-16T10:43:00Z</dcterms:created>
  <dcterms:modified xsi:type="dcterms:W3CDTF">2024-05-22T09:45:00Z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4096">
    <vt:lpwstr>13</vt:lpwstr>
  </property>
  <property fmtid="{D5CDD505-2E9C-101B-9397-08002B2CF9AE}" pid="4" name="AuthorIds_UIVersion_1024">
    <vt:lpwstr>13</vt:lpwstr>
  </property>
  <property fmtid="{D5CDD505-2E9C-101B-9397-08002B2CF9AE}" pid="5" name="MediaServiceImageTags">
    <vt:lpwstr/>
  </property>
  <property fmtid="{D5CDD505-2E9C-101B-9397-08002B2CF9AE}" pid="6" name="Tags">
    <vt:lpwstr/>
  </property>
</Properties>
</file>