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1A2A80" w:rsidP="004E636C">
            <w:pPr>
              <w:pStyle w:val="NoSpacing"/>
              <w:rPr>
                <w:lang w:val="en-US"/>
              </w:rPr>
            </w:pPr>
            <w:sdt>
              <w:sdtPr>
                <w:alias w:val="Versienummer"/>
                <w:tag w:val="Version"/>
                <w:id w:val="-193926220"/>
                <w:placeholder>
                  <w:docPart w:val="03F049DFDB4247E094335B201CA07ED9"/>
                </w:placeholder>
                <w:text/>
              </w:sdtPr>
              <w:sdtEnd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1A2A80"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1A2A80"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47E2F21" w:rsidR="003D0C88" w:rsidRPr="003D0C88" w:rsidRDefault="003D0C88" w:rsidP="00AF55D5">
            <w:pPr>
              <w:pStyle w:val="NoSpacing"/>
              <w:jc w:val="center"/>
              <w:rPr>
                <w:b w:val="0"/>
                <w:bCs w:val="0"/>
              </w:rPr>
            </w:pPr>
            <w:r>
              <w:rPr>
                <w:b w:val="0"/>
                <w:bCs w:val="0"/>
              </w:rPr>
              <w:t>22/06/24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voor mijn functies gemaakt</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1A2A8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1A2A8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1A2A8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1A2A8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1A2A8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1A2A8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1A2A8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w:t>
      </w:r>
      <w:proofErr w:type="spellStart"/>
      <w:r>
        <w:rPr>
          <w:i w:val="0"/>
          <w:iCs w:val="0"/>
        </w:rPr>
        <w:t>Oliveira</w:t>
      </w:r>
      <w:proofErr w:type="spellEnd"/>
      <w:r>
        <w:rPr>
          <w:i w:val="0"/>
          <w:iCs w:val="0"/>
        </w:rPr>
        <w:t xml:space="preserve"> </w:t>
      </w:r>
      <w:proofErr w:type="spellStart"/>
      <w:r>
        <w:rPr>
          <w:i w:val="0"/>
          <w:iCs w:val="0"/>
        </w:rPr>
        <w:t>Mendes</w:t>
      </w:r>
      <w:proofErr w:type="spellEnd"/>
      <w:r>
        <w:rPr>
          <w:i w:val="0"/>
          <w:iCs w:val="0"/>
        </w:rPr>
        <w:t xml:space="preserve">,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samen gaat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1A2A8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1A2A8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1A2A80"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r w:rsidRPr="002E2B54">
        <w:rPr>
          <w:rStyle w:val="SPLinfoChar"/>
          <w:i w:val="0"/>
          <w:iCs w:val="0"/>
          <w:lang w:val="en-GB"/>
        </w:rPr>
        <w:t>HtmlHeader</w:t>
      </w:r>
      <w:proofErr w:type="spell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 xml:space="preserve">Iedere pagina zal een </w:t>
      </w:r>
      <w:proofErr w:type="spellStart"/>
      <w:r w:rsidRPr="00956DA4">
        <w:rPr>
          <w:u w:val="single"/>
        </w:rPr>
        <w:t>nav</w:t>
      </w:r>
      <w:proofErr w:type="spellEnd"/>
      <w:r w:rsidRPr="00956DA4">
        <w:rPr>
          <w:u w:val="single"/>
        </w:rPr>
        <w:t xml:space="preserve">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 xml:space="preserve">Alle side pages hebben de </w:t>
      </w:r>
      <w:proofErr w:type="spellStart"/>
      <w:r w:rsidRPr="004A3B9D">
        <w:rPr>
          <w:u w:val="single"/>
        </w:rPr>
        <w:t>nav</w:t>
      </w:r>
      <w:proofErr w:type="spellEnd"/>
      <w:r w:rsidRPr="004A3B9D">
        <w:rPr>
          <w:u w:val="single"/>
        </w:rPr>
        <w:t xml:space="preserve">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 xml:space="preserve">De </w:t>
      </w:r>
      <w:proofErr w:type="spellStart"/>
      <w:r w:rsidRPr="00AC4862">
        <w:rPr>
          <w:u w:val="single"/>
        </w:rPr>
        <w:t>c</w:t>
      </w:r>
      <w:r w:rsidR="006F2CA0" w:rsidRPr="00AC4862">
        <w:rPr>
          <w:u w:val="single"/>
        </w:rPr>
        <w:t>redits</w:t>
      </w:r>
      <w:proofErr w:type="spellEnd"/>
      <w:r w:rsidRPr="00AC4862">
        <w:rPr>
          <w:u w:val="single"/>
        </w:rPr>
        <w:t xml:space="preserve"> zijn ter allen tijden zichtbaar in de </w:t>
      </w:r>
      <w:proofErr w:type="spellStart"/>
      <w:r w:rsidRPr="00AC4862">
        <w:rPr>
          <w:u w:val="single"/>
        </w:rPr>
        <w:t>main</w:t>
      </w:r>
      <w:proofErr w:type="spellEnd"/>
      <w:r w:rsidRPr="00AC4862">
        <w:rPr>
          <w:u w:val="single"/>
        </w:rPr>
        <w:t xml:space="preserve"> </w:t>
      </w:r>
      <w:proofErr w:type="spellStart"/>
      <w:r w:rsidRPr="00AC4862">
        <w:rPr>
          <w:u w:val="single"/>
        </w:rPr>
        <w:t>nav</w:t>
      </w:r>
      <w:proofErr w:type="spellEnd"/>
      <w:r w:rsidRPr="00AC4862">
        <w:rPr>
          <w:u w:val="single"/>
        </w:rPr>
        <w:t xml:space="preserve">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proofErr w:type="spellStart"/>
      <w:r w:rsidR="006F2CA0" w:rsidRPr="00AC4862">
        <w:rPr>
          <w:u w:val="single"/>
        </w:rPr>
        <w:t>credits</w:t>
      </w:r>
      <w:proofErr w:type="spellEnd"/>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 xml:space="preserve">1 knop voor naar de casino game te gaan en 1 knop voor sport </w:t>
      </w:r>
      <w:proofErr w:type="spellStart"/>
      <w:r w:rsidRPr="000E5E24">
        <w:rPr>
          <w:u w:val="single"/>
        </w:rPr>
        <w:t>betting</w:t>
      </w:r>
      <w:proofErr w:type="spellEnd"/>
      <w:r w:rsidRPr="000E5E24">
        <w:rPr>
          <w:u w:val="single"/>
        </w:rPr>
        <w:t xml:space="preserve">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 xml:space="preserve">Je kan een team kiezen om te </w:t>
      </w:r>
      <w:proofErr w:type="spellStart"/>
      <w:r w:rsidRPr="000E5E24">
        <w:rPr>
          <w:u w:val="single"/>
        </w:rPr>
        <w:t>supporten</w:t>
      </w:r>
      <w:proofErr w:type="spellEnd"/>
    </w:p>
    <w:p w14:paraId="57E4D774" w14:textId="6D71DC62" w:rsidR="00746FC4" w:rsidRPr="00544AD1" w:rsidRDefault="00535945" w:rsidP="005476B8">
      <w:pPr>
        <w:pStyle w:val="ListParagraph"/>
        <w:numPr>
          <w:ilvl w:val="0"/>
          <w:numId w:val="8"/>
        </w:numPr>
        <w:rPr>
          <w:u w:val="single"/>
        </w:rPr>
      </w:pPr>
      <w:r w:rsidRPr="00544AD1">
        <w:rPr>
          <w:u w:val="single"/>
        </w:rPr>
        <w:t xml:space="preserve">Je kan de team </w:t>
      </w:r>
      <w:proofErr w:type="spellStart"/>
      <w:r w:rsidRPr="00544AD1">
        <w:rPr>
          <w:u w:val="single"/>
        </w:rPr>
        <w:t>lineup</w:t>
      </w:r>
      <w:proofErr w:type="spellEnd"/>
      <w:r w:rsidRPr="00544AD1">
        <w:rPr>
          <w:u w:val="single"/>
        </w:rPr>
        <w:t xml:space="preserve">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w:t>
      </w:r>
      <w:proofErr w:type="spellStart"/>
      <w:r w:rsidRPr="00544AD1">
        <w:rPr>
          <w:u w:val="single"/>
        </w:rPr>
        <w:t>seed</w:t>
      </w:r>
      <w:proofErr w:type="spellEnd"/>
      <w:r w:rsidRPr="00544AD1">
        <w:rPr>
          <w:u w:val="single"/>
        </w:rPr>
        <w:t>’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 xml:space="preserve">Als je team in de </w:t>
      </w:r>
      <w:proofErr w:type="spellStart"/>
      <w:r w:rsidRPr="00544AD1">
        <w:rPr>
          <w:u w:val="single"/>
        </w:rPr>
        <w:t>playoffs</w:t>
      </w:r>
      <w:proofErr w:type="spellEnd"/>
      <w:r w:rsidRPr="00544AD1">
        <w:rPr>
          <w:u w:val="single"/>
        </w:rPr>
        <w:t xml:space="preserve">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 xml:space="preserve">Je kan ter allen tijden je game </w:t>
      </w:r>
      <w:proofErr w:type="spellStart"/>
      <w:r w:rsidRPr="006D2466">
        <w:rPr>
          <w:u w:val="single"/>
        </w:rPr>
        <w:t>schedule</w:t>
      </w:r>
      <w:proofErr w:type="spellEnd"/>
      <w:r w:rsidRPr="006D2466">
        <w:rPr>
          <w:u w:val="single"/>
        </w:rPr>
        <w:t xml:space="preserve"> bekijken</w:t>
      </w:r>
    </w:p>
    <w:p w14:paraId="49574C2B" w14:textId="37795D7D" w:rsidR="008C686E" w:rsidRPr="00064BB9" w:rsidRDefault="008C686E" w:rsidP="005476B8">
      <w:pPr>
        <w:pStyle w:val="ListParagraph"/>
        <w:numPr>
          <w:ilvl w:val="0"/>
          <w:numId w:val="8"/>
        </w:numPr>
        <w:rPr>
          <w:u w:val="single"/>
        </w:rPr>
      </w:pPr>
      <w:r w:rsidRPr="00064BB9">
        <w:rPr>
          <w:u w:val="single"/>
        </w:rPr>
        <w:t xml:space="preserve">Er zijn 3 </w:t>
      </w:r>
      <w:proofErr w:type="spellStart"/>
      <w:r w:rsidRPr="00064BB9">
        <w:rPr>
          <w:u w:val="single"/>
        </w:rPr>
        <w:t>betting</w:t>
      </w:r>
      <w:proofErr w:type="spellEnd"/>
      <w:r w:rsidRPr="00064BB9">
        <w:rPr>
          <w:u w:val="single"/>
        </w:rPr>
        <w:t xml:space="preserve">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 xml:space="preserve">Show de game result </w:t>
      </w:r>
      <w:proofErr w:type="spellStart"/>
      <w:r w:rsidRPr="003D0C88">
        <w:rPr>
          <w:u w:val="single"/>
          <w:lang w:val="en-GB"/>
        </w:rPr>
        <w:t>en</w:t>
      </w:r>
      <w:proofErr w:type="spellEnd"/>
      <w:r w:rsidRPr="003D0C88">
        <w:rPr>
          <w:u w:val="single"/>
          <w:lang w:val="en-GB"/>
        </w:rPr>
        <w:t xml:space="preserve">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w:t>
      </w:r>
      <w:proofErr w:type="spellStart"/>
      <w:r>
        <w:t>payout</w:t>
      </w:r>
      <w:proofErr w:type="spellEnd"/>
      <w:r>
        <w:t xml:space="preserve">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761127C8" w:rsidR="00590E74" w:rsidRDefault="00D31DB9" w:rsidP="00590E74">
      <w:pPr>
        <w:pStyle w:val="ListParagraph"/>
        <w:numPr>
          <w:ilvl w:val="0"/>
          <w:numId w:val="9"/>
        </w:numPr>
      </w:pPr>
      <w:r>
        <w:t>Er</w:t>
      </w:r>
      <w:r w:rsidR="00FD42EC">
        <w:t xml:space="preserve"> is een homepage met een knop naar de </w:t>
      </w:r>
      <w:proofErr w:type="spellStart"/>
      <w:r w:rsidR="00FD42EC">
        <w:t>custimization</w:t>
      </w:r>
      <w:proofErr w:type="spellEnd"/>
      <w:r w:rsidR="00FD42EC">
        <w:t xml:space="preserve"> shop en een naar de slot machine</w:t>
      </w:r>
      <w:r w:rsidR="005E4813">
        <w:t xml:space="preserve"> en een om je </w:t>
      </w:r>
      <w:proofErr w:type="spellStart"/>
      <w:r w:rsidR="006F2CA0">
        <w:t>credits</w:t>
      </w:r>
      <w:proofErr w:type="spellEnd"/>
      <w:r w:rsidR="005E4813">
        <w:t xml:space="preserve"> uit te cashen</w:t>
      </w:r>
    </w:p>
    <w:p w14:paraId="1071B2F8" w14:textId="430AC2A3" w:rsidR="00E9351D" w:rsidRDefault="00E9351D" w:rsidP="00590E74">
      <w:pPr>
        <w:pStyle w:val="ListParagraph"/>
        <w:numPr>
          <w:ilvl w:val="0"/>
          <w:numId w:val="9"/>
        </w:numPr>
      </w:pPr>
      <w:r w:rsidRPr="00B85EB5">
        <w:t xml:space="preserve">In de </w:t>
      </w:r>
      <w:proofErr w:type="spellStart"/>
      <w:r w:rsidRPr="00B85EB5">
        <w:t>custimization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proofErr w:type="spellStart"/>
      <w:r w:rsidR="005E4813">
        <w:t>fotos</w:t>
      </w:r>
      <w:proofErr w:type="spellEnd"/>
      <w:r w:rsidR="005E4813">
        <w:t xml:space="preserve"> op de slot machine</w:t>
      </w:r>
    </w:p>
    <w:p w14:paraId="10651F8E" w14:textId="2A4AC75B" w:rsidR="005E4813" w:rsidRDefault="005E4813" w:rsidP="005E4813">
      <w:pPr>
        <w:pStyle w:val="ListParagraph"/>
        <w:numPr>
          <w:ilvl w:val="0"/>
          <w:numId w:val="9"/>
        </w:numPr>
      </w:pPr>
      <w:r>
        <w:t xml:space="preserve">Je kan deze </w:t>
      </w:r>
      <w:proofErr w:type="spellStart"/>
      <w:r>
        <w:t>customisations</w:t>
      </w:r>
      <w:proofErr w:type="spellEnd"/>
      <w:r>
        <w:t xml:space="preserve"> kopen met de verdiende </w:t>
      </w:r>
      <w:proofErr w:type="spellStart"/>
      <w:r w:rsidR="006F2CA0">
        <w:t>credits</w:t>
      </w:r>
      <w:proofErr w:type="spellEnd"/>
    </w:p>
    <w:p w14:paraId="29079A73" w14:textId="0080CC1C"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w:t>
      </w:r>
      <w:proofErr w:type="spellStart"/>
      <w:r w:rsidR="006F2CA0">
        <w:t>credits</w:t>
      </w:r>
      <w:proofErr w:type="spellEnd"/>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 xml:space="preserve">De hardware zal bestaan uit onderdelen van </w:t>
      </w:r>
      <w:proofErr w:type="spellStart"/>
      <w:r>
        <w:t>arduino</w:t>
      </w:r>
      <w:proofErr w:type="spellEnd"/>
      <w:r>
        <w:t xml:space="preserve">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proofErr w:type="spellStart"/>
            <w:r>
              <w:rPr>
                <w:b w:val="0"/>
                <w:color w:val="auto"/>
              </w:rPr>
              <w:t>Nav</w:t>
            </w:r>
            <w:proofErr w:type="spellEnd"/>
            <w:r>
              <w:rPr>
                <w:b w:val="0"/>
                <w:color w:val="auto"/>
              </w:rPr>
              <w:t xml:space="preserve">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w:t>
            </w:r>
            <w:r>
              <w:t xml:space="preserve">een </w:t>
            </w:r>
            <w:proofErr w:type="spellStart"/>
            <w:r>
              <w:t>navigation</w:t>
            </w:r>
            <w:proofErr w:type="spellEnd"/>
            <w:r>
              <w:t xml:space="preserve"> bar op iedere pagina te staan komt</w:t>
            </w:r>
          </w:p>
          <w:p w14:paraId="42756A89" w14:textId="1DE7AA8E" w:rsidR="00956DA4" w:rsidRDefault="00956DA4" w:rsidP="005D7998">
            <w:r w:rsidRPr="001A22FA">
              <w:t xml:space="preserve">Zodat </w:t>
            </w:r>
            <w:r>
              <w:t xml:space="preserve">de gebruiker </w:t>
            </w:r>
            <w:r>
              <w:t>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 xml:space="preserve">de </w:t>
            </w:r>
            <w:proofErr w:type="spellStart"/>
            <w:r w:rsidR="004A3B9D">
              <w:t>navigation</w:t>
            </w:r>
            <w:proofErr w:type="spellEnd"/>
            <w:r w:rsidR="004A3B9D">
              <w:t xml:space="preserve">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CC547B" w:rsidRDefault="004A3B9D" w:rsidP="005D7998">
            <w:pPr>
              <w:rPr>
                <w:b w:val="0"/>
                <w:i/>
                <w:iCs/>
                <w:color w:val="auto"/>
              </w:rPr>
            </w:pPr>
            <w:r w:rsidRPr="00CC547B">
              <w:rPr>
                <w:b w:val="0"/>
                <w:i/>
                <w:iCs/>
                <w:color w:val="auto"/>
              </w:rPr>
              <w:t>Titel:</w:t>
            </w:r>
          </w:p>
          <w:p w14:paraId="0C95EEE3" w14:textId="77777777" w:rsidR="004A3B9D" w:rsidRPr="00CC547B" w:rsidRDefault="004A3B9D" w:rsidP="005D7998">
            <w:pPr>
              <w:rPr>
                <w:b w:val="0"/>
                <w:i/>
                <w:iCs/>
                <w:color w:val="auto"/>
              </w:rPr>
            </w:pPr>
          </w:p>
          <w:p w14:paraId="6EFA338F" w14:textId="6BA14B07" w:rsidR="004A3B9D" w:rsidRPr="00817339" w:rsidRDefault="00EE1088" w:rsidP="005D7998">
            <w:pPr>
              <w:rPr>
                <w:b w:val="0"/>
                <w:color w:val="auto"/>
              </w:rPr>
            </w:pPr>
            <w:proofErr w:type="spellStart"/>
            <w:r>
              <w:rPr>
                <w:b w:val="0"/>
                <w:color w:val="auto"/>
              </w:rPr>
              <w:t>Credits</w:t>
            </w:r>
            <w:proofErr w:type="spellEnd"/>
            <w:r>
              <w:rPr>
                <w:b w:val="0"/>
                <w:color w:val="auto"/>
              </w:rPr>
              <w:t xml:space="preserve"> in </w:t>
            </w:r>
            <w:proofErr w:type="spellStart"/>
            <w:r>
              <w:rPr>
                <w:b w:val="0"/>
                <w:color w:val="auto"/>
              </w:rPr>
              <w:t>nav</w:t>
            </w:r>
            <w:proofErr w:type="spellEnd"/>
            <w:r>
              <w:rPr>
                <w:b w:val="0"/>
                <w:color w:val="auto"/>
              </w:rPr>
              <w:t xml:space="preserve">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 xml:space="preserve">dat het aantal </w:t>
            </w:r>
            <w:proofErr w:type="spellStart"/>
            <w:r w:rsidR="00EE1088">
              <w:t>credits</w:t>
            </w:r>
            <w:proofErr w:type="spellEnd"/>
            <w:r w:rsidR="00EE1088">
              <w:t xml:space="preserve"> van de gebruiker in de </w:t>
            </w:r>
            <w:proofErr w:type="spellStart"/>
            <w:r w:rsidR="00EE1088">
              <w:t>main</w:t>
            </w:r>
            <w:proofErr w:type="spellEnd"/>
            <w:r w:rsidR="00EE1088">
              <w:t xml:space="preserve"> </w:t>
            </w:r>
            <w:proofErr w:type="spellStart"/>
            <w:r w:rsidR="00EE1088">
              <w:t>navigation</w:t>
            </w:r>
            <w:proofErr w:type="spellEnd"/>
            <w:r w:rsidR="00EE1088">
              <w:t xml:space="preserve">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dat er</w:t>
            </w:r>
            <w:r>
              <w:t xml:space="preserve"> een knop in de </w:t>
            </w:r>
            <w:proofErr w:type="spellStart"/>
            <w:r>
              <w:t>main</w:t>
            </w:r>
            <w:proofErr w:type="spellEnd"/>
            <w:r>
              <w:t xml:space="preserve"> </w:t>
            </w:r>
            <w:proofErr w:type="spellStart"/>
            <w:r>
              <w:t>nav</w:t>
            </w:r>
            <w:proofErr w:type="spellEnd"/>
            <w:r>
              <w:t xml:space="preserve"> bar komt om de slot machine te openen en de </w:t>
            </w:r>
            <w:proofErr w:type="spellStart"/>
            <w:r>
              <w:t>credits</w:t>
            </w:r>
            <w:proofErr w:type="spellEnd"/>
            <w:r>
              <w:t xml:space="preserve"> om te zetten naar de c# applicatie</w:t>
            </w:r>
          </w:p>
          <w:p w14:paraId="7C5B0816" w14:textId="154FB7AF" w:rsidR="00AC4862" w:rsidRDefault="00AC4862" w:rsidP="005D7998">
            <w:r w:rsidRPr="001A22FA">
              <w:t xml:space="preserve">Zodat </w:t>
            </w:r>
            <w:r>
              <w:t xml:space="preserve">de </w:t>
            </w:r>
            <w:r>
              <w:t>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373D9DEC" w:rsidR="00AC4862" w:rsidRDefault="00AC4862" w:rsidP="005D7998">
            <w:r w:rsidRPr="001A22FA">
              <w:t xml:space="preserve">Zodat </w:t>
            </w:r>
            <w:r>
              <w:t xml:space="preserve">de gebruiker </w:t>
            </w:r>
            <w:r w:rsidR="000E5E24">
              <w:t xml:space="preserve">makkelijk beide </w:t>
            </w:r>
            <w:proofErr w:type="spellStart"/>
            <w:r w:rsidR="000E5E24">
              <w:t>paginas</w:t>
            </w:r>
            <w:proofErr w:type="spellEnd"/>
            <w:r w:rsidR="000E5E24">
              <w:t xml:space="preserve">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559D4011" w:rsidR="000E5E24" w:rsidRPr="001A22FA" w:rsidRDefault="000E5E24" w:rsidP="005D7998">
            <w:pPr>
              <w:spacing w:after="160" w:line="259" w:lineRule="auto"/>
            </w:pPr>
            <w:r w:rsidRPr="001A22FA">
              <w:t xml:space="preserve">Wil ik </w:t>
            </w:r>
            <w:r>
              <w:t xml:space="preserve">dat er </w:t>
            </w:r>
            <w:r>
              <w:t>een selectie komt voor op welke sport de gebruiker wilt wedden</w:t>
            </w:r>
          </w:p>
          <w:p w14:paraId="37581A09" w14:textId="29938D23" w:rsidR="000E5E24" w:rsidRDefault="000E5E24" w:rsidP="005D7998">
            <w:r w:rsidRPr="001A22FA">
              <w:t xml:space="preserve">Zodat </w:t>
            </w:r>
            <w:r>
              <w:t xml:space="preserve">de gebruiker </w:t>
            </w:r>
            <w:r>
              <w:t>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r>
              <w:rPr>
                <w:b w:val="0"/>
                <w:color w:val="auto"/>
              </w:rPr>
              <w:t>team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w:t>
            </w:r>
            <w:r>
              <w:t xml:space="preserve">er een selectie komt voor op welk team de gebruiker wilt </w:t>
            </w:r>
            <w:proofErr w:type="spellStart"/>
            <w:r>
              <w:t>supporten</w:t>
            </w:r>
            <w:proofErr w:type="spellEnd"/>
          </w:p>
          <w:p w14:paraId="5A8F598C" w14:textId="10B3ED73" w:rsidR="000E5E24" w:rsidRDefault="000E5E24" w:rsidP="005D7998">
            <w:r w:rsidRPr="001A22FA">
              <w:t xml:space="preserve">Zodat </w:t>
            </w:r>
            <w:r>
              <w:t xml:space="preserve">de </w:t>
            </w:r>
            <w:r>
              <w:t>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 xml:space="preserve">dat </w:t>
            </w:r>
            <w:r>
              <w:t>de gebruiker de line-up van zijn/haar team kan zien</w:t>
            </w:r>
          </w:p>
          <w:p w14:paraId="22940F1B" w14:textId="1C7643E0" w:rsidR="000E5E24" w:rsidRDefault="000E5E24" w:rsidP="005D7998">
            <w:r w:rsidRPr="001A22FA">
              <w:t xml:space="preserve">Zodat </w:t>
            </w:r>
            <w:r>
              <w:t xml:space="preserve">de </w:t>
            </w:r>
            <w:r>
              <w:t>gebruiker weet wie er voor hun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proofErr w:type="spellStart"/>
            <w:r>
              <w:rPr>
                <w:b w:val="0"/>
                <w:color w:val="auto"/>
              </w:rPr>
              <w:t>Seed</w:t>
            </w:r>
            <w:proofErr w:type="spellEnd"/>
            <w:r>
              <w:rPr>
                <w:b w:val="0"/>
                <w:color w:val="auto"/>
              </w:rPr>
              <w:t xml:space="preserve">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 xml:space="preserve">de gebruiken </w:t>
            </w:r>
            <w:proofErr w:type="spellStart"/>
            <w:r w:rsidR="00544AD1">
              <w:t>credits</w:t>
            </w:r>
            <w:proofErr w:type="spellEnd"/>
            <w:r w:rsidR="00544AD1">
              <w:t xml:space="preserve">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proofErr w:type="spellStart"/>
            <w:r>
              <w:rPr>
                <w:b w:val="0"/>
                <w:color w:val="auto"/>
              </w:rPr>
              <w:t>Playoff</w:t>
            </w:r>
            <w:proofErr w:type="spellEnd"/>
            <w:r>
              <w:rPr>
                <w:b w:val="0"/>
                <w:color w:val="auto"/>
              </w:rPr>
              <w:t xml:space="preserve"> </w:t>
            </w:r>
            <w:proofErr w:type="spellStart"/>
            <w:r>
              <w:rPr>
                <w:b w:val="0"/>
                <w:color w:val="auto"/>
              </w:rPr>
              <w:t>bets</w:t>
            </w:r>
            <w:proofErr w:type="spellEnd"/>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w:t>
            </w:r>
            <w:r>
              <w:t xml:space="preserve">de gebruiker kan gokken op tot welke ronde hun team zal overleven wanneer het team in de </w:t>
            </w:r>
            <w:proofErr w:type="spellStart"/>
            <w:r>
              <w:t>playoffs</w:t>
            </w:r>
            <w:proofErr w:type="spellEnd"/>
            <w:r>
              <w:t xml:space="preserve"> aankomt</w:t>
            </w:r>
          </w:p>
          <w:p w14:paraId="76DA4886" w14:textId="41EFD978" w:rsidR="00544AD1" w:rsidRDefault="00544AD1" w:rsidP="005D7998">
            <w:r w:rsidRPr="001A22FA">
              <w:t xml:space="preserve">Zodat </w:t>
            </w:r>
            <w:r>
              <w:t xml:space="preserve">de </w:t>
            </w:r>
            <w:r>
              <w:t>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 xml:space="preserve">Game </w:t>
            </w:r>
            <w:proofErr w:type="spellStart"/>
            <w:r>
              <w:rPr>
                <w:b w:val="0"/>
                <w:color w:val="auto"/>
              </w:rPr>
              <w:t>schedule</w:t>
            </w:r>
            <w:proofErr w:type="spellEnd"/>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 xml:space="preserve">de gebruiker de game </w:t>
            </w:r>
            <w:proofErr w:type="spellStart"/>
            <w:r w:rsidR="006D2466">
              <w:t>schedule</w:t>
            </w:r>
            <w:proofErr w:type="spellEnd"/>
            <w:r w:rsidR="006D2466">
              <w:t xml:space="preserve"> van alle teams kan bekijken</w:t>
            </w:r>
          </w:p>
          <w:p w14:paraId="37F5A2F7" w14:textId="08B0192F" w:rsidR="00544AD1" w:rsidRDefault="00544AD1" w:rsidP="005D7998">
            <w:r w:rsidRPr="001A22FA">
              <w:t xml:space="preserve">Zodat </w:t>
            </w:r>
            <w:r>
              <w:t xml:space="preserve">de </w:t>
            </w:r>
            <w:r w:rsidR="006D2466">
              <w:t>gebruiker weet wie dat er tegen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proofErr w:type="spellStart"/>
            <w:r>
              <w:rPr>
                <w:b w:val="0"/>
                <w:color w:val="auto"/>
              </w:rPr>
              <w:t>Betting</w:t>
            </w:r>
            <w:proofErr w:type="spellEnd"/>
            <w:r>
              <w:rPr>
                <w:b w:val="0"/>
                <w:color w:val="auto"/>
              </w:rPr>
              <w:t xml:space="preserve">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proofErr w:type="spellStart"/>
            <w:r w:rsidR="00064BB9">
              <w:t>parlays</w:t>
            </w:r>
            <w:proofErr w:type="spellEnd"/>
            <w:r w:rsidR="00064BB9">
              <w:t xml:space="preserve"> heeft waar dat hij/zij </w:t>
            </w:r>
            <w:proofErr w:type="spellStart"/>
            <w:r w:rsidR="00064BB9">
              <w:t>credits</w:t>
            </w:r>
            <w:proofErr w:type="spellEnd"/>
            <w:r w:rsidR="00064BB9">
              <w:t xml:space="preserve">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A99E223" w:rsidR="00064BB9" w:rsidRPr="001A22FA" w:rsidRDefault="00064BB9" w:rsidP="005D7998">
            <w:pPr>
              <w:spacing w:after="160" w:line="259" w:lineRule="auto"/>
            </w:pPr>
            <w:r w:rsidRPr="001A22FA">
              <w:t xml:space="preserve">Wil ik </w:t>
            </w:r>
            <w:r>
              <w:t xml:space="preserve">dat er </w:t>
            </w:r>
            <w:r>
              <w:t xml:space="preserve">na iedere game van het team van de gebruiker </w:t>
            </w:r>
            <w:r w:rsidR="003D0C88">
              <w:t>het potje word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77777777" w:rsidR="00064BB9" w:rsidRPr="00354773" w:rsidRDefault="00064BB9" w:rsidP="00354773"/>
    <w:sectPr w:rsidR="00064BB9"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AB56" w14:textId="77777777" w:rsidR="00682D77" w:rsidRDefault="00682D77" w:rsidP="008A2B7E">
      <w:pPr>
        <w:spacing w:after="0" w:line="240" w:lineRule="auto"/>
      </w:pPr>
      <w:r>
        <w:separator/>
      </w:r>
    </w:p>
  </w:endnote>
  <w:endnote w:type="continuationSeparator" w:id="0">
    <w:p w14:paraId="414AEC9D" w14:textId="77777777" w:rsidR="00682D77" w:rsidRDefault="00682D77" w:rsidP="008A2B7E">
      <w:pPr>
        <w:spacing w:after="0" w:line="240" w:lineRule="auto"/>
      </w:pPr>
      <w:r>
        <w:continuationSeparator/>
      </w:r>
    </w:p>
  </w:endnote>
  <w:endnote w:type="continuationNotice" w:id="1">
    <w:p w14:paraId="041C616A" w14:textId="77777777" w:rsidR="00682D77" w:rsidRDefault="00682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1A2A8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0068" w14:textId="77777777" w:rsidR="00682D77" w:rsidRDefault="00682D77" w:rsidP="008A2B7E">
      <w:pPr>
        <w:spacing w:after="0" w:line="240" w:lineRule="auto"/>
      </w:pPr>
      <w:r>
        <w:separator/>
      </w:r>
    </w:p>
  </w:footnote>
  <w:footnote w:type="continuationSeparator" w:id="0">
    <w:p w14:paraId="1E54899F" w14:textId="77777777" w:rsidR="00682D77" w:rsidRDefault="00682D77" w:rsidP="008A2B7E">
      <w:pPr>
        <w:spacing w:after="0" w:line="240" w:lineRule="auto"/>
      </w:pPr>
      <w:r>
        <w:continuationSeparator/>
      </w:r>
    </w:p>
  </w:footnote>
  <w:footnote w:type="continuationNotice" w:id="1">
    <w:p w14:paraId="547F0B1B" w14:textId="77777777" w:rsidR="00682D77" w:rsidRDefault="00682D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7"/>
  </w:num>
  <w:num w:numId="6">
    <w:abstractNumId w:val="0"/>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D22B9"/>
    <w:rsid w:val="005E4813"/>
    <w:rsid w:val="005F713F"/>
    <w:rsid w:val="00614521"/>
    <w:rsid w:val="00623FB6"/>
    <w:rsid w:val="006336EC"/>
    <w:rsid w:val="006351D7"/>
    <w:rsid w:val="006642D3"/>
    <w:rsid w:val="00664B01"/>
    <w:rsid w:val="00682D77"/>
    <w:rsid w:val="00687CF5"/>
    <w:rsid w:val="006924DE"/>
    <w:rsid w:val="0069447D"/>
    <w:rsid w:val="006B55E8"/>
    <w:rsid w:val="006D2466"/>
    <w:rsid w:val="006E2F11"/>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7F0431"/>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fbafb59e-d651-4668-8e65-f7f85ceca18b"/>
    <ds:schemaRef ds:uri="b7e4e9fd-5e36-4299-889f-f6136aff670e"/>
    <ds:schemaRef ds:uri="http://schemas.microsoft.com/sharepoint/v3"/>
    <ds:schemaRef ds:uri="http://purl.org/dc/terms/"/>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0</TotalTime>
  <Pages>8</Pages>
  <Words>1361</Words>
  <Characters>7763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2</cp:revision>
  <cp:lastPrinted>2018-09-01T10:46:00Z</cp:lastPrinted>
  <dcterms:created xsi:type="dcterms:W3CDTF">2024-05-22T11:37:00Z</dcterms:created>
  <dcterms:modified xsi:type="dcterms:W3CDTF">2024-05-22T11:37:00Z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